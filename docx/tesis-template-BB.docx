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04541" w14:textId="573C41F4" w:rsidR="003762D6" w:rsidRPr="004D1822" w:rsidRDefault="00E77FBB" w:rsidP="004D1822">
      <w:pPr>
        <w:pStyle w:val="prep-Judul"/>
      </w:pPr>
      <w:r w:rsidRPr="004D1822">
        <w:t xml:space="preserve">TULIS </w:t>
      </w:r>
      <w:r w:rsidR="003762D6" w:rsidRPr="004D1822">
        <w:t xml:space="preserve">JUDUL </w:t>
      </w:r>
      <w:r w:rsidR="00DE5710" w:rsidRPr="004D1822">
        <w:t>TESIS</w:t>
      </w:r>
      <w:r w:rsidRPr="004D1822">
        <w:t xml:space="preserve"> </w:t>
      </w:r>
      <w:r w:rsidR="003D4744" w:rsidRPr="004D1822">
        <w:t xml:space="preserve">PADA BAGIAN </w:t>
      </w:r>
      <w:r w:rsidRPr="004D1822">
        <w:t>INI (</w:t>
      </w:r>
      <w:r w:rsidR="003D4744" w:rsidRPr="004D1822">
        <w:t xml:space="preserve">JENIS HURUF </w:t>
      </w:r>
      <w:r w:rsidR="003762D6" w:rsidRPr="004D1822">
        <w:t>TIMES NEW ROMAN</w:t>
      </w:r>
      <w:r w:rsidRPr="004D1822">
        <w:t>,</w:t>
      </w:r>
      <w:r w:rsidR="003762D6" w:rsidRPr="004D1822">
        <w:t xml:space="preserve"> </w:t>
      </w:r>
      <w:r w:rsidRPr="004D1822">
        <w:t xml:space="preserve">HRUF KAPITAL, </w:t>
      </w:r>
      <w:r w:rsidR="003762D6" w:rsidRPr="004D1822">
        <w:t xml:space="preserve">UKURAN </w:t>
      </w:r>
      <w:r w:rsidRPr="004D1822">
        <w:t xml:space="preserve">HURUF </w:t>
      </w:r>
      <w:r w:rsidR="003762D6" w:rsidRPr="004D1822">
        <w:t>14</w:t>
      </w:r>
      <w:r w:rsidRPr="004D1822">
        <w:t xml:space="preserve">, CETAK TEBAL, </w:t>
      </w:r>
      <w:r w:rsidR="009F65EB" w:rsidRPr="004D1822">
        <w:t>UKURAN SPASI 1</w:t>
      </w:r>
      <w:r w:rsidRPr="004D1822">
        <w:t>)</w:t>
      </w:r>
    </w:p>
    <w:p w14:paraId="0D8D9799" w14:textId="77777777" w:rsidR="003762D6" w:rsidRPr="004D1822" w:rsidRDefault="003762D6" w:rsidP="004D1822">
      <w:pPr>
        <w:pStyle w:val="blank-2"/>
      </w:pPr>
    </w:p>
    <w:p w14:paraId="5E8DD8D2" w14:textId="2514DECA" w:rsidR="003762D6" w:rsidRPr="004D1822" w:rsidRDefault="003762D6" w:rsidP="004D1822">
      <w:pPr>
        <w:pStyle w:val="blank-2"/>
      </w:pPr>
    </w:p>
    <w:p w14:paraId="2CB3C141" w14:textId="0709943D" w:rsidR="00C378BD" w:rsidRPr="004D1822" w:rsidRDefault="00C378BD" w:rsidP="004D1822">
      <w:pPr>
        <w:pStyle w:val="blank-2"/>
      </w:pPr>
    </w:p>
    <w:p w14:paraId="15888F6D" w14:textId="77777777" w:rsidR="00C378BD" w:rsidRPr="004D1822" w:rsidRDefault="00C378BD" w:rsidP="004D1822">
      <w:pPr>
        <w:pStyle w:val="blank-2"/>
      </w:pPr>
    </w:p>
    <w:p w14:paraId="02C3CF3A" w14:textId="77777777" w:rsidR="002E59CD" w:rsidRPr="004D1822" w:rsidRDefault="002E59CD" w:rsidP="004D1822">
      <w:pPr>
        <w:pStyle w:val="blank-2"/>
      </w:pPr>
    </w:p>
    <w:p w14:paraId="2CF19CDE" w14:textId="61FCBDBA" w:rsidR="003762D6" w:rsidRPr="004D1822" w:rsidRDefault="00DE5710" w:rsidP="004D1822">
      <w:pPr>
        <w:pStyle w:val="prep-Judul"/>
      </w:pPr>
      <w:r w:rsidRPr="004D1822">
        <w:t>TESIS</w:t>
      </w:r>
    </w:p>
    <w:p w14:paraId="4C1BBE5A" w14:textId="77777777" w:rsidR="003762D6" w:rsidRPr="004D1822" w:rsidRDefault="003762D6" w:rsidP="004D1822">
      <w:pPr>
        <w:pStyle w:val="prep-normalbold"/>
      </w:pPr>
    </w:p>
    <w:p w14:paraId="5F625B09" w14:textId="77777777" w:rsidR="003762D6" w:rsidRPr="004D1822" w:rsidRDefault="003762D6" w:rsidP="004D1822">
      <w:pPr>
        <w:pStyle w:val="prep-normalbold"/>
      </w:pPr>
      <w:proofErr w:type="spellStart"/>
      <w:r w:rsidRPr="004D1822">
        <w:t>Karya</w:t>
      </w:r>
      <w:proofErr w:type="spellEnd"/>
      <w:r w:rsidRPr="004D1822">
        <w:t xml:space="preserve">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sebagai</w:t>
      </w:r>
      <w:proofErr w:type="spellEnd"/>
      <w:r w:rsidRPr="004D1822">
        <w:t xml:space="preserve"> salah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syarat</w:t>
      </w:r>
      <w:proofErr w:type="spellEnd"/>
    </w:p>
    <w:p w14:paraId="5B4B4807" w14:textId="14CACE97" w:rsidR="003762D6" w:rsidRPr="004D1822" w:rsidRDefault="003762D6" w:rsidP="004D1822">
      <w:pPr>
        <w:pStyle w:val="prep-normalbold"/>
      </w:pP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memperoleh</w:t>
      </w:r>
      <w:proofErr w:type="spellEnd"/>
      <w:r w:rsidRPr="004D1822">
        <w:t xml:space="preserve"> </w:t>
      </w:r>
      <w:proofErr w:type="spellStart"/>
      <w:r w:rsidRPr="004D1822">
        <w:t>gelar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proofErr w:type="spellStart"/>
      <w:r w:rsidRPr="004D1822">
        <w:t>dari</w:t>
      </w:r>
      <w:proofErr w:type="spellEnd"/>
    </w:p>
    <w:p w14:paraId="721713A0" w14:textId="77777777" w:rsidR="003762D6" w:rsidRPr="004D1822" w:rsidRDefault="003762D6" w:rsidP="004D1822">
      <w:pPr>
        <w:pStyle w:val="prep-normalbold"/>
      </w:pPr>
      <w:proofErr w:type="spellStart"/>
      <w:r w:rsidRPr="004D1822">
        <w:t>Institut</w:t>
      </w:r>
      <w:proofErr w:type="spellEnd"/>
      <w:r w:rsidRPr="004D1822">
        <w:t xml:space="preserve"> </w:t>
      </w:r>
      <w:proofErr w:type="spellStart"/>
      <w:r w:rsidRPr="004D1822">
        <w:t>Teknologi</w:t>
      </w:r>
      <w:proofErr w:type="spellEnd"/>
      <w:r w:rsidRPr="004D1822">
        <w:t xml:space="preserve"> Bandung</w:t>
      </w:r>
    </w:p>
    <w:p w14:paraId="7A58CE38" w14:textId="77777777" w:rsidR="003762D6" w:rsidRPr="004D1822" w:rsidRDefault="003762D6" w:rsidP="004D1822">
      <w:pPr>
        <w:pStyle w:val="blank-1"/>
      </w:pPr>
    </w:p>
    <w:p w14:paraId="3BEC262B" w14:textId="77777777" w:rsidR="003762D6" w:rsidRPr="004D1822" w:rsidRDefault="003762D6" w:rsidP="004D1822">
      <w:pPr>
        <w:pStyle w:val="blank-1"/>
      </w:pPr>
    </w:p>
    <w:p w14:paraId="6D8101C8" w14:textId="77777777" w:rsidR="002E59CD" w:rsidRPr="004D1822" w:rsidRDefault="002E59CD" w:rsidP="004D1822">
      <w:pPr>
        <w:pStyle w:val="blank-1"/>
      </w:pPr>
    </w:p>
    <w:p w14:paraId="092E3E69" w14:textId="77777777" w:rsidR="003762D6" w:rsidRPr="004D1822" w:rsidRDefault="003762D6" w:rsidP="004D1822">
      <w:pPr>
        <w:pStyle w:val="blank-1"/>
      </w:pPr>
    </w:p>
    <w:p w14:paraId="4E1CF339" w14:textId="77777777" w:rsidR="003762D6" w:rsidRPr="004D1822" w:rsidRDefault="003762D6" w:rsidP="004D1822">
      <w:pPr>
        <w:pStyle w:val="prep-normalbold"/>
      </w:pPr>
      <w:r w:rsidRPr="004D1822">
        <w:t>Oleh</w:t>
      </w:r>
    </w:p>
    <w:p w14:paraId="47ABAA92" w14:textId="77777777" w:rsidR="003762D6" w:rsidRPr="004D1822" w:rsidRDefault="003762D6" w:rsidP="004D1822">
      <w:pPr>
        <w:pStyle w:val="prep-Judul"/>
      </w:pPr>
      <w:r w:rsidRPr="004D1822">
        <w:t>NAMA MAHASISWA</w:t>
      </w:r>
    </w:p>
    <w:p w14:paraId="1FBB8D37" w14:textId="6F6C4806" w:rsidR="003762D6" w:rsidRPr="004D1822" w:rsidRDefault="0033201D" w:rsidP="004D1822">
      <w:pPr>
        <w:pStyle w:val="prep-Judul"/>
      </w:pPr>
      <w:r w:rsidRPr="004D1822">
        <w:t xml:space="preserve">NIM: </w:t>
      </w:r>
      <w:r w:rsidR="00A56B13" w:rsidRPr="004D1822">
        <w:t>25000001</w:t>
      </w:r>
    </w:p>
    <w:p w14:paraId="79253937" w14:textId="20745BB2" w:rsidR="003762D6" w:rsidRPr="004D1822" w:rsidRDefault="003762D6" w:rsidP="004D1822">
      <w:pPr>
        <w:pStyle w:val="prep-Judul"/>
      </w:pPr>
      <w:r w:rsidRPr="004D1822">
        <w:t xml:space="preserve">(Program </w:t>
      </w:r>
      <w:proofErr w:type="spellStart"/>
      <w:r w:rsidRPr="004D1822">
        <w:t>Studi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r w:rsidR="000D6019" w:rsidRPr="004D1822">
        <w:t xml:space="preserve">Teknik </w:t>
      </w:r>
      <w:proofErr w:type="spellStart"/>
      <w:r w:rsidR="000D6019" w:rsidRPr="004D1822">
        <w:t>Sipil</w:t>
      </w:r>
      <w:proofErr w:type="spellEnd"/>
      <w:r w:rsidRPr="004D1822">
        <w:t>)</w:t>
      </w:r>
    </w:p>
    <w:p w14:paraId="2410E2B3" w14:textId="77777777" w:rsidR="003762D6" w:rsidRPr="004D1822" w:rsidRDefault="003762D6" w:rsidP="004D1822">
      <w:pPr>
        <w:pStyle w:val="blank-1"/>
      </w:pPr>
    </w:p>
    <w:p w14:paraId="36D5C046" w14:textId="77777777" w:rsidR="003762D6" w:rsidRPr="004D1822" w:rsidRDefault="003762D6" w:rsidP="004D1822">
      <w:pPr>
        <w:pStyle w:val="blank-1"/>
      </w:pPr>
    </w:p>
    <w:p w14:paraId="413E0FB4" w14:textId="77777777" w:rsidR="002E59CD" w:rsidRPr="004D1822" w:rsidRDefault="002E59CD" w:rsidP="004D1822">
      <w:pPr>
        <w:pStyle w:val="blank-1"/>
      </w:pPr>
    </w:p>
    <w:p w14:paraId="04ED30CE" w14:textId="77777777" w:rsidR="003762D6" w:rsidRPr="004D1822" w:rsidRDefault="003762D6" w:rsidP="004D1822">
      <w:pPr>
        <w:pStyle w:val="blank-1"/>
      </w:pPr>
    </w:p>
    <w:p w14:paraId="1A75FC18" w14:textId="77777777" w:rsidR="003762D6" w:rsidRPr="004D1822" w:rsidRDefault="003762D6" w:rsidP="004D1822">
      <w:pPr>
        <w:pStyle w:val="img"/>
      </w:pPr>
      <w:r w:rsidRPr="004D1822">
        <w:rPr>
          <w:noProof/>
        </w:rPr>
        <w:drawing>
          <wp:inline distT="0" distB="0" distL="0" distR="0" wp14:anchorId="79436FF1" wp14:editId="59B237D5">
            <wp:extent cx="850392" cy="1260000"/>
            <wp:effectExtent l="0" t="0" r="6985" b="0"/>
            <wp:docPr id="58" name="Picture 58" descr="Description: GAJAHP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GAJAHP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2549" r="4182"/>
                    <a:stretch/>
                  </pic:blipFill>
                  <pic:spPr bwMode="auto">
                    <a:xfrm>
                      <a:off x="0" y="0"/>
                      <a:ext cx="850392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4F378" w14:textId="77777777" w:rsidR="003762D6" w:rsidRPr="004D1822" w:rsidRDefault="003762D6" w:rsidP="004D1822">
      <w:pPr>
        <w:pStyle w:val="blank-15"/>
      </w:pPr>
    </w:p>
    <w:p w14:paraId="450D18C3" w14:textId="65CAF86A" w:rsidR="003762D6" w:rsidRPr="004D1822" w:rsidRDefault="003762D6" w:rsidP="004D1822">
      <w:pPr>
        <w:pStyle w:val="blank-15"/>
      </w:pPr>
    </w:p>
    <w:p w14:paraId="36A8F371" w14:textId="0A901656" w:rsidR="00482A63" w:rsidRPr="004D1822" w:rsidRDefault="00482A63" w:rsidP="004D1822">
      <w:pPr>
        <w:pStyle w:val="blank-15"/>
      </w:pPr>
    </w:p>
    <w:p w14:paraId="2F0FF53E" w14:textId="77777777" w:rsidR="00A76DE2" w:rsidRPr="004D1822" w:rsidRDefault="00A76DE2" w:rsidP="004D1822">
      <w:pPr>
        <w:pStyle w:val="blank-15"/>
      </w:pPr>
    </w:p>
    <w:p w14:paraId="124008E5" w14:textId="77777777" w:rsidR="003762D6" w:rsidRPr="004D1822" w:rsidRDefault="003762D6" w:rsidP="004D1822">
      <w:pPr>
        <w:pStyle w:val="blank-15"/>
      </w:pPr>
    </w:p>
    <w:p w14:paraId="06A55D72" w14:textId="1F17F3FE" w:rsidR="004D1822" w:rsidRDefault="003762D6" w:rsidP="004D1822">
      <w:pPr>
        <w:pStyle w:val="prep-Judul"/>
      </w:pPr>
      <w:r w:rsidRPr="004D1822">
        <w:t>INSTI</w:t>
      </w:r>
      <w:r w:rsidR="000D6019" w:rsidRPr="004D1822">
        <w:t>TUT TEKNOLOGI BANDUNG</w:t>
      </w:r>
      <w:r w:rsidR="000D6019" w:rsidRPr="004D1822">
        <w:br/>
      </w:r>
      <w:proofErr w:type="spellStart"/>
      <w:r w:rsidR="000D6019" w:rsidRPr="004D1822">
        <w:t>Bulan</w:t>
      </w:r>
      <w:proofErr w:type="spellEnd"/>
      <w:r w:rsidR="000D6019" w:rsidRPr="004D1822">
        <w:t xml:space="preserve"> 2016</w:t>
      </w:r>
    </w:p>
    <w:p w14:paraId="10FE915E" w14:textId="258454E8" w:rsidR="002E59CD" w:rsidRPr="004D1822" w:rsidRDefault="004D1822" w:rsidP="004D1822">
      <w:pPr>
        <w:spacing w:after="160" w:line="259" w:lineRule="auto"/>
        <w:sectPr w:rsidR="002E59CD" w:rsidRPr="004D1822" w:rsidSect="005C5F28">
          <w:footerReference w:type="default" r:id="rId9"/>
          <w:footerReference w:type="first" r:id="rId10"/>
          <w:type w:val="continuous"/>
          <w:pgSz w:w="11907" w:h="16839" w:code="9"/>
          <w:pgMar w:top="1699" w:right="1699" w:bottom="1699" w:left="2275" w:header="720" w:footer="720" w:gutter="0"/>
          <w:pgNumType w:fmt="lowerRoman" w:start="1"/>
          <w:cols w:space="720"/>
          <w:docGrid w:linePitch="360"/>
        </w:sectPr>
      </w:pPr>
      <w:r>
        <w:lastRenderedPageBreak/>
        <w:br w:type="page"/>
      </w:r>
    </w:p>
    <w:p w14:paraId="111B8A69" w14:textId="77777777" w:rsidR="00DE68F8" w:rsidRPr="004D1822" w:rsidRDefault="0033201D" w:rsidP="004D1822">
      <w:pPr>
        <w:pStyle w:val="toc-Judul"/>
      </w:pPr>
      <w:bookmarkStart w:id="0" w:name="_Toc17721374"/>
      <w:bookmarkStart w:id="1" w:name="_Toc17724343"/>
      <w:bookmarkStart w:id="2" w:name="_Toc17724391"/>
      <w:bookmarkStart w:id="3" w:name="_Toc17930003"/>
      <w:bookmarkStart w:id="4" w:name="_Toc17954119"/>
      <w:r w:rsidRPr="004D1822">
        <w:lastRenderedPageBreak/>
        <w:t>ABSTRAK</w:t>
      </w:r>
      <w:bookmarkEnd w:id="0"/>
      <w:bookmarkEnd w:id="1"/>
      <w:bookmarkEnd w:id="2"/>
      <w:bookmarkEnd w:id="3"/>
      <w:bookmarkEnd w:id="4"/>
    </w:p>
    <w:p w14:paraId="689987A7" w14:textId="77777777" w:rsidR="0033201D" w:rsidRPr="004D1822" w:rsidRDefault="0033201D" w:rsidP="004D1822">
      <w:pPr>
        <w:pStyle w:val="blank-1"/>
      </w:pPr>
    </w:p>
    <w:p w14:paraId="64F603A2" w14:textId="709A146D" w:rsidR="0033201D" w:rsidRPr="004D1822" w:rsidRDefault="00E77FBB" w:rsidP="004D1822">
      <w:pPr>
        <w:pStyle w:val="prep-Judul"/>
      </w:pPr>
      <w:r w:rsidRPr="004D1822">
        <w:t xml:space="preserve">TULIS </w:t>
      </w:r>
      <w:r w:rsidR="0033201D" w:rsidRPr="004D1822">
        <w:t xml:space="preserve">JUDUL </w:t>
      </w:r>
      <w:r w:rsidR="00DE5710" w:rsidRPr="004D1822">
        <w:t>TESIS</w:t>
      </w:r>
      <w:r w:rsidRPr="004D1822">
        <w:t xml:space="preserve"> BAHASA INDONESIA </w:t>
      </w:r>
      <w:r w:rsidR="003D4744" w:rsidRPr="004D1822">
        <w:t xml:space="preserve">PADA BAGIAN </w:t>
      </w:r>
      <w:r w:rsidRPr="004D1822">
        <w:t xml:space="preserve">INI (TIMES NEW ROMAN, HURUF KAPITAL, </w:t>
      </w:r>
      <w:r w:rsidR="0033201D" w:rsidRPr="004D1822">
        <w:t>UKURAN 14</w:t>
      </w:r>
      <w:r w:rsidRPr="004D1822">
        <w:t xml:space="preserve">, CETAK TEBAL, </w:t>
      </w:r>
      <w:r w:rsidR="009F65EB" w:rsidRPr="004D1822">
        <w:t>UKURAN SPASI 1</w:t>
      </w:r>
      <w:r w:rsidRPr="004D1822">
        <w:t>)</w:t>
      </w:r>
    </w:p>
    <w:p w14:paraId="4CF64241" w14:textId="77777777" w:rsidR="0033201D" w:rsidRPr="004D1822" w:rsidRDefault="0033201D" w:rsidP="004D1822">
      <w:pPr>
        <w:pStyle w:val="blank-1"/>
      </w:pPr>
    </w:p>
    <w:p w14:paraId="1E58A0BD" w14:textId="77777777" w:rsidR="0033201D" w:rsidRPr="004D1822" w:rsidRDefault="0033201D" w:rsidP="004D1822">
      <w:pPr>
        <w:pStyle w:val="prep-normalbold"/>
      </w:pPr>
      <w:r w:rsidRPr="004D1822">
        <w:t>Oleh</w:t>
      </w:r>
    </w:p>
    <w:p w14:paraId="491B466E" w14:textId="77777777" w:rsidR="0033201D" w:rsidRPr="004D1822" w:rsidRDefault="0033201D" w:rsidP="004D1822">
      <w:pPr>
        <w:pStyle w:val="prep-Judul"/>
      </w:pPr>
      <w:r w:rsidRPr="004D1822">
        <w:t xml:space="preserve">Nama </w:t>
      </w:r>
      <w:proofErr w:type="spellStart"/>
      <w:r w:rsidRPr="004D1822">
        <w:t>Mahasiswa</w:t>
      </w:r>
      <w:proofErr w:type="spellEnd"/>
    </w:p>
    <w:p w14:paraId="3669C6A6" w14:textId="2090445B" w:rsidR="0033201D" w:rsidRPr="004D1822" w:rsidRDefault="0033201D" w:rsidP="004D1822">
      <w:pPr>
        <w:pStyle w:val="prep-Judul"/>
      </w:pPr>
      <w:r w:rsidRPr="004D1822">
        <w:t xml:space="preserve">NIM: </w:t>
      </w:r>
      <w:r w:rsidR="00A56B13" w:rsidRPr="004D1822">
        <w:t>25000001</w:t>
      </w:r>
    </w:p>
    <w:p w14:paraId="12F69C3C" w14:textId="2299841F" w:rsidR="0033201D" w:rsidRPr="004D1822" w:rsidRDefault="0033201D" w:rsidP="004D1822">
      <w:pPr>
        <w:pStyle w:val="prep-Judul"/>
      </w:pPr>
      <w:r w:rsidRPr="004D1822">
        <w:t xml:space="preserve">(Program </w:t>
      </w:r>
      <w:proofErr w:type="spellStart"/>
      <w:r w:rsidRPr="004D1822">
        <w:t>Studi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r w:rsidR="000D6019" w:rsidRPr="004D1822">
        <w:t xml:space="preserve">Teknik </w:t>
      </w:r>
      <w:proofErr w:type="spellStart"/>
      <w:r w:rsidR="000D6019" w:rsidRPr="004D1822">
        <w:t>Sipil</w:t>
      </w:r>
      <w:proofErr w:type="spellEnd"/>
      <w:r w:rsidRPr="004D1822">
        <w:t>)</w:t>
      </w:r>
    </w:p>
    <w:p w14:paraId="19D459AE" w14:textId="77777777" w:rsidR="0033201D" w:rsidRPr="004D1822" w:rsidRDefault="0033201D" w:rsidP="004D1822">
      <w:pPr>
        <w:pStyle w:val="blank-1"/>
      </w:pPr>
    </w:p>
    <w:p w14:paraId="02811E50" w14:textId="77777777" w:rsidR="0033201D" w:rsidRPr="004D1822" w:rsidRDefault="0033201D" w:rsidP="004D1822">
      <w:pPr>
        <w:pStyle w:val="blank-1"/>
      </w:pPr>
    </w:p>
    <w:p w14:paraId="2E749C16" w14:textId="77777777" w:rsidR="0033201D" w:rsidRPr="004D1822" w:rsidRDefault="0033201D" w:rsidP="004D1822">
      <w:pPr>
        <w:pStyle w:val="blank-1"/>
      </w:pPr>
    </w:p>
    <w:p w14:paraId="4A94B43D" w14:textId="39E2D479" w:rsidR="0033201D" w:rsidRPr="004D1822" w:rsidRDefault="00C73848" w:rsidP="00EB1C61">
      <w:pPr>
        <w:pStyle w:val="prep-abstrak"/>
      </w:pP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bahasa</w:t>
      </w:r>
      <w:proofErr w:type="spellEnd"/>
      <w:r w:rsidRPr="004D1822">
        <w:t xml:space="preserve"> Indonesia yang </w:t>
      </w:r>
      <w:proofErr w:type="spellStart"/>
      <w:r w:rsidRPr="004D1822">
        <w:t>baik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benar</w:t>
      </w:r>
      <w:proofErr w:type="spellEnd"/>
      <w:r w:rsidRPr="004D1822">
        <w:t xml:space="preserve">. </w:t>
      </w:r>
      <w:proofErr w:type="spellStart"/>
      <w:r w:rsidR="00E77FBB" w:rsidRPr="004D1822">
        <w:t>Tulis</w:t>
      </w:r>
      <w:proofErr w:type="spellEnd"/>
      <w:r w:rsidR="00E77FBB" w:rsidRPr="004D1822">
        <w:t xml:space="preserve"> </w:t>
      </w:r>
      <w:proofErr w:type="spellStart"/>
      <w:r w:rsidR="00E77FBB" w:rsidRPr="004D1822">
        <w:t>abstrak</w:t>
      </w:r>
      <w:proofErr w:type="spellEnd"/>
      <w:r w:rsidR="00E77FBB" w:rsidRPr="004D1822">
        <w:t xml:space="preserve"> </w:t>
      </w:r>
      <w:proofErr w:type="spellStart"/>
      <w:r w:rsidR="00E77FBB" w:rsidRPr="004D1822">
        <w:t>dalam</w:t>
      </w:r>
      <w:proofErr w:type="spellEnd"/>
      <w:r w:rsidR="00E77FBB" w:rsidRPr="004D1822">
        <w:t xml:space="preserve"> </w:t>
      </w:r>
      <w:proofErr w:type="spellStart"/>
      <w:r w:rsidR="00E77FBB" w:rsidRPr="004D1822">
        <w:t>bahasa</w:t>
      </w:r>
      <w:proofErr w:type="spellEnd"/>
      <w:r w:rsidR="00E77FBB" w:rsidRPr="004D1822">
        <w:t xml:space="preserve"> Indonesia di </w:t>
      </w:r>
      <w:proofErr w:type="spellStart"/>
      <w:r w:rsidR="00E77FBB" w:rsidRPr="004D1822">
        <w:t>sini</w:t>
      </w:r>
      <w:proofErr w:type="spellEnd"/>
      <w:r w:rsidR="00E77FBB" w:rsidRPr="004D1822">
        <w:t xml:space="preserve">. </w:t>
      </w:r>
      <w:proofErr w:type="spellStart"/>
      <w:r w:rsidR="00E77FBB" w:rsidRPr="004D1822">
        <w:t>Ukuran</w:t>
      </w:r>
      <w:proofErr w:type="spellEnd"/>
      <w:r w:rsidR="00E77FBB" w:rsidRPr="004D1822">
        <w:t xml:space="preserve"> </w:t>
      </w:r>
      <w:proofErr w:type="spellStart"/>
      <w:r w:rsidR="00E77FBB" w:rsidRPr="004D1822">
        <w:t>huruf</w:t>
      </w:r>
      <w:proofErr w:type="spellEnd"/>
      <w:r w:rsidR="00E77FBB" w:rsidRPr="004D1822">
        <w:t xml:space="preserve"> </w:t>
      </w:r>
      <w:r w:rsidRPr="004D1822">
        <w:t xml:space="preserve">pada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</w:t>
      </w:r>
      <w:r w:rsidR="00E77FBB" w:rsidRPr="004D1822">
        <w:t>12</w:t>
      </w:r>
      <w:r w:rsidRPr="004D1822">
        <w:t xml:space="preserve">, </w:t>
      </w:r>
      <w:proofErr w:type="spellStart"/>
      <w:r w:rsidRPr="004D1822">
        <w:t>jenis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times new roman, </w:t>
      </w:r>
      <w:r w:rsidR="00E77FBB" w:rsidRPr="004D1822">
        <w:t xml:space="preserve">dan </w:t>
      </w:r>
      <w:proofErr w:type="spellStart"/>
      <w:r w:rsidR="00E77FBB" w:rsidRPr="004D1822">
        <w:t>tidak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="00E77FBB" w:rsidRPr="004D1822">
        <w:t>tebal</w:t>
      </w:r>
      <w:proofErr w:type="spellEnd"/>
      <w:r w:rsidR="00E77FBB" w:rsidRPr="004D1822">
        <w:t xml:space="preserve">.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500 </w:t>
      </w:r>
      <w:proofErr w:type="spellStart"/>
      <w:r w:rsidRPr="004D1822">
        <w:t>s.d.</w:t>
      </w:r>
      <w:proofErr w:type="spellEnd"/>
      <w:r w:rsidRPr="004D1822">
        <w:t xml:space="preserve"> 800 kata. </w:t>
      </w:r>
      <w:proofErr w:type="spellStart"/>
      <w:r w:rsidR="00E77FBB" w:rsidRPr="004D1822">
        <w:t>Kalimat</w:t>
      </w:r>
      <w:proofErr w:type="spellEnd"/>
      <w:r w:rsidR="00E77FBB" w:rsidRPr="004D1822">
        <w:t xml:space="preserve"> </w:t>
      </w:r>
      <w:proofErr w:type="spellStart"/>
      <w:r w:rsidR="00E77FBB" w:rsidRPr="004D1822">
        <w:t>per</w:t>
      </w:r>
      <w:r w:rsidR="009F65EB" w:rsidRPr="004D1822">
        <w:t>tama</w:t>
      </w:r>
      <w:proofErr w:type="spellEnd"/>
      <w:r w:rsidR="009F65EB" w:rsidRPr="004D1822">
        <w:t xml:space="preserve"> </w:t>
      </w:r>
      <w:proofErr w:type="spellStart"/>
      <w:r w:rsidR="009F65EB" w:rsidRPr="004D1822">
        <w:t>abstrak</w:t>
      </w:r>
      <w:proofErr w:type="spellEnd"/>
      <w:r w:rsidR="009F65EB" w:rsidRPr="004D1822">
        <w:t xml:space="preserve"> </w:t>
      </w:r>
      <w:proofErr w:type="spellStart"/>
      <w:r w:rsidR="00DE5710" w:rsidRPr="004D1822">
        <w:t>tesis</w:t>
      </w:r>
      <w:proofErr w:type="spellEnd"/>
      <w:r w:rsidR="009F65EB" w:rsidRPr="004D1822">
        <w:t xml:space="preserve"> </w:t>
      </w:r>
      <w:proofErr w:type="spellStart"/>
      <w:r w:rsidR="009F65EB" w:rsidRPr="004D1822">
        <w:t>berjarak</w:t>
      </w:r>
      <w:proofErr w:type="spellEnd"/>
      <w:r w:rsidR="009F65EB" w:rsidRPr="004D1822">
        <w:t xml:space="preserve"> </w:t>
      </w:r>
      <w:proofErr w:type="spellStart"/>
      <w:r w:rsidR="009F65EB" w:rsidRPr="004D1822">
        <w:t>tiga</w:t>
      </w:r>
      <w:proofErr w:type="spellEnd"/>
      <w:r w:rsidR="00E77FBB" w:rsidRPr="004D1822">
        <w:t xml:space="preserve"> </w:t>
      </w:r>
      <w:proofErr w:type="spellStart"/>
      <w:r w:rsidR="00E77FBB" w:rsidRPr="004D1822">
        <w:t>spasi</w:t>
      </w:r>
      <w:proofErr w:type="spellEnd"/>
      <w:r w:rsidR="00E77FBB" w:rsidRPr="004D1822">
        <w:t xml:space="preserve"> </w:t>
      </w:r>
      <w:proofErr w:type="spellStart"/>
      <w:r w:rsidR="00E77FBB" w:rsidRPr="004D1822">
        <w:t>dari</w:t>
      </w:r>
      <w:proofErr w:type="spellEnd"/>
      <w:r w:rsidR="00E77FBB" w:rsidRPr="004D1822">
        <w:t xml:space="preserve"> </w:t>
      </w:r>
      <w:proofErr w:type="spellStart"/>
      <w:r w:rsidR="00E77FBB" w:rsidRPr="004D1822">
        <w:t>baris</w:t>
      </w:r>
      <w:proofErr w:type="spellEnd"/>
      <w:r w:rsidR="00E77FBB" w:rsidRPr="004D1822">
        <w:t xml:space="preserve"> </w:t>
      </w:r>
      <w:proofErr w:type="spellStart"/>
      <w:r w:rsidR="00E77FBB" w:rsidRPr="004D1822">
        <w:t>terakhir</w:t>
      </w:r>
      <w:proofErr w:type="spellEnd"/>
      <w:r w:rsidR="00E77FBB" w:rsidRPr="004D1822">
        <w:t xml:space="preserve"> </w:t>
      </w:r>
      <w:proofErr w:type="spellStart"/>
      <w:r w:rsidR="00E77FBB" w:rsidRPr="004D1822">
        <w:t>nama</w:t>
      </w:r>
      <w:proofErr w:type="spellEnd"/>
      <w:r w:rsidR="00E77FBB" w:rsidRPr="004D1822">
        <w:t xml:space="preserve"> program </w:t>
      </w:r>
      <w:proofErr w:type="spellStart"/>
      <w:r w:rsidR="00E77FBB" w:rsidRPr="004D1822">
        <w:t>studi</w:t>
      </w:r>
      <w:proofErr w:type="spellEnd"/>
      <w:r w:rsidR="00E77FBB" w:rsidRPr="004D1822">
        <w:t>.</w:t>
      </w:r>
      <w:r w:rsidR="00DA02DA" w:rsidRPr="004D1822">
        <w:t xml:space="preserve"> </w:t>
      </w:r>
      <w:r w:rsidR="000F3425" w:rsidRPr="004D1822">
        <w:t xml:space="preserve">Kata </w:t>
      </w:r>
      <w:proofErr w:type="spellStart"/>
      <w:r w:rsidR="000F3425" w:rsidRPr="004D1822">
        <w:t>pertama</w:t>
      </w:r>
      <w:proofErr w:type="spellEnd"/>
      <w:r w:rsidR="000F3425" w:rsidRPr="004D1822">
        <w:t xml:space="preserve"> </w:t>
      </w:r>
      <w:proofErr w:type="spellStart"/>
      <w:r w:rsidR="000F3425" w:rsidRPr="004D1822">
        <w:t>atau</w:t>
      </w:r>
      <w:proofErr w:type="spellEnd"/>
      <w:r w:rsidR="000F3425" w:rsidRPr="004D1822">
        <w:t xml:space="preserve"> </w:t>
      </w:r>
      <w:proofErr w:type="spellStart"/>
      <w:r w:rsidR="000F3425" w:rsidRPr="004D1822">
        <w:t>awal</w:t>
      </w:r>
      <w:proofErr w:type="spellEnd"/>
      <w:r w:rsidR="000F3425" w:rsidRPr="004D1822">
        <w:t xml:space="preserve"> </w:t>
      </w:r>
      <w:proofErr w:type="spellStart"/>
      <w:r w:rsidR="0059127D" w:rsidRPr="004D1822">
        <w:t>paragraf</w:t>
      </w:r>
      <w:proofErr w:type="spellEnd"/>
      <w:r w:rsidR="0059127D" w:rsidRPr="004D1822">
        <w:t xml:space="preserve"> </w:t>
      </w:r>
      <w:proofErr w:type="spellStart"/>
      <w:r w:rsidR="000F3425" w:rsidRPr="004D1822">
        <w:t>baru</w:t>
      </w:r>
      <w:proofErr w:type="spellEnd"/>
      <w:r w:rsidR="000F3425" w:rsidRPr="004D1822">
        <w:t xml:space="preserve"> </w:t>
      </w:r>
      <w:proofErr w:type="spellStart"/>
      <w:r w:rsidR="000F3425" w:rsidRPr="004D1822">
        <w:t>dipisahkan</w:t>
      </w:r>
      <w:proofErr w:type="spellEnd"/>
      <w:r w:rsidR="000F3425" w:rsidRPr="004D1822">
        <w:t xml:space="preserve"> </w:t>
      </w:r>
      <w:proofErr w:type="spellStart"/>
      <w:r w:rsidR="000F3425" w:rsidRPr="004D1822">
        <w:t>dengan</w:t>
      </w:r>
      <w:proofErr w:type="spellEnd"/>
      <w:r w:rsidR="000F3425" w:rsidRPr="004D1822">
        <w:t xml:space="preserve"> </w:t>
      </w:r>
      <w:proofErr w:type="spellStart"/>
      <w:r w:rsidR="000F3425" w:rsidRPr="004D1822">
        <w:t>jarak</w:t>
      </w:r>
      <w:proofErr w:type="spellEnd"/>
      <w:r w:rsidR="000F3425" w:rsidRPr="004D1822">
        <w:t xml:space="preserve"> </w:t>
      </w:r>
      <w:proofErr w:type="spellStart"/>
      <w:r w:rsidR="000F3425" w:rsidRPr="004D1822">
        <w:t>satu</w:t>
      </w:r>
      <w:proofErr w:type="spellEnd"/>
      <w:r w:rsidR="000F3425" w:rsidRPr="004D1822">
        <w:t xml:space="preserve"> </w:t>
      </w:r>
      <w:proofErr w:type="spellStart"/>
      <w:r w:rsidR="000F3425" w:rsidRPr="004D1822">
        <w:t>spasi</w:t>
      </w:r>
      <w:proofErr w:type="spellEnd"/>
      <w:r w:rsidR="000F3425" w:rsidRPr="004D1822">
        <w:t xml:space="preserve"> </w:t>
      </w:r>
      <w:proofErr w:type="spellStart"/>
      <w:r w:rsidR="000F3425" w:rsidRPr="004D1822">
        <w:t>dari</w:t>
      </w:r>
      <w:proofErr w:type="spellEnd"/>
      <w:r w:rsidR="000F3425" w:rsidRPr="004D1822">
        <w:t xml:space="preserve"> </w:t>
      </w:r>
      <w:proofErr w:type="spellStart"/>
      <w:r w:rsidR="000F3425" w:rsidRPr="004D1822">
        <w:t>kalimat</w:t>
      </w:r>
      <w:proofErr w:type="spellEnd"/>
      <w:r w:rsidR="000F3425" w:rsidRPr="004D1822">
        <w:t xml:space="preserve"> </w:t>
      </w:r>
      <w:proofErr w:type="spellStart"/>
      <w:r w:rsidR="000F3425" w:rsidRPr="004D1822">
        <w:t>terakhir</w:t>
      </w:r>
      <w:proofErr w:type="spellEnd"/>
      <w:r w:rsidR="000F3425" w:rsidRPr="004D1822">
        <w:t xml:space="preserve"> </w:t>
      </w:r>
      <w:proofErr w:type="spellStart"/>
      <w:r w:rsidR="000F3425" w:rsidRPr="004D1822">
        <w:t>paragraf</w:t>
      </w:r>
      <w:proofErr w:type="spellEnd"/>
      <w:r w:rsidR="000F3425" w:rsidRPr="004D1822">
        <w:t xml:space="preserve"> yang </w:t>
      </w:r>
      <w:proofErr w:type="spellStart"/>
      <w:r w:rsidR="000F3425" w:rsidRPr="004D1822">
        <w:t>mendahuluinya</w:t>
      </w:r>
      <w:proofErr w:type="spellEnd"/>
      <w:r w:rsidR="000F3425" w:rsidRPr="004D1822">
        <w:t xml:space="preserve">. </w:t>
      </w:r>
      <w:r w:rsidRPr="004D1822">
        <w:t xml:space="preserve">Pada </w:t>
      </w:r>
      <w:proofErr w:type="spellStart"/>
      <w:r w:rsidRPr="004D1822">
        <w:t>a</w:t>
      </w:r>
      <w:r w:rsidR="003D4744" w:rsidRPr="004D1822">
        <w:t>bstrak</w:t>
      </w:r>
      <w:proofErr w:type="spellEnd"/>
      <w:r w:rsidR="003D4744"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disertakan</w:t>
      </w:r>
      <w:proofErr w:type="spellEnd"/>
      <w:r w:rsidRPr="004D1822">
        <w:t xml:space="preserve"> </w:t>
      </w:r>
      <w:r w:rsidR="003D4744" w:rsidRPr="004D1822">
        <w:t xml:space="preserve">kata </w:t>
      </w:r>
      <w:proofErr w:type="spellStart"/>
      <w:r w:rsidR="003D4744" w:rsidRPr="004D1822">
        <w:t>kunci</w:t>
      </w:r>
      <w:proofErr w:type="spellEnd"/>
      <w:r w:rsidR="003D4744" w:rsidRPr="004D1822">
        <w:t xml:space="preserve"> (keywords)</w:t>
      </w:r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maksimal</w:t>
      </w:r>
      <w:proofErr w:type="spellEnd"/>
      <w:r w:rsidRPr="004D1822">
        <w:t xml:space="preserve"> </w:t>
      </w:r>
      <w:proofErr w:type="spellStart"/>
      <w:r w:rsidRPr="004D1822">
        <w:t>tujuh</w:t>
      </w:r>
      <w:proofErr w:type="spellEnd"/>
      <w:r w:rsidRPr="004D1822">
        <w:t xml:space="preserve"> kata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kelompok</w:t>
      </w:r>
      <w:proofErr w:type="spellEnd"/>
      <w:r w:rsidRPr="004D1822">
        <w:t xml:space="preserve"> kata</w:t>
      </w:r>
      <w:r w:rsidR="00E847D2" w:rsidRPr="004D1822">
        <w:t xml:space="preserve"> (</w:t>
      </w:r>
      <w:proofErr w:type="spellStart"/>
      <w:r w:rsidR="00E847D2" w:rsidRPr="004D1822">
        <w:t>dua</w:t>
      </w:r>
      <w:proofErr w:type="spellEnd"/>
      <w:r w:rsidR="00E847D2" w:rsidRPr="004D1822">
        <w:t xml:space="preserve"> kata) yang </w:t>
      </w:r>
      <w:proofErr w:type="spellStart"/>
      <w:r w:rsidR="00E847D2" w:rsidRPr="004D1822">
        <w:t>bermakna</w:t>
      </w:r>
      <w:proofErr w:type="spellEnd"/>
      <w:r w:rsidR="00E847D2" w:rsidRPr="004D1822">
        <w:t xml:space="preserve"> </w:t>
      </w:r>
      <w:proofErr w:type="spellStart"/>
      <w:r w:rsidR="00E847D2" w:rsidRPr="004D1822">
        <w:t>tunggal</w:t>
      </w:r>
      <w:proofErr w:type="spellEnd"/>
      <w:r w:rsidRPr="004D1822">
        <w:t xml:space="preserve">. </w:t>
      </w:r>
      <w:proofErr w:type="spellStart"/>
      <w:r w:rsidRPr="004D1822">
        <w:t>Peletakan</w:t>
      </w:r>
      <w:proofErr w:type="spellEnd"/>
      <w:r w:rsidRPr="004D1822">
        <w:t xml:space="preserve"> kata </w:t>
      </w:r>
      <w:proofErr w:type="spellStart"/>
      <w:r w:rsidRPr="004D1822">
        <w:t>kunci</w:t>
      </w:r>
      <w:proofErr w:type="spellEnd"/>
      <w:r w:rsidRPr="004D1822">
        <w:t xml:space="preserve"> </w:t>
      </w:r>
      <w:proofErr w:type="spellStart"/>
      <w:r w:rsidRPr="004D1822">
        <w:t>terpisah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jarak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spasi</w:t>
      </w:r>
      <w:proofErr w:type="spellEnd"/>
      <w:r w:rsidRPr="004D1822">
        <w:t xml:space="preserve">. Kata </w:t>
      </w:r>
      <w:proofErr w:type="spellStart"/>
      <w:r w:rsidRPr="004D1822">
        <w:t>kunci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berhubungan</w:t>
      </w:r>
      <w:proofErr w:type="spellEnd"/>
      <w:r w:rsidRPr="004D1822">
        <w:t xml:space="preserve"> dan </w:t>
      </w:r>
      <w:proofErr w:type="spellStart"/>
      <w:r w:rsidRPr="004D1822">
        <w:t>berasal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isi</w:t>
      </w:r>
      <w:proofErr w:type="spellEnd"/>
      <w:r w:rsidRPr="004D1822">
        <w:t xml:space="preserve"> </w:t>
      </w:r>
      <w:proofErr w:type="spellStart"/>
      <w:r w:rsidRPr="004D1822">
        <w:t>abstrak</w:t>
      </w:r>
      <w:proofErr w:type="spellEnd"/>
      <w:r w:rsidRPr="004D1822">
        <w:t xml:space="preserve"> </w:t>
      </w:r>
      <w:r w:rsidR="00E847D2" w:rsidRPr="004D1822">
        <w:t xml:space="preserve">dan </w:t>
      </w:r>
      <w:r w:rsidR="000F3425" w:rsidRPr="004D1822">
        <w:t xml:space="preserve">TIDAK BOLEH </w:t>
      </w:r>
      <w:proofErr w:type="spellStart"/>
      <w:r w:rsidR="000F3425" w:rsidRPr="004D1822">
        <w:t>berasal</w:t>
      </w:r>
      <w:proofErr w:type="spellEnd"/>
      <w:r w:rsidR="000F3425" w:rsidRPr="004D1822">
        <w:t>/</w:t>
      </w:r>
      <w:proofErr w:type="spellStart"/>
      <w:r w:rsidR="000F3425" w:rsidRPr="004D1822">
        <w:t>diambil</w:t>
      </w:r>
      <w:proofErr w:type="spellEnd"/>
      <w:r w:rsidR="000F3425" w:rsidRPr="004D1822">
        <w:t xml:space="preserve"> </w:t>
      </w:r>
      <w:proofErr w:type="spellStart"/>
      <w:r w:rsidR="000F3425" w:rsidRPr="004D1822">
        <w:t>dari</w:t>
      </w:r>
      <w:proofErr w:type="spellEnd"/>
      <w:r w:rsidR="000F3425" w:rsidRPr="004D1822">
        <w:t xml:space="preserve"> </w:t>
      </w:r>
      <w:proofErr w:type="spellStart"/>
      <w:r w:rsidR="000F3425" w:rsidRPr="004D1822">
        <w:t>tubuh</w:t>
      </w:r>
      <w:proofErr w:type="spellEnd"/>
      <w:r w:rsidR="000F3425" w:rsidRPr="004D1822">
        <w:t>/</w:t>
      </w:r>
      <w:proofErr w:type="spellStart"/>
      <w:r w:rsidR="000F3425" w:rsidRPr="004D1822">
        <w:t>teks</w:t>
      </w:r>
      <w:proofErr w:type="spellEnd"/>
      <w:r w:rsidR="000F3425" w:rsidRPr="004D1822">
        <w:t xml:space="preserve"> </w:t>
      </w:r>
      <w:proofErr w:type="spellStart"/>
      <w:r w:rsidR="00DE5710" w:rsidRPr="004D1822">
        <w:t>tesis</w:t>
      </w:r>
      <w:proofErr w:type="spellEnd"/>
      <w:r w:rsidR="000F3425" w:rsidRPr="004D1822">
        <w:t xml:space="preserve">. </w:t>
      </w:r>
    </w:p>
    <w:p w14:paraId="2CA60081" w14:textId="77777777" w:rsidR="00657373" w:rsidRPr="004D1822" w:rsidRDefault="00657373" w:rsidP="00EB1C61">
      <w:pPr>
        <w:pStyle w:val="prep-abstrak"/>
      </w:pPr>
    </w:p>
    <w:p w14:paraId="64F915B4" w14:textId="4DFE09C3" w:rsidR="003F7560" w:rsidRPr="004D1822" w:rsidRDefault="008C31BC" w:rsidP="00EB1C61">
      <w:pPr>
        <w:pStyle w:val="prep-abstrak"/>
      </w:pP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memuat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komprehensif</w:t>
      </w:r>
      <w:proofErr w:type="spellEnd"/>
      <w:r w:rsidRPr="004D1822">
        <w:t xml:space="preserve"> </w:t>
      </w:r>
      <w:proofErr w:type="spellStart"/>
      <w:r w:rsidRPr="004D1822">
        <w:t>permasalahan</w:t>
      </w:r>
      <w:proofErr w:type="spellEnd"/>
      <w:r w:rsidRPr="004D1822">
        <w:t xml:space="preserve"> dan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dilakukan</w:t>
      </w:r>
      <w:proofErr w:type="spellEnd"/>
      <w:r w:rsidR="00DF4E69" w:rsidRPr="004D1822">
        <w:t xml:space="preserve">. </w:t>
      </w:r>
      <w:proofErr w:type="spellStart"/>
      <w:r w:rsidR="00DF4E69" w:rsidRPr="004D1822">
        <w:t>Abstrak</w:t>
      </w:r>
      <w:proofErr w:type="spellEnd"/>
      <w:r w:rsidR="00DF4E69" w:rsidRPr="004D1822">
        <w:t xml:space="preserve"> </w:t>
      </w:r>
      <w:proofErr w:type="spellStart"/>
      <w:r w:rsidR="00DF4E69" w:rsidRPr="004D1822">
        <w:t>memuat</w:t>
      </w:r>
      <w:proofErr w:type="spellEnd"/>
      <w:r w:rsidRPr="004D1822">
        <w:t xml:space="preserve"> </w:t>
      </w:r>
      <w:proofErr w:type="spellStart"/>
      <w:r w:rsidRPr="004D1822">
        <w:t>latar</w:t>
      </w:r>
      <w:proofErr w:type="spellEnd"/>
      <w:r w:rsidRPr="004D1822">
        <w:t xml:space="preserve"> </w:t>
      </w:r>
      <w:proofErr w:type="spellStart"/>
      <w:r w:rsidRPr="004D1822">
        <w:t>belakang</w:t>
      </w:r>
      <w:proofErr w:type="spellEnd"/>
      <w:r w:rsidRPr="004D1822">
        <w:t xml:space="preserve">, </w:t>
      </w:r>
      <w:proofErr w:type="spellStart"/>
      <w:r w:rsidR="00DF4E69" w:rsidRPr="004D1822">
        <w:t>tujuan</w:t>
      </w:r>
      <w:proofErr w:type="spellEnd"/>
      <w:r w:rsidR="00DF4E69" w:rsidRPr="004D1822">
        <w:t xml:space="preserve">, </w:t>
      </w:r>
      <w:proofErr w:type="spellStart"/>
      <w:r w:rsidRPr="004D1822">
        <w:t>metode</w:t>
      </w:r>
      <w:proofErr w:type="spellEnd"/>
      <w:r w:rsidRPr="004D1822">
        <w:t xml:space="preserve"> dan </w:t>
      </w:r>
      <w:proofErr w:type="spellStart"/>
      <w:r w:rsidRPr="004D1822">
        <w:t>pendekatan</w:t>
      </w:r>
      <w:proofErr w:type="spellEnd"/>
      <w:r w:rsidRPr="004D1822">
        <w:t xml:space="preserve"> yang </w:t>
      </w:r>
      <w:proofErr w:type="spellStart"/>
      <w:r w:rsidRPr="004D1822">
        <w:t>di</w:t>
      </w:r>
      <w:r w:rsidR="00DF4E69" w:rsidRPr="004D1822">
        <w:t>gunak</w:t>
      </w:r>
      <w:r w:rsidRPr="004D1822">
        <w:t>an</w:t>
      </w:r>
      <w:proofErr w:type="spellEnd"/>
      <w:r w:rsidRPr="004D1822">
        <w:t xml:space="preserve">, </w:t>
      </w:r>
      <w:proofErr w:type="spellStart"/>
      <w:r w:rsidRPr="004D1822">
        <w:t>kajian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analisis</w:t>
      </w:r>
      <w:proofErr w:type="spellEnd"/>
      <w:r w:rsidR="00000232" w:rsidRPr="004D1822">
        <w:t>/</w:t>
      </w:r>
      <w:proofErr w:type="spellStart"/>
      <w:r w:rsidR="00000232" w:rsidRPr="004D1822">
        <w:t>pembuktian</w:t>
      </w:r>
      <w:proofErr w:type="spellEnd"/>
      <w:r w:rsidR="00000232" w:rsidRPr="004D1822">
        <w:t xml:space="preserve"> </w:t>
      </w:r>
      <w:proofErr w:type="spellStart"/>
      <w:r w:rsidR="00000232" w:rsidRPr="004D1822">
        <w:t>hipotesis</w:t>
      </w:r>
      <w:proofErr w:type="spellEnd"/>
      <w:r w:rsidR="00000232" w:rsidRPr="004D1822">
        <w:t>/</w:t>
      </w:r>
      <w:proofErr w:type="spellStart"/>
      <w:r w:rsidR="00000232" w:rsidRPr="004D1822">
        <w:t>kajian</w:t>
      </w:r>
      <w:proofErr w:type="spellEnd"/>
      <w:r w:rsidR="00000232" w:rsidRPr="004D1822">
        <w:t xml:space="preserve"> </w:t>
      </w:r>
      <w:proofErr w:type="spellStart"/>
      <w:r w:rsidR="00000232" w:rsidRPr="004D1822">
        <w:t>hasil</w:t>
      </w:r>
      <w:proofErr w:type="spellEnd"/>
      <w:r w:rsidR="00000232" w:rsidRPr="004D1822">
        <w:t xml:space="preserve"> </w:t>
      </w:r>
      <w:proofErr w:type="spellStart"/>
      <w:r w:rsidR="00000232" w:rsidRPr="004D1822">
        <w:t>penelitian</w:t>
      </w:r>
      <w:proofErr w:type="spellEnd"/>
      <w:r w:rsidR="00000232" w:rsidRPr="004D1822">
        <w:t xml:space="preserve"> yang </w:t>
      </w:r>
      <w:proofErr w:type="spellStart"/>
      <w:r w:rsidR="00000232" w:rsidRPr="004D1822">
        <w:t>membandingkan</w:t>
      </w:r>
      <w:proofErr w:type="spellEnd"/>
      <w:r w:rsidR="00000232" w:rsidRPr="004D1822">
        <w:t xml:space="preserve"> </w:t>
      </w:r>
      <w:proofErr w:type="spellStart"/>
      <w:r w:rsidR="00000232" w:rsidRPr="004D1822">
        <w:t>dengan</w:t>
      </w:r>
      <w:proofErr w:type="spellEnd"/>
      <w:r w:rsidR="00000232" w:rsidRPr="004D1822">
        <w:t xml:space="preserve"> </w:t>
      </w:r>
      <w:proofErr w:type="spellStart"/>
      <w:r w:rsidR="00000232" w:rsidRPr="004D1822">
        <w:t>penelitian</w:t>
      </w:r>
      <w:proofErr w:type="spellEnd"/>
      <w:r w:rsidR="00000232" w:rsidRPr="004D1822">
        <w:t xml:space="preserve"> </w:t>
      </w:r>
      <w:proofErr w:type="spellStart"/>
      <w:r w:rsidR="00000232" w:rsidRPr="004D1822">
        <w:t>sejenis</w:t>
      </w:r>
      <w:proofErr w:type="spellEnd"/>
      <w:r w:rsidR="00000232" w:rsidRPr="004D1822">
        <w:t xml:space="preserve">. </w:t>
      </w:r>
      <w:proofErr w:type="spellStart"/>
      <w:r w:rsidR="00000232" w:rsidRPr="004D1822">
        <w:t>Dalam</w:t>
      </w:r>
      <w:proofErr w:type="spellEnd"/>
      <w:r w:rsidR="00000232" w:rsidRPr="004D1822">
        <w:t xml:space="preserve"> </w:t>
      </w:r>
      <w:proofErr w:type="spellStart"/>
      <w:r w:rsidR="00000232" w:rsidRPr="004D1822">
        <w:t>sebuah</w:t>
      </w:r>
      <w:proofErr w:type="spellEnd"/>
      <w:r w:rsidR="00000232" w:rsidRPr="004D1822">
        <w:t xml:space="preserve"> </w:t>
      </w:r>
      <w:proofErr w:type="spellStart"/>
      <w:r w:rsidR="00000232" w:rsidRPr="004D1822">
        <w:t>abstrak</w:t>
      </w:r>
      <w:proofErr w:type="spellEnd"/>
      <w:r w:rsidR="00000232" w:rsidRPr="004D1822">
        <w:t xml:space="preserve"> </w:t>
      </w:r>
      <w:proofErr w:type="spellStart"/>
      <w:r w:rsidR="00000232" w:rsidRPr="004D1822">
        <w:t>dapat</w:t>
      </w:r>
      <w:proofErr w:type="spellEnd"/>
      <w:r w:rsidR="00000232" w:rsidRPr="004D1822">
        <w:t xml:space="preserve"> pula </w:t>
      </w:r>
      <w:proofErr w:type="spellStart"/>
      <w:r w:rsidR="00000232" w:rsidRPr="004D1822">
        <w:t>penulis</w:t>
      </w:r>
      <w:proofErr w:type="spellEnd"/>
      <w:r w:rsidR="00000232" w:rsidRPr="004D1822">
        <w:t xml:space="preserve"> </w:t>
      </w:r>
      <w:proofErr w:type="spellStart"/>
      <w:r w:rsidR="00000232" w:rsidRPr="004D1822">
        <w:t>kemukakan</w:t>
      </w:r>
      <w:proofErr w:type="spellEnd"/>
      <w:r w:rsidR="00000232" w:rsidRPr="004D1822">
        <w:t xml:space="preserve"> </w:t>
      </w:r>
      <w:proofErr w:type="spellStart"/>
      <w:r w:rsidR="00000232" w:rsidRPr="004D1822">
        <w:t>kebaruan</w:t>
      </w:r>
      <w:proofErr w:type="spellEnd"/>
      <w:r w:rsidR="00000232" w:rsidRPr="004D1822">
        <w:t xml:space="preserve"> (</w:t>
      </w:r>
      <w:proofErr w:type="spellStart"/>
      <w:r w:rsidR="00000232" w:rsidRPr="004D1822">
        <w:t>noveltis</w:t>
      </w:r>
      <w:proofErr w:type="spellEnd"/>
      <w:r w:rsidR="00000232" w:rsidRPr="004D1822">
        <w:t xml:space="preserve">) dan </w:t>
      </w:r>
      <w:proofErr w:type="spellStart"/>
      <w:r w:rsidR="00000232" w:rsidRPr="004D1822">
        <w:t>orisinalitas</w:t>
      </w:r>
      <w:proofErr w:type="spellEnd"/>
      <w:r w:rsidR="00000232" w:rsidRPr="004D1822">
        <w:t xml:space="preserve"> </w:t>
      </w:r>
      <w:proofErr w:type="spellStart"/>
      <w:r w:rsidR="00000232" w:rsidRPr="004D1822">
        <w:t>dari</w:t>
      </w:r>
      <w:proofErr w:type="spellEnd"/>
      <w:r w:rsidR="00000232" w:rsidRPr="004D1822">
        <w:t xml:space="preserve"> </w:t>
      </w:r>
      <w:proofErr w:type="spellStart"/>
      <w:r w:rsidR="00000232" w:rsidRPr="004D1822">
        <w:t>penelitian</w:t>
      </w:r>
      <w:proofErr w:type="spellEnd"/>
      <w:r w:rsidR="00000232" w:rsidRPr="004D1822">
        <w:t xml:space="preserve">. </w:t>
      </w:r>
      <w:r w:rsidRPr="004D1822">
        <w:t xml:space="preserve"> </w:t>
      </w:r>
      <w:proofErr w:type="spellStart"/>
      <w:r w:rsidRPr="004D1822">
        <w:t>Abstrak</w:t>
      </w:r>
      <w:proofErr w:type="spellEnd"/>
      <w:r w:rsidRPr="004D1822">
        <w:t xml:space="preserve"> juga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jelas</w:t>
      </w:r>
      <w:proofErr w:type="spellEnd"/>
      <w:r w:rsidRPr="004D1822">
        <w:t xml:space="preserve"> </w:t>
      </w:r>
      <w:proofErr w:type="spellStart"/>
      <w:r w:rsidRPr="004D1822">
        <w:t>menyatakan</w:t>
      </w:r>
      <w:proofErr w:type="spellEnd"/>
      <w:r w:rsidRPr="004D1822">
        <w:t xml:space="preserve"> dan </w:t>
      </w:r>
      <w:proofErr w:type="spellStart"/>
      <w:r w:rsidRPr="004D1822">
        <w:t>memuat</w:t>
      </w:r>
      <w:proofErr w:type="spellEnd"/>
      <w:r w:rsidRPr="004D1822">
        <w:t xml:space="preserve"> </w:t>
      </w:r>
      <w:proofErr w:type="spellStart"/>
      <w:r w:rsidRPr="004D1822">
        <w:t>sumbangan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terhadap</w:t>
      </w:r>
      <w:proofErr w:type="spellEnd"/>
      <w:r w:rsidRPr="004D1822">
        <w:t xml:space="preserve"> </w:t>
      </w:r>
      <w:proofErr w:type="spellStart"/>
      <w:r w:rsidRPr="004D1822">
        <w:t>khazanah</w:t>
      </w:r>
      <w:proofErr w:type="spellEnd"/>
      <w:r w:rsidRPr="004D1822">
        <w:t xml:space="preserve"> </w:t>
      </w:r>
      <w:proofErr w:type="spellStart"/>
      <w:r w:rsidRPr="004D1822">
        <w:t>ilmu</w:t>
      </w:r>
      <w:proofErr w:type="spellEnd"/>
      <w:r w:rsidRPr="004D1822">
        <w:t xml:space="preserve"> </w:t>
      </w:r>
      <w:proofErr w:type="spellStart"/>
      <w:r w:rsidRPr="004D1822">
        <w:t>pengetahuan</w:t>
      </w:r>
      <w:proofErr w:type="spellEnd"/>
      <w:r w:rsidRPr="004D1822">
        <w:t>.</w:t>
      </w:r>
      <w:r w:rsidR="00D97AF4" w:rsidRPr="004D1822">
        <w:t xml:space="preserve"> </w:t>
      </w:r>
    </w:p>
    <w:p w14:paraId="3A397E5D" w14:textId="77777777" w:rsidR="003F7560" w:rsidRPr="004D1822" w:rsidRDefault="003F7560" w:rsidP="00EB1C61">
      <w:pPr>
        <w:pStyle w:val="prep-abstrak"/>
      </w:pPr>
    </w:p>
    <w:p w14:paraId="298955D4" w14:textId="1E7C3BE8" w:rsidR="003E76F6" w:rsidRPr="004D1822" w:rsidRDefault="003F7560" w:rsidP="00EB1C61">
      <w:pPr>
        <w:pStyle w:val="prep-abstrakitalic"/>
      </w:pPr>
      <w:r w:rsidRPr="004D1822">
        <w:t xml:space="preserve">Kata </w:t>
      </w:r>
      <w:proofErr w:type="spellStart"/>
      <w:r w:rsidRPr="004D1822">
        <w:t>kunci</w:t>
      </w:r>
      <w:proofErr w:type="spellEnd"/>
      <w:r w:rsidRPr="004D1822">
        <w:t xml:space="preserve">: kata </w:t>
      </w:r>
      <w:proofErr w:type="spellStart"/>
      <w:r w:rsidRPr="004D1822">
        <w:t>kunci</w:t>
      </w:r>
      <w:proofErr w:type="spellEnd"/>
      <w:r w:rsidRPr="004D1822">
        <w:t xml:space="preserve"> 1, kata </w:t>
      </w:r>
      <w:proofErr w:type="spellStart"/>
      <w:r w:rsidRPr="004D1822">
        <w:t>kunci</w:t>
      </w:r>
      <w:proofErr w:type="spellEnd"/>
      <w:r w:rsidRPr="004D1822">
        <w:t xml:space="preserve"> 2, </w:t>
      </w:r>
      <w:proofErr w:type="spellStart"/>
      <w:r w:rsidRPr="004D1822">
        <w:t>dst</w:t>
      </w:r>
      <w:proofErr w:type="spellEnd"/>
      <w:r w:rsidRPr="004D1822">
        <w:t>.</w:t>
      </w:r>
      <w:r w:rsidR="00DA4F78" w:rsidRPr="004D1822">
        <w:br w:type="page"/>
      </w:r>
      <w:r w:rsidR="003E76F6" w:rsidRPr="004D1822">
        <w:lastRenderedPageBreak/>
        <w:br w:type="page"/>
      </w:r>
    </w:p>
    <w:p w14:paraId="14AE6ABA" w14:textId="7D3A78D7" w:rsidR="00DA4F78" w:rsidRPr="004D1822" w:rsidRDefault="00DA4F78" w:rsidP="00CF23FD">
      <w:pPr>
        <w:pStyle w:val="toc-Judulitalic"/>
      </w:pPr>
      <w:bookmarkStart w:id="5" w:name="_Toc17721375"/>
      <w:bookmarkStart w:id="6" w:name="_Toc17724344"/>
      <w:bookmarkStart w:id="7" w:name="_Toc17724392"/>
      <w:bookmarkStart w:id="8" w:name="_Toc17930004"/>
      <w:bookmarkStart w:id="9" w:name="_Toc17954120"/>
      <w:r w:rsidRPr="004D1822">
        <w:lastRenderedPageBreak/>
        <w:t>ABSTRACT</w:t>
      </w:r>
      <w:bookmarkEnd w:id="5"/>
      <w:bookmarkEnd w:id="6"/>
      <w:bookmarkEnd w:id="7"/>
      <w:bookmarkEnd w:id="8"/>
      <w:bookmarkEnd w:id="9"/>
    </w:p>
    <w:p w14:paraId="02412AB4" w14:textId="77777777" w:rsidR="00DA4F78" w:rsidRPr="004D1822" w:rsidRDefault="00DA4F78" w:rsidP="00CF23FD">
      <w:pPr>
        <w:pStyle w:val="blank-1"/>
      </w:pPr>
    </w:p>
    <w:p w14:paraId="190FF9A9" w14:textId="49BCD3AD" w:rsidR="00DA4F78" w:rsidRPr="004D1822" w:rsidRDefault="00DA4F78" w:rsidP="00CF23FD">
      <w:pPr>
        <w:pStyle w:val="prep-Judulitalic"/>
      </w:pPr>
      <w:bookmarkStart w:id="10" w:name="_Hlk516045116"/>
      <w:r w:rsidRPr="004D1822">
        <w:t xml:space="preserve">JUDUL BAGIAN </w:t>
      </w:r>
      <w:r w:rsidR="00DE5710" w:rsidRPr="004D1822">
        <w:t>TESIS</w:t>
      </w:r>
      <w:r w:rsidR="00E73EB8" w:rsidRPr="004D1822">
        <w:t xml:space="preserve"> DAN JUDUL </w:t>
      </w:r>
      <w:r w:rsidR="00DE5710" w:rsidRPr="004D1822">
        <w:t>TESIS</w:t>
      </w:r>
      <w:r w:rsidR="00E73EB8" w:rsidRPr="004D1822">
        <w:t xml:space="preserve"> BAHASA INGGRIS</w:t>
      </w:r>
      <w:r w:rsidRPr="004D1822">
        <w:t>: JENIS HURUF (FONT); TIMES NEW ROMAN; HURUF KAPITAL (UKURAN 14); CETAK TEBAL (BOLD)</w:t>
      </w:r>
      <w:r w:rsidR="00E73EB8" w:rsidRPr="004D1822">
        <w:t xml:space="preserve"> DAN MIRING (ITALIC)</w:t>
      </w:r>
      <w:r w:rsidRPr="004D1822">
        <w:t xml:space="preserve">; </w:t>
      </w:r>
      <w:r w:rsidR="009F65EB" w:rsidRPr="004D1822">
        <w:t>UKURAN SPASI 1</w:t>
      </w:r>
      <w:bookmarkEnd w:id="10"/>
    </w:p>
    <w:p w14:paraId="14E979B4" w14:textId="77777777" w:rsidR="00DA4F78" w:rsidRPr="004D1822" w:rsidRDefault="00DA4F78" w:rsidP="00CF23FD">
      <w:pPr>
        <w:pStyle w:val="blank-1"/>
      </w:pPr>
    </w:p>
    <w:p w14:paraId="5BEEA670" w14:textId="77777777" w:rsidR="00DA4F78" w:rsidRPr="004D1822" w:rsidRDefault="006B5B33" w:rsidP="00CF23FD">
      <w:pPr>
        <w:pStyle w:val="prep-normalbolditalic"/>
      </w:pPr>
      <w:bookmarkStart w:id="11" w:name="_Hlk516045130"/>
      <w:r w:rsidRPr="004D1822">
        <w:t>By</w:t>
      </w:r>
      <w:bookmarkEnd w:id="11"/>
    </w:p>
    <w:p w14:paraId="6D73EB6E" w14:textId="77777777" w:rsidR="00DA4F78" w:rsidRPr="004D1822" w:rsidRDefault="00DA4F78" w:rsidP="00CF23FD">
      <w:pPr>
        <w:pStyle w:val="prep-Judul"/>
      </w:pPr>
      <w:r w:rsidRPr="004D1822">
        <w:t xml:space="preserve">Nama </w:t>
      </w:r>
      <w:proofErr w:type="spellStart"/>
      <w:r w:rsidRPr="004D1822">
        <w:t>Mahasiswa</w:t>
      </w:r>
      <w:proofErr w:type="spellEnd"/>
    </w:p>
    <w:p w14:paraId="131BC583" w14:textId="2F1D76D8" w:rsidR="00DA4F78" w:rsidRPr="004D1822" w:rsidRDefault="00DA4F78" w:rsidP="00CF23FD">
      <w:pPr>
        <w:pStyle w:val="prep-Judul"/>
      </w:pPr>
      <w:r w:rsidRPr="004D1822">
        <w:t xml:space="preserve">NIM: </w:t>
      </w:r>
      <w:r w:rsidR="00A56B13" w:rsidRPr="004D1822">
        <w:t>25000001</w:t>
      </w:r>
    </w:p>
    <w:p w14:paraId="2B74F175" w14:textId="0C48C9D3" w:rsidR="00DA4F78" w:rsidRPr="004D1822" w:rsidRDefault="00DA4F78" w:rsidP="00CF23FD">
      <w:pPr>
        <w:pStyle w:val="prep-Judulitalic"/>
      </w:pPr>
      <w:r w:rsidRPr="004D1822">
        <w:t>(</w:t>
      </w:r>
      <w:r w:rsidR="003B5510" w:rsidRPr="004D1822">
        <w:t xml:space="preserve">Master’s </w:t>
      </w:r>
      <w:r w:rsidR="00515DD1" w:rsidRPr="004D1822">
        <w:t>Program in</w:t>
      </w:r>
      <w:r w:rsidR="00E73EB8" w:rsidRPr="004D1822">
        <w:t xml:space="preserve"> </w:t>
      </w:r>
      <w:r w:rsidR="00AA3CAC" w:rsidRPr="004D1822">
        <w:t>Civil Engineering</w:t>
      </w:r>
      <w:r w:rsidRPr="004D1822">
        <w:t>)</w:t>
      </w:r>
    </w:p>
    <w:p w14:paraId="405FD831" w14:textId="77777777" w:rsidR="00DA4F78" w:rsidRPr="004D1822" w:rsidRDefault="00DA4F78" w:rsidP="00CF23FD">
      <w:pPr>
        <w:pStyle w:val="blank-1"/>
      </w:pPr>
    </w:p>
    <w:p w14:paraId="37F59C9A" w14:textId="77777777" w:rsidR="00DA4F78" w:rsidRPr="004D1822" w:rsidRDefault="00DA4F78" w:rsidP="00CF23FD">
      <w:pPr>
        <w:pStyle w:val="blank-1"/>
      </w:pPr>
    </w:p>
    <w:p w14:paraId="6485A0C0" w14:textId="77777777" w:rsidR="00DA4F78" w:rsidRPr="004D1822" w:rsidRDefault="00DA4F78" w:rsidP="00CF23FD">
      <w:pPr>
        <w:pStyle w:val="blank-1"/>
      </w:pPr>
    </w:p>
    <w:p w14:paraId="7574D9A9" w14:textId="330A263E" w:rsidR="00DA4F78" w:rsidRPr="004D1822" w:rsidRDefault="00000232" w:rsidP="00EB1C61">
      <w:pPr>
        <w:pStyle w:val="prep-abstrakitalic"/>
      </w:pPr>
      <w:bookmarkStart w:id="12" w:name="_Hlk516045139"/>
      <w:r w:rsidRPr="004D1822">
        <w:t xml:space="preserve">Pada </w:t>
      </w:r>
      <w:proofErr w:type="spellStart"/>
      <w:r w:rsidRPr="004D1822">
        <w:t>bagian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,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="00E77FBB" w:rsidRPr="004D1822">
        <w:t>bahasa</w:t>
      </w:r>
      <w:proofErr w:type="spellEnd"/>
      <w:r w:rsidR="00E77FBB" w:rsidRPr="004D1822">
        <w:t xml:space="preserve"> </w:t>
      </w:r>
      <w:proofErr w:type="spellStart"/>
      <w:r w:rsidR="00E77FBB" w:rsidRPr="004D1822">
        <w:t>inggris</w:t>
      </w:r>
      <w:proofErr w:type="spellEnd"/>
      <w:r w:rsidR="00E77FBB" w:rsidRPr="004D1822">
        <w:t xml:space="preserve">. </w:t>
      </w:r>
      <w:proofErr w:type="spellStart"/>
      <w:r w:rsidRPr="004D1822">
        <w:t>Abstrak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u</w:t>
      </w:r>
      <w:r w:rsidR="00E77FBB" w:rsidRPr="004D1822">
        <w:t>kuran</w:t>
      </w:r>
      <w:proofErr w:type="spellEnd"/>
      <w:r w:rsidR="00E77FBB" w:rsidRPr="004D1822">
        <w:t xml:space="preserve"> </w:t>
      </w:r>
      <w:proofErr w:type="spellStart"/>
      <w:r w:rsidR="00E77FBB" w:rsidRPr="004D1822">
        <w:t>huruf</w:t>
      </w:r>
      <w:proofErr w:type="spellEnd"/>
      <w:r w:rsidR="00E77FBB" w:rsidRPr="004D1822">
        <w:t xml:space="preserve"> 12, </w:t>
      </w:r>
      <w:proofErr w:type="spellStart"/>
      <w:r w:rsidRPr="004D1822">
        <w:t>di</w:t>
      </w:r>
      <w:r w:rsidR="00E77FBB" w:rsidRPr="004D1822">
        <w:t>cetak</w:t>
      </w:r>
      <w:proofErr w:type="spellEnd"/>
      <w:r w:rsidR="00E77FBB" w:rsidRPr="004D1822">
        <w:t xml:space="preserve"> miring, dan </w:t>
      </w:r>
      <w:proofErr w:type="spellStart"/>
      <w:r w:rsidR="00E77FBB" w:rsidRPr="004D1822">
        <w:t>tidak</w:t>
      </w:r>
      <w:proofErr w:type="spellEnd"/>
      <w:r w:rsidR="00E77FBB" w:rsidRPr="004D1822">
        <w:t xml:space="preserve"> </w:t>
      </w:r>
      <w:proofErr w:type="spellStart"/>
      <w:r w:rsidRPr="004D1822">
        <w:t>menggunakan</w:t>
      </w:r>
      <w:proofErr w:type="spellEnd"/>
      <w:r w:rsidRPr="004D1822">
        <w:t xml:space="preserve"> </w:t>
      </w:r>
      <w:proofErr w:type="spellStart"/>
      <w:r w:rsidRPr="004D1822">
        <w:t>huruf</w:t>
      </w:r>
      <w:r w:rsidR="00E77FBB" w:rsidRPr="004D1822">
        <w:t>tebal</w:t>
      </w:r>
      <w:proofErr w:type="spellEnd"/>
      <w:r w:rsidR="00E77FBB" w:rsidRPr="004D1822">
        <w:t xml:space="preserve">. </w:t>
      </w:r>
      <w:proofErr w:type="spellStart"/>
      <w:r w:rsidR="00E77FBB" w:rsidRPr="004D1822">
        <w:t>Kalimat</w:t>
      </w:r>
      <w:proofErr w:type="spellEnd"/>
      <w:r w:rsidR="00E77FBB" w:rsidRPr="004D1822">
        <w:t xml:space="preserve"> </w:t>
      </w:r>
      <w:proofErr w:type="spellStart"/>
      <w:r w:rsidR="00E77FBB" w:rsidRPr="004D1822">
        <w:t>per</w:t>
      </w:r>
      <w:r w:rsidR="009F65EB" w:rsidRPr="004D1822">
        <w:t>tama</w:t>
      </w:r>
      <w:proofErr w:type="spellEnd"/>
      <w:r w:rsidR="009F65EB" w:rsidRPr="004D1822">
        <w:t xml:space="preserve"> </w:t>
      </w:r>
      <w:proofErr w:type="spellStart"/>
      <w:r w:rsidR="009F65EB" w:rsidRPr="004D1822">
        <w:t>abstrak</w:t>
      </w:r>
      <w:proofErr w:type="spellEnd"/>
      <w:r w:rsidR="009F65EB" w:rsidRPr="004D1822">
        <w:t xml:space="preserve"> </w:t>
      </w:r>
      <w:proofErr w:type="spellStart"/>
      <w:r w:rsidR="00DE5710" w:rsidRPr="004D1822">
        <w:t>tesis</w:t>
      </w:r>
      <w:proofErr w:type="spellEnd"/>
      <w:r w:rsidR="009F65EB" w:rsidRPr="004D1822">
        <w:t xml:space="preserve"> </w:t>
      </w:r>
      <w:proofErr w:type="spellStart"/>
      <w:r w:rsidR="009F65EB" w:rsidRPr="004D1822">
        <w:t>berjarak</w:t>
      </w:r>
      <w:proofErr w:type="spellEnd"/>
      <w:r w:rsidR="009F65EB" w:rsidRPr="004D1822">
        <w:t xml:space="preserve"> </w:t>
      </w:r>
      <w:proofErr w:type="spellStart"/>
      <w:r w:rsidR="009F65EB" w:rsidRPr="004D1822">
        <w:t>tiga</w:t>
      </w:r>
      <w:proofErr w:type="spellEnd"/>
      <w:r w:rsidR="00E77FBB" w:rsidRPr="004D1822">
        <w:t xml:space="preserve"> </w:t>
      </w:r>
      <w:proofErr w:type="spellStart"/>
      <w:r w:rsidR="00E77FBB" w:rsidRPr="004D1822">
        <w:t>spasi</w:t>
      </w:r>
      <w:proofErr w:type="spellEnd"/>
      <w:r w:rsidR="00E77FBB" w:rsidRPr="004D1822">
        <w:t xml:space="preserve"> </w:t>
      </w:r>
      <w:proofErr w:type="spellStart"/>
      <w:r w:rsidR="00E77FBB" w:rsidRPr="004D1822">
        <w:t>dari</w:t>
      </w:r>
      <w:proofErr w:type="spellEnd"/>
      <w:r w:rsidR="00E77FBB" w:rsidRPr="004D1822">
        <w:t xml:space="preserve"> </w:t>
      </w:r>
      <w:proofErr w:type="spellStart"/>
      <w:r w:rsidR="00E77FBB" w:rsidRPr="004D1822">
        <w:t>baris</w:t>
      </w:r>
      <w:proofErr w:type="spellEnd"/>
      <w:r w:rsidR="00E77FBB" w:rsidRPr="004D1822">
        <w:t xml:space="preserve"> </w:t>
      </w:r>
      <w:proofErr w:type="spellStart"/>
      <w:r w:rsidR="00E77FBB" w:rsidRPr="004D1822">
        <w:t>terakhir</w:t>
      </w:r>
      <w:proofErr w:type="spellEnd"/>
      <w:r w:rsidR="00E77FBB" w:rsidRPr="004D1822">
        <w:t xml:space="preserve"> </w:t>
      </w:r>
      <w:proofErr w:type="spellStart"/>
      <w:r w:rsidR="00E77FBB" w:rsidRPr="004D1822">
        <w:t>nama</w:t>
      </w:r>
      <w:proofErr w:type="spellEnd"/>
      <w:r w:rsidR="00E77FBB" w:rsidRPr="004D1822">
        <w:t xml:space="preserve"> program </w:t>
      </w:r>
      <w:proofErr w:type="spellStart"/>
      <w:r w:rsidR="00E77FBB" w:rsidRPr="004D1822">
        <w:t>studi</w:t>
      </w:r>
      <w:proofErr w:type="spellEnd"/>
      <w:r w:rsidR="00E77FBB" w:rsidRPr="004D1822">
        <w:t>.</w:t>
      </w:r>
      <w:r w:rsidR="00B1305C" w:rsidRPr="004D1822">
        <w:t xml:space="preserve"> </w:t>
      </w:r>
      <w:r w:rsidR="00DA4F78" w:rsidRPr="004D1822">
        <w:t>Isi</w:t>
      </w:r>
      <w:r w:rsidR="00E73EB8" w:rsidRPr="004D1822">
        <w:t xml:space="preserve"> abstract yang </w:t>
      </w:r>
      <w:proofErr w:type="spellStart"/>
      <w:r w:rsidR="00E73EB8" w:rsidRPr="004D1822">
        <w:t>merupakan</w:t>
      </w:r>
      <w:proofErr w:type="spellEnd"/>
      <w:r w:rsidR="00E73EB8"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="00E73EB8" w:rsidRPr="004D1822">
        <w:t>terjemahan</w:t>
      </w:r>
      <w:proofErr w:type="spellEnd"/>
      <w:r w:rsidR="00E73EB8"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="00E73EB8" w:rsidRPr="004D1822">
        <w:t>abstrak</w:t>
      </w:r>
      <w:proofErr w:type="spellEnd"/>
      <w:r w:rsidR="00E73EB8" w:rsidRPr="004D1822">
        <w:t xml:space="preserve"> </w:t>
      </w:r>
      <w:proofErr w:type="spellStart"/>
      <w:r w:rsidR="00E73EB8" w:rsidRPr="004D1822">
        <w:t>bahasa</w:t>
      </w:r>
      <w:proofErr w:type="spellEnd"/>
      <w:r w:rsidR="00E73EB8" w:rsidRPr="004D1822">
        <w:t xml:space="preserve"> Indonesia</w:t>
      </w:r>
      <w:r w:rsidRPr="004D1822">
        <w:t xml:space="preserve"> di </w:t>
      </w:r>
      <w:proofErr w:type="spellStart"/>
      <w:r w:rsidRPr="004D1822">
        <w:t>atas</w:t>
      </w:r>
      <w:proofErr w:type="spellEnd"/>
      <w:r w:rsidRPr="004D1822">
        <w:t>.</w:t>
      </w:r>
      <w:r w:rsidR="00E73EB8" w:rsidRPr="004D1822">
        <w:t xml:space="preserve"> </w:t>
      </w:r>
      <w:proofErr w:type="spellStart"/>
      <w:r w:rsidR="00DA4F78" w:rsidRPr="004D1822">
        <w:t>Ka</w:t>
      </w:r>
      <w:r w:rsidRPr="004D1822">
        <w:t>limat</w:t>
      </w:r>
      <w:proofErr w:type="spellEnd"/>
      <w:r w:rsidR="00DA4F78" w:rsidRPr="004D1822">
        <w:t xml:space="preserve"> </w:t>
      </w:r>
      <w:proofErr w:type="spellStart"/>
      <w:r w:rsidR="00DA4F78" w:rsidRPr="004D1822">
        <w:t>pertama</w:t>
      </w:r>
      <w:proofErr w:type="spellEnd"/>
      <w:r w:rsidR="00DA4F78" w:rsidRPr="004D1822">
        <w:t xml:space="preserve"> </w:t>
      </w:r>
      <w:proofErr w:type="spellStart"/>
      <w:r w:rsidR="00DA4F78" w:rsidRPr="004D1822">
        <w:t>atau</w:t>
      </w:r>
      <w:proofErr w:type="spellEnd"/>
      <w:r w:rsidR="00DA4F78" w:rsidRPr="004D1822">
        <w:t xml:space="preserve"> </w:t>
      </w:r>
      <w:proofErr w:type="spellStart"/>
      <w:r w:rsidR="00DA4F78" w:rsidRPr="004D1822">
        <w:t>awal</w:t>
      </w:r>
      <w:proofErr w:type="spellEnd"/>
      <w:r w:rsidR="00DA4F78" w:rsidRPr="004D1822">
        <w:t xml:space="preserve"> </w:t>
      </w:r>
      <w:proofErr w:type="spellStart"/>
      <w:r w:rsidRPr="004D1822">
        <w:t>paragraf-</w:t>
      </w:r>
      <w:r w:rsidR="00DA4F78" w:rsidRPr="004D1822">
        <w:t>baru</w:t>
      </w:r>
      <w:proofErr w:type="spellEnd"/>
      <w:r w:rsidR="00DA4F78" w:rsidRPr="004D1822">
        <w:t xml:space="preserve"> </w:t>
      </w:r>
      <w:proofErr w:type="spellStart"/>
      <w:r w:rsidR="00DA4F78" w:rsidRPr="004D1822">
        <w:t>dipisahkan</w:t>
      </w:r>
      <w:proofErr w:type="spellEnd"/>
      <w:r w:rsidR="00DA4F78" w:rsidRPr="004D1822">
        <w:t xml:space="preserve"> </w:t>
      </w:r>
      <w:proofErr w:type="spellStart"/>
      <w:r w:rsidR="00DA4F78" w:rsidRPr="004D1822">
        <w:t>dengan</w:t>
      </w:r>
      <w:proofErr w:type="spellEnd"/>
      <w:r w:rsidR="00DA4F78" w:rsidRPr="004D1822">
        <w:t xml:space="preserve"> </w:t>
      </w:r>
      <w:proofErr w:type="spellStart"/>
      <w:r w:rsidR="00DA4F78" w:rsidRPr="004D1822">
        <w:t>jarak</w:t>
      </w:r>
      <w:proofErr w:type="spellEnd"/>
      <w:r w:rsidR="00DA4F78" w:rsidRPr="004D1822">
        <w:t xml:space="preserve"> </w:t>
      </w:r>
      <w:proofErr w:type="spellStart"/>
      <w:r w:rsidR="00DA4F78" w:rsidRPr="004D1822">
        <w:t>satu</w:t>
      </w:r>
      <w:proofErr w:type="spellEnd"/>
      <w:r w:rsidR="00DA4F78" w:rsidRPr="004D1822">
        <w:t xml:space="preserve"> </w:t>
      </w:r>
      <w:proofErr w:type="spellStart"/>
      <w:r w:rsidR="00DA4F78" w:rsidRPr="004D1822">
        <w:t>spasi</w:t>
      </w:r>
      <w:proofErr w:type="spellEnd"/>
      <w:r w:rsidR="00DA4F78" w:rsidRPr="004D1822">
        <w:t xml:space="preserve"> </w:t>
      </w:r>
      <w:proofErr w:type="spellStart"/>
      <w:r w:rsidR="00DA4F78" w:rsidRPr="004D1822">
        <w:t>dari</w:t>
      </w:r>
      <w:proofErr w:type="spellEnd"/>
      <w:r w:rsidR="00DA4F78" w:rsidRPr="004D1822">
        <w:t xml:space="preserve"> </w:t>
      </w:r>
      <w:proofErr w:type="spellStart"/>
      <w:r w:rsidR="00DA4F78" w:rsidRPr="004D1822">
        <w:t>kalimat</w:t>
      </w:r>
      <w:proofErr w:type="spellEnd"/>
      <w:r w:rsidR="00DA4F78" w:rsidRPr="004D1822">
        <w:t xml:space="preserve"> </w:t>
      </w:r>
      <w:proofErr w:type="spellStart"/>
      <w:r w:rsidR="00DA4F78" w:rsidRPr="004D1822">
        <w:t>terakhir</w:t>
      </w:r>
      <w:proofErr w:type="spellEnd"/>
      <w:r w:rsidR="00DA4F78" w:rsidRPr="004D1822">
        <w:t xml:space="preserve"> </w:t>
      </w:r>
      <w:proofErr w:type="spellStart"/>
      <w:r w:rsidR="00DA4F78" w:rsidRPr="004D1822">
        <w:t>paragraf</w:t>
      </w:r>
      <w:proofErr w:type="spellEnd"/>
      <w:r w:rsidR="00DA4F78" w:rsidRPr="004D1822">
        <w:t xml:space="preserve"> yang </w:t>
      </w:r>
      <w:proofErr w:type="spellStart"/>
      <w:r w:rsidR="00DA4F78" w:rsidRPr="004D1822">
        <w:t>mendahuluinya</w:t>
      </w:r>
      <w:proofErr w:type="spellEnd"/>
      <w:r w:rsidR="00DA4F78" w:rsidRPr="004D1822">
        <w:t xml:space="preserve">. </w:t>
      </w:r>
      <w:r w:rsidR="008036EF" w:rsidRPr="004D1822">
        <w:t xml:space="preserve">Pada </w:t>
      </w:r>
      <w:proofErr w:type="spellStart"/>
      <w:r w:rsidR="008036EF" w:rsidRPr="004D1822">
        <w:t>abstrak</w:t>
      </w:r>
      <w:proofErr w:type="spellEnd"/>
      <w:r w:rsidR="008036EF" w:rsidRPr="004D1822">
        <w:t xml:space="preserve"> </w:t>
      </w:r>
      <w:proofErr w:type="spellStart"/>
      <w:r w:rsidR="008036EF" w:rsidRPr="004D1822">
        <w:t>harus</w:t>
      </w:r>
      <w:proofErr w:type="spellEnd"/>
      <w:r w:rsidR="008036EF" w:rsidRPr="004D1822">
        <w:t xml:space="preserve"> </w:t>
      </w:r>
      <w:proofErr w:type="spellStart"/>
      <w:r w:rsidR="008036EF" w:rsidRPr="004D1822">
        <w:t>disertakan</w:t>
      </w:r>
      <w:proofErr w:type="spellEnd"/>
      <w:r w:rsidR="008036EF" w:rsidRPr="004D1822">
        <w:t xml:space="preserve"> kata </w:t>
      </w:r>
      <w:proofErr w:type="spellStart"/>
      <w:r w:rsidR="008036EF" w:rsidRPr="004D1822">
        <w:t>kunci</w:t>
      </w:r>
      <w:proofErr w:type="spellEnd"/>
      <w:r w:rsidR="008036EF" w:rsidRPr="004D1822">
        <w:t xml:space="preserve"> (keywords) </w:t>
      </w:r>
      <w:proofErr w:type="spellStart"/>
      <w:r w:rsidR="008036EF" w:rsidRPr="004D1822">
        <w:t>dengan</w:t>
      </w:r>
      <w:proofErr w:type="spellEnd"/>
      <w:r w:rsidR="008036EF" w:rsidRPr="004D1822">
        <w:t xml:space="preserve"> </w:t>
      </w:r>
      <w:proofErr w:type="spellStart"/>
      <w:r w:rsidR="008036EF" w:rsidRPr="004D1822">
        <w:t>maksimal</w:t>
      </w:r>
      <w:proofErr w:type="spellEnd"/>
      <w:r w:rsidR="008036EF" w:rsidRPr="004D1822">
        <w:t xml:space="preserve"> </w:t>
      </w:r>
      <w:proofErr w:type="spellStart"/>
      <w:r w:rsidR="008036EF" w:rsidRPr="004D1822">
        <w:t>tujuh</w:t>
      </w:r>
      <w:proofErr w:type="spellEnd"/>
      <w:r w:rsidR="008036EF" w:rsidRPr="004D1822">
        <w:t xml:space="preserve"> kata </w:t>
      </w:r>
      <w:proofErr w:type="spellStart"/>
      <w:r w:rsidR="008036EF" w:rsidRPr="004D1822">
        <w:t>atau</w:t>
      </w:r>
      <w:proofErr w:type="spellEnd"/>
      <w:r w:rsidR="008036EF" w:rsidRPr="004D1822">
        <w:t xml:space="preserve"> </w:t>
      </w:r>
      <w:proofErr w:type="spellStart"/>
      <w:r w:rsidR="008036EF" w:rsidRPr="004D1822">
        <w:t>kelompok</w:t>
      </w:r>
      <w:proofErr w:type="spellEnd"/>
      <w:r w:rsidR="008036EF" w:rsidRPr="004D1822">
        <w:t xml:space="preserve"> kata. </w:t>
      </w:r>
      <w:proofErr w:type="spellStart"/>
      <w:r w:rsidR="008036EF" w:rsidRPr="004D1822">
        <w:t>Peletakan</w:t>
      </w:r>
      <w:proofErr w:type="spellEnd"/>
      <w:r w:rsidR="008036EF" w:rsidRPr="004D1822">
        <w:t xml:space="preserve"> kata </w:t>
      </w:r>
      <w:proofErr w:type="spellStart"/>
      <w:r w:rsidR="008036EF" w:rsidRPr="004D1822">
        <w:t>kunci</w:t>
      </w:r>
      <w:proofErr w:type="spellEnd"/>
      <w:r w:rsidR="008036EF" w:rsidRPr="004D1822">
        <w:t xml:space="preserve"> </w:t>
      </w:r>
      <w:proofErr w:type="spellStart"/>
      <w:r w:rsidR="008036EF" w:rsidRPr="004D1822">
        <w:t>terpisah</w:t>
      </w:r>
      <w:proofErr w:type="spellEnd"/>
      <w:r w:rsidR="008036EF" w:rsidRPr="004D1822">
        <w:t xml:space="preserve"> </w:t>
      </w:r>
      <w:proofErr w:type="spellStart"/>
      <w:r w:rsidR="008036EF" w:rsidRPr="004D1822">
        <w:t>dari</w:t>
      </w:r>
      <w:proofErr w:type="spellEnd"/>
      <w:r w:rsidR="008036EF" w:rsidRPr="004D1822">
        <w:t xml:space="preserve"> </w:t>
      </w:r>
      <w:proofErr w:type="spellStart"/>
      <w:r w:rsidR="008036EF" w:rsidRPr="004D1822">
        <w:t>abstrak</w:t>
      </w:r>
      <w:proofErr w:type="spellEnd"/>
      <w:r w:rsidR="008036EF" w:rsidRPr="004D1822">
        <w:t xml:space="preserve"> </w:t>
      </w:r>
      <w:proofErr w:type="spellStart"/>
      <w:r w:rsidR="008036EF" w:rsidRPr="004D1822">
        <w:t>dengan</w:t>
      </w:r>
      <w:proofErr w:type="spellEnd"/>
      <w:r w:rsidR="008036EF" w:rsidRPr="004D1822">
        <w:t xml:space="preserve"> </w:t>
      </w:r>
      <w:proofErr w:type="spellStart"/>
      <w:r w:rsidR="008036EF" w:rsidRPr="004D1822">
        <w:t>jarak</w:t>
      </w:r>
      <w:proofErr w:type="spellEnd"/>
      <w:r w:rsidR="008036EF" w:rsidRPr="004D1822">
        <w:t xml:space="preserve"> </w:t>
      </w:r>
      <w:proofErr w:type="spellStart"/>
      <w:r w:rsidR="008036EF" w:rsidRPr="004D1822">
        <w:t>dua</w:t>
      </w:r>
      <w:proofErr w:type="spellEnd"/>
      <w:r w:rsidR="008036EF" w:rsidRPr="004D1822">
        <w:t xml:space="preserve"> </w:t>
      </w:r>
      <w:proofErr w:type="spellStart"/>
      <w:r w:rsidR="008036EF" w:rsidRPr="004D1822">
        <w:t>spasi</w:t>
      </w:r>
      <w:proofErr w:type="spellEnd"/>
      <w:r w:rsidR="008036EF" w:rsidRPr="004D1822">
        <w:t xml:space="preserve">. Kata </w:t>
      </w:r>
      <w:proofErr w:type="spellStart"/>
      <w:r w:rsidR="008036EF" w:rsidRPr="004D1822">
        <w:t>kunci</w:t>
      </w:r>
      <w:proofErr w:type="spellEnd"/>
      <w:r w:rsidR="008036EF" w:rsidRPr="004D1822">
        <w:t xml:space="preserve"> </w:t>
      </w:r>
      <w:proofErr w:type="spellStart"/>
      <w:r w:rsidR="008036EF" w:rsidRPr="004D1822">
        <w:t>tersebut</w:t>
      </w:r>
      <w:proofErr w:type="spellEnd"/>
      <w:r w:rsidR="008036EF" w:rsidRPr="004D1822">
        <w:t xml:space="preserve"> </w:t>
      </w:r>
      <w:proofErr w:type="spellStart"/>
      <w:r w:rsidR="008036EF" w:rsidRPr="004D1822">
        <w:t>harus</w:t>
      </w:r>
      <w:proofErr w:type="spellEnd"/>
      <w:r w:rsidR="008036EF" w:rsidRPr="004D1822">
        <w:t xml:space="preserve"> </w:t>
      </w:r>
      <w:proofErr w:type="spellStart"/>
      <w:r w:rsidR="008036EF" w:rsidRPr="004D1822">
        <w:t>berhubungan</w:t>
      </w:r>
      <w:proofErr w:type="spellEnd"/>
      <w:r w:rsidR="008036EF" w:rsidRPr="004D1822">
        <w:t xml:space="preserve"> dan </w:t>
      </w:r>
      <w:proofErr w:type="spellStart"/>
      <w:r w:rsidR="008036EF" w:rsidRPr="004D1822">
        <w:t>berasal</w:t>
      </w:r>
      <w:proofErr w:type="spellEnd"/>
      <w:r w:rsidR="008036EF" w:rsidRPr="004D1822">
        <w:t xml:space="preserve"> </w:t>
      </w:r>
      <w:proofErr w:type="spellStart"/>
      <w:r w:rsidR="008036EF" w:rsidRPr="004D1822">
        <w:t>dari</w:t>
      </w:r>
      <w:proofErr w:type="spellEnd"/>
      <w:r w:rsidR="008036EF" w:rsidRPr="004D1822">
        <w:t xml:space="preserve"> </w:t>
      </w:r>
      <w:proofErr w:type="spellStart"/>
      <w:r w:rsidR="008036EF" w:rsidRPr="004D1822">
        <w:t>isi</w:t>
      </w:r>
      <w:proofErr w:type="spellEnd"/>
      <w:r w:rsidR="008036EF" w:rsidRPr="004D1822">
        <w:t xml:space="preserve"> </w:t>
      </w:r>
      <w:proofErr w:type="spellStart"/>
      <w:r w:rsidR="008036EF" w:rsidRPr="004D1822">
        <w:t>abstrak</w:t>
      </w:r>
      <w:proofErr w:type="spellEnd"/>
      <w:r w:rsidR="008036EF" w:rsidRPr="004D1822">
        <w:t>.</w:t>
      </w:r>
      <w:bookmarkEnd w:id="12"/>
    </w:p>
    <w:p w14:paraId="1ECF2886" w14:textId="77777777" w:rsidR="00DA4F78" w:rsidRPr="004D1822" w:rsidRDefault="00DA4F78" w:rsidP="00EB1C61">
      <w:pPr>
        <w:pStyle w:val="prep-abstrakitalic"/>
      </w:pPr>
    </w:p>
    <w:p w14:paraId="3A87D8B2" w14:textId="17607439" w:rsidR="005C5F28" w:rsidRPr="004D1822" w:rsidRDefault="00DA4F78" w:rsidP="00EB1C61">
      <w:pPr>
        <w:pStyle w:val="prep-abstrakitalic"/>
      </w:pPr>
      <w:r w:rsidRPr="004D1822">
        <w:t>K</w:t>
      </w:r>
      <w:r w:rsidR="00E73EB8" w:rsidRPr="004D1822">
        <w:t>eywords</w:t>
      </w:r>
      <w:r w:rsidRPr="004D1822">
        <w:t xml:space="preserve">: </w:t>
      </w:r>
      <w:r w:rsidR="00E77FBB" w:rsidRPr="004D1822">
        <w:t xml:space="preserve">kata </w:t>
      </w:r>
      <w:proofErr w:type="spellStart"/>
      <w:r w:rsidR="00E77FBB" w:rsidRPr="004D1822">
        <w:t>kunci</w:t>
      </w:r>
      <w:proofErr w:type="spellEnd"/>
      <w:r w:rsidRPr="004D1822">
        <w:t xml:space="preserve"> 1, </w:t>
      </w:r>
      <w:r w:rsidR="00E77FBB" w:rsidRPr="004D1822">
        <w:t xml:space="preserve">kata </w:t>
      </w:r>
      <w:proofErr w:type="spellStart"/>
      <w:r w:rsidR="00E77FBB" w:rsidRPr="004D1822">
        <w:t>kunci</w:t>
      </w:r>
      <w:proofErr w:type="spellEnd"/>
      <w:r w:rsidR="00E77FBB" w:rsidRPr="004D1822">
        <w:t xml:space="preserve"> </w:t>
      </w:r>
      <w:r w:rsidRPr="004D1822">
        <w:t xml:space="preserve">2, </w:t>
      </w:r>
      <w:proofErr w:type="spellStart"/>
      <w:r w:rsidR="00E77FBB" w:rsidRPr="004D1822">
        <w:t>dst</w:t>
      </w:r>
      <w:proofErr w:type="spellEnd"/>
      <w:r w:rsidR="00E77FBB" w:rsidRPr="004D1822">
        <w:t>.</w:t>
      </w:r>
      <w:r w:rsidR="005C5F28" w:rsidRPr="004D1822">
        <w:br w:type="page"/>
      </w:r>
    </w:p>
    <w:p w14:paraId="0890FE82" w14:textId="77777777" w:rsidR="00926FF5" w:rsidRPr="004D1822" w:rsidRDefault="00926FF5" w:rsidP="004D1822">
      <w:r w:rsidRPr="004D1822">
        <w:lastRenderedPageBreak/>
        <w:br w:type="page"/>
      </w:r>
    </w:p>
    <w:p w14:paraId="3D806C89" w14:textId="67C52A93" w:rsidR="00926FF5" w:rsidRPr="004D1822" w:rsidRDefault="00BE02A4" w:rsidP="00EB1C61">
      <w:pPr>
        <w:pStyle w:val="prep-Judul"/>
      </w:pPr>
      <w:bookmarkStart w:id="13" w:name="_Hlk516045225"/>
      <w:r w:rsidRPr="004D1822">
        <w:lastRenderedPageBreak/>
        <w:t xml:space="preserve">JUDUL </w:t>
      </w:r>
      <w:r w:rsidR="00DE5710" w:rsidRPr="004D1822">
        <w:t>TESIS</w:t>
      </w:r>
      <w:r w:rsidR="008D4049" w:rsidRPr="004D1822">
        <w:t xml:space="preserve"> </w:t>
      </w:r>
      <w:r w:rsidR="006905AB" w:rsidRPr="004D1822">
        <w:t xml:space="preserve">DITULIS DENGAN HURUF KAPITAL BERUKURAN 14, BERCETAK TEBAL (BOLD), </w:t>
      </w:r>
      <w:r w:rsidRPr="004D1822">
        <w:t xml:space="preserve">JENIS HURUF </w:t>
      </w:r>
      <w:r w:rsidR="006905AB" w:rsidRPr="004D1822">
        <w:t>T</w:t>
      </w:r>
      <w:r w:rsidRPr="004D1822">
        <w:t>IMES NEW ROMAN</w:t>
      </w:r>
      <w:r w:rsidR="006905AB" w:rsidRPr="004D1822">
        <w:t xml:space="preserve"> DENGAN</w:t>
      </w:r>
      <w:r w:rsidRPr="004D1822">
        <w:t xml:space="preserve"> </w:t>
      </w:r>
      <w:r w:rsidR="009F65EB" w:rsidRPr="004D1822">
        <w:t xml:space="preserve">SPASI </w:t>
      </w:r>
      <w:r w:rsidR="006905AB" w:rsidRPr="004D1822">
        <w:t>TUNGGAL (1)</w:t>
      </w:r>
      <w:bookmarkEnd w:id="13"/>
    </w:p>
    <w:p w14:paraId="1829FC1F" w14:textId="7C0EB3FF" w:rsidR="00BE02A4" w:rsidRPr="004D1822" w:rsidRDefault="001924F2" w:rsidP="00EB1C61">
      <w:pPr>
        <w:pStyle w:val="toc-Judulhidden"/>
      </w:pPr>
      <w:bookmarkStart w:id="14" w:name="_Toc17721376"/>
      <w:bookmarkStart w:id="15" w:name="_Toc17724345"/>
      <w:bookmarkStart w:id="16" w:name="_Toc17724393"/>
      <w:bookmarkStart w:id="17" w:name="_Toc17930005"/>
      <w:bookmarkStart w:id="18" w:name="_Toc17954121"/>
      <w:r w:rsidRPr="004D1822">
        <w:t>HALAMAN PENGESAHAN</w:t>
      </w:r>
      <w:bookmarkEnd w:id="14"/>
      <w:bookmarkEnd w:id="15"/>
      <w:bookmarkEnd w:id="16"/>
      <w:bookmarkEnd w:id="17"/>
      <w:bookmarkEnd w:id="18"/>
    </w:p>
    <w:p w14:paraId="2C975137" w14:textId="77777777" w:rsidR="007A3E1F" w:rsidRPr="004D1822" w:rsidRDefault="007A3E1F" w:rsidP="00EB1C61">
      <w:pPr>
        <w:pStyle w:val="blank-1"/>
      </w:pPr>
    </w:p>
    <w:p w14:paraId="1DB9FD05" w14:textId="77777777" w:rsidR="00BE02A4" w:rsidRPr="004D1822" w:rsidRDefault="00BE02A4" w:rsidP="00EB1C61">
      <w:pPr>
        <w:pStyle w:val="prep-normalbold"/>
      </w:pPr>
      <w:r w:rsidRPr="004D1822">
        <w:t>Oleh</w:t>
      </w:r>
    </w:p>
    <w:p w14:paraId="032C6570" w14:textId="77777777" w:rsidR="00BE02A4" w:rsidRPr="004D1822" w:rsidRDefault="00BE02A4" w:rsidP="00EB1C61">
      <w:pPr>
        <w:pStyle w:val="prep-Judul"/>
      </w:pPr>
      <w:r w:rsidRPr="004D1822">
        <w:t xml:space="preserve">Nama </w:t>
      </w:r>
      <w:proofErr w:type="spellStart"/>
      <w:r w:rsidRPr="004D1822">
        <w:t>Mahasiswa</w:t>
      </w:r>
      <w:proofErr w:type="spellEnd"/>
    </w:p>
    <w:p w14:paraId="593C2B24" w14:textId="76B721A8" w:rsidR="00BE02A4" w:rsidRPr="004D1822" w:rsidRDefault="00BE02A4" w:rsidP="00EB1C61">
      <w:pPr>
        <w:pStyle w:val="prep-Judul"/>
      </w:pPr>
      <w:r w:rsidRPr="004D1822">
        <w:t xml:space="preserve">NIM: </w:t>
      </w:r>
      <w:r w:rsidR="00A56B13" w:rsidRPr="004D1822">
        <w:t>25000001</w:t>
      </w:r>
    </w:p>
    <w:p w14:paraId="744FD96C" w14:textId="483EE62D" w:rsidR="00BE02A4" w:rsidRPr="004D1822" w:rsidRDefault="00BE02A4" w:rsidP="00EB1C61">
      <w:pPr>
        <w:pStyle w:val="prep-Judul"/>
      </w:pPr>
      <w:r w:rsidRPr="004D1822">
        <w:t xml:space="preserve">(Program </w:t>
      </w:r>
      <w:proofErr w:type="spellStart"/>
      <w:r w:rsidRPr="004D1822">
        <w:t>Studi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r w:rsidR="00C535F0" w:rsidRPr="004D1822">
        <w:t xml:space="preserve">Teknik </w:t>
      </w:r>
      <w:proofErr w:type="spellStart"/>
      <w:r w:rsidR="00C535F0" w:rsidRPr="004D1822">
        <w:t>Sipil</w:t>
      </w:r>
      <w:proofErr w:type="spellEnd"/>
      <w:r w:rsidRPr="004D1822">
        <w:t>)</w:t>
      </w:r>
    </w:p>
    <w:p w14:paraId="3654F0CE" w14:textId="77777777" w:rsidR="00505627" w:rsidRPr="004D1822" w:rsidRDefault="00505627" w:rsidP="00EB1C61">
      <w:pPr>
        <w:pStyle w:val="blank-1"/>
      </w:pPr>
    </w:p>
    <w:p w14:paraId="73A6F051" w14:textId="77777777" w:rsidR="00505627" w:rsidRPr="008F7270" w:rsidRDefault="00505627" w:rsidP="008F7270">
      <w:pPr>
        <w:pStyle w:val="centered-1"/>
      </w:pPr>
      <w:proofErr w:type="spellStart"/>
      <w:r w:rsidRPr="008F7270">
        <w:t>Institut</w:t>
      </w:r>
      <w:proofErr w:type="spellEnd"/>
      <w:r w:rsidRPr="008F7270">
        <w:t xml:space="preserve"> </w:t>
      </w:r>
      <w:proofErr w:type="spellStart"/>
      <w:r w:rsidRPr="008F7270">
        <w:t>Teknologi</w:t>
      </w:r>
      <w:proofErr w:type="spellEnd"/>
      <w:r w:rsidRPr="008F7270">
        <w:t xml:space="preserve"> Bandung</w:t>
      </w:r>
    </w:p>
    <w:p w14:paraId="665E3954" w14:textId="77777777" w:rsidR="00BE02A4" w:rsidRPr="004D1822" w:rsidRDefault="00BE02A4" w:rsidP="00EB1C61">
      <w:pPr>
        <w:pStyle w:val="blank-1"/>
      </w:pPr>
    </w:p>
    <w:p w14:paraId="47CA268E" w14:textId="77777777" w:rsidR="00BE02A4" w:rsidRPr="004D1822" w:rsidRDefault="00BE02A4" w:rsidP="00EB1C61">
      <w:pPr>
        <w:pStyle w:val="blank-1"/>
      </w:pPr>
    </w:p>
    <w:p w14:paraId="3135E3AA" w14:textId="77777777" w:rsidR="00BE02A4" w:rsidRPr="004D1822" w:rsidRDefault="00BE02A4" w:rsidP="00EB1C61">
      <w:pPr>
        <w:pStyle w:val="blank-1"/>
      </w:pPr>
    </w:p>
    <w:p w14:paraId="7B6BAE92" w14:textId="77777777" w:rsidR="00BE02A4" w:rsidRPr="004D1822" w:rsidRDefault="00BE02A4" w:rsidP="008F7270">
      <w:pPr>
        <w:pStyle w:val="centered-1"/>
      </w:pPr>
      <w:proofErr w:type="spellStart"/>
      <w:r w:rsidRPr="004D1822">
        <w:t>Menyetujui</w:t>
      </w:r>
      <w:proofErr w:type="spellEnd"/>
    </w:p>
    <w:p w14:paraId="6D15119F" w14:textId="77777777" w:rsidR="00BE02A4" w:rsidRPr="004D1822" w:rsidRDefault="00BE02A4" w:rsidP="008F7270">
      <w:pPr>
        <w:pStyle w:val="centered-1"/>
      </w:pPr>
      <w:r w:rsidRPr="004D1822">
        <w:t xml:space="preserve">Tim </w:t>
      </w:r>
      <w:proofErr w:type="spellStart"/>
      <w:r w:rsidRPr="004D1822">
        <w:t>Pembimbing</w:t>
      </w:r>
      <w:proofErr w:type="spellEnd"/>
    </w:p>
    <w:p w14:paraId="5C51E0E5" w14:textId="77777777" w:rsidR="00BE02A4" w:rsidRPr="004D1822" w:rsidRDefault="00BE02A4" w:rsidP="008F7270">
      <w:pPr>
        <w:pStyle w:val="centered-1"/>
      </w:pPr>
    </w:p>
    <w:p w14:paraId="4C2D8CD4" w14:textId="77777777" w:rsidR="00BE02A4" w:rsidRPr="004D1822" w:rsidRDefault="00BE02A4" w:rsidP="008F7270">
      <w:pPr>
        <w:pStyle w:val="centered-1"/>
      </w:pPr>
      <w:proofErr w:type="spellStart"/>
      <w:r w:rsidRPr="004D1822">
        <w:t>Tanggal</w:t>
      </w:r>
      <w:proofErr w:type="spellEnd"/>
      <w:r w:rsidRPr="004D1822">
        <w:t xml:space="preserve"> </w:t>
      </w:r>
      <w:r w:rsidR="00C535F0" w:rsidRPr="004D1822">
        <w:t>……………………</w:t>
      </w:r>
      <w:proofErr w:type="gramStart"/>
      <w:r w:rsidR="00C535F0" w:rsidRPr="004D1822">
        <w:t>…..</w:t>
      </w:r>
      <w:proofErr w:type="gramEnd"/>
    </w:p>
    <w:p w14:paraId="0A80807A" w14:textId="77777777" w:rsidR="00BE02A4" w:rsidRPr="004D1822" w:rsidRDefault="00BE02A4" w:rsidP="008F7270">
      <w:pPr>
        <w:pStyle w:val="centered-1"/>
      </w:pPr>
    </w:p>
    <w:p w14:paraId="7ECD8B87" w14:textId="2D6D19D3" w:rsidR="00BE02A4" w:rsidRPr="004D1822" w:rsidRDefault="00BE02A4" w:rsidP="008F7270">
      <w:pPr>
        <w:pStyle w:val="centered-1"/>
      </w:pPr>
    </w:p>
    <w:p w14:paraId="4D847EA8" w14:textId="6EFBC60D" w:rsidR="007A3E1F" w:rsidRPr="004D1822" w:rsidRDefault="007A3E1F" w:rsidP="008F7270">
      <w:pPr>
        <w:pStyle w:val="centered-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7A3E1F" w:rsidRPr="004D1822" w14:paraId="53BF1A0B" w14:textId="77777777" w:rsidTr="004F71FC">
        <w:tc>
          <w:tcPr>
            <w:tcW w:w="7923" w:type="dxa"/>
            <w:gridSpan w:val="2"/>
          </w:tcPr>
          <w:p w14:paraId="19927E69" w14:textId="77777777" w:rsidR="007A3E1F" w:rsidRPr="004D1822" w:rsidRDefault="007A3E1F" w:rsidP="008F7270">
            <w:pPr>
              <w:pStyle w:val="centered-1"/>
            </w:pPr>
            <w:proofErr w:type="spellStart"/>
            <w:r w:rsidRPr="004D1822">
              <w:t>Ketua</w:t>
            </w:r>
            <w:proofErr w:type="spellEnd"/>
          </w:p>
          <w:p w14:paraId="24084BBA" w14:textId="77777777" w:rsidR="007A3E1F" w:rsidRPr="004D1822" w:rsidRDefault="007A3E1F" w:rsidP="008F7270">
            <w:pPr>
              <w:pStyle w:val="centered-1"/>
            </w:pPr>
          </w:p>
          <w:p w14:paraId="6D4DE048" w14:textId="77777777" w:rsidR="007A3E1F" w:rsidRPr="004D1822" w:rsidRDefault="007A3E1F" w:rsidP="008F7270">
            <w:pPr>
              <w:pStyle w:val="centered-1"/>
            </w:pPr>
          </w:p>
          <w:p w14:paraId="5FA20F75" w14:textId="77777777" w:rsidR="007A3E1F" w:rsidRPr="004D1822" w:rsidRDefault="007A3E1F" w:rsidP="008F7270">
            <w:pPr>
              <w:pStyle w:val="centered-1"/>
            </w:pPr>
          </w:p>
          <w:p w14:paraId="6737EB85" w14:textId="77777777" w:rsidR="007A3E1F" w:rsidRPr="004D1822" w:rsidRDefault="007A3E1F" w:rsidP="008F7270">
            <w:pPr>
              <w:pStyle w:val="centered-1"/>
            </w:pPr>
            <w:r w:rsidRPr="004D1822">
              <w:t>______________________</w:t>
            </w:r>
          </w:p>
          <w:p w14:paraId="1C2F0AD4" w14:textId="7F3F769A" w:rsidR="007A3E1F" w:rsidRPr="004D1822" w:rsidRDefault="007A3E1F" w:rsidP="008F7270">
            <w:pPr>
              <w:pStyle w:val="centered-1"/>
            </w:pPr>
            <w:r w:rsidRPr="004D1822">
              <w:t xml:space="preserve">(Nama </w:t>
            </w:r>
            <w:proofErr w:type="spellStart"/>
            <w:r w:rsidRPr="004D1822">
              <w:t>Pembimbing</w:t>
            </w:r>
            <w:proofErr w:type="spellEnd"/>
            <w:r w:rsidRPr="004D1822">
              <w:t xml:space="preserve"> 1)</w:t>
            </w:r>
          </w:p>
        </w:tc>
      </w:tr>
      <w:tr w:rsidR="007A3E1F" w:rsidRPr="004D1822" w14:paraId="60D80644" w14:textId="77777777" w:rsidTr="004F71FC">
        <w:tc>
          <w:tcPr>
            <w:tcW w:w="7923" w:type="dxa"/>
            <w:gridSpan w:val="2"/>
          </w:tcPr>
          <w:p w14:paraId="288E9AF8" w14:textId="77777777" w:rsidR="007A3E1F" w:rsidRPr="004D1822" w:rsidRDefault="007A3E1F" w:rsidP="008F7270">
            <w:pPr>
              <w:pStyle w:val="centered-1"/>
            </w:pPr>
          </w:p>
          <w:p w14:paraId="4A19F4FA" w14:textId="41E9271F" w:rsidR="007A3E1F" w:rsidRPr="004D1822" w:rsidRDefault="007A3E1F" w:rsidP="008F7270">
            <w:pPr>
              <w:pStyle w:val="centered-1"/>
            </w:pPr>
          </w:p>
        </w:tc>
      </w:tr>
      <w:tr w:rsidR="007A3E1F" w:rsidRPr="004D1822" w14:paraId="0EE25D21" w14:textId="77777777" w:rsidTr="007A3E1F">
        <w:tc>
          <w:tcPr>
            <w:tcW w:w="3961" w:type="dxa"/>
          </w:tcPr>
          <w:p w14:paraId="64409741" w14:textId="51E8A1E5" w:rsidR="007A3E1F" w:rsidRPr="004D1822" w:rsidRDefault="007A3E1F" w:rsidP="008F7270">
            <w:pPr>
              <w:pStyle w:val="centered-1"/>
            </w:pPr>
            <w:proofErr w:type="spellStart"/>
            <w:r w:rsidRPr="004D1822">
              <w:t>Anggota</w:t>
            </w:r>
            <w:proofErr w:type="spellEnd"/>
          </w:p>
          <w:p w14:paraId="1CF78E07" w14:textId="77777777" w:rsidR="007A3E1F" w:rsidRPr="004D1822" w:rsidRDefault="007A3E1F" w:rsidP="008F7270">
            <w:pPr>
              <w:pStyle w:val="centered-1"/>
            </w:pPr>
          </w:p>
          <w:p w14:paraId="60106E38" w14:textId="77777777" w:rsidR="007A3E1F" w:rsidRPr="004D1822" w:rsidRDefault="007A3E1F" w:rsidP="008F7270">
            <w:pPr>
              <w:pStyle w:val="centered-1"/>
            </w:pPr>
          </w:p>
          <w:p w14:paraId="716145B7" w14:textId="77777777" w:rsidR="007A3E1F" w:rsidRPr="004D1822" w:rsidRDefault="007A3E1F" w:rsidP="008F7270">
            <w:pPr>
              <w:pStyle w:val="centered-1"/>
            </w:pPr>
          </w:p>
          <w:p w14:paraId="3BBC627C" w14:textId="77777777" w:rsidR="007A3E1F" w:rsidRPr="004D1822" w:rsidRDefault="007A3E1F" w:rsidP="008F7270">
            <w:pPr>
              <w:pStyle w:val="centered-1"/>
            </w:pPr>
            <w:r w:rsidRPr="004D1822">
              <w:t>______________________</w:t>
            </w:r>
          </w:p>
          <w:p w14:paraId="6556F1B9" w14:textId="77777777" w:rsidR="007A3E1F" w:rsidRPr="004D1822" w:rsidRDefault="007A3E1F" w:rsidP="008F7270">
            <w:pPr>
              <w:pStyle w:val="centered-1"/>
            </w:pPr>
            <w:r w:rsidRPr="004D1822">
              <w:t xml:space="preserve">(Nama </w:t>
            </w:r>
            <w:proofErr w:type="spellStart"/>
            <w:r w:rsidRPr="004D1822">
              <w:t>Pembimbing</w:t>
            </w:r>
            <w:proofErr w:type="spellEnd"/>
            <w:r w:rsidRPr="004D1822">
              <w:t xml:space="preserve"> 1)</w:t>
            </w:r>
          </w:p>
        </w:tc>
        <w:tc>
          <w:tcPr>
            <w:tcW w:w="3962" w:type="dxa"/>
          </w:tcPr>
          <w:p w14:paraId="2070A996" w14:textId="77777777" w:rsidR="007A3E1F" w:rsidRPr="004D1822" w:rsidRDefault="007A3E1F" w:rsidP="008F7270">
            <w:pPr>
              <w:pStyle w:val="centered-1"/>
            </w:pPr>
            <w:proofErr w:type="spellStart"/>
            <w:r w:rsidRPr="004D1822">
              <w:t>Anggota</w:t>
            </w:r>
            <w:proofErr w:type="spellEnd"/>
          </w:p>
          <w:p w14:paraId="1D26B331" w14:textId="77777777" w:rsidR="007A3E1F" w:rsidRPr="004D1822" w:rsidRDefault="007A3E1F" w:rsidP="008F7270">
            <w:pPr>
              <w:pStyle w:val="centered-1"/>
            </w:pPr>
          </w:p>
          <w:p w14:paraId="70B50E27" w14:textId="77777777" w:rsidR="007A3E1F" w:rsidRPr="004D1822" w:rsidRDefault="007A3E1F" w:rsidP="008F7270">
            <w:pPr>
              <w:pStyle w:val="centered-1"/>
            </w:pPr>
          </w:p>
          <w:p w14:paraId="6CECE693" w14:textId="77777777" w:rsidR="007A3E1F" w:rsidRPr="004D1822" w:rsidRDefault="007A3E1F" w:rsidP="008F7270">
            <w:pPr>
              <w:pStyle w:val="centered-1"/>
            </w:pPr>
          </w:p>
          <w:p w14:paraId="575691B5" w14:textId="77777777" w:rsidR="007A3E1F" w:rsidRPr="004D1822" w:rsidRDefault="007A3E1F" w:rsidP="008F7270">
            <w:pPr>
              <w:pStyle w:val="centered-1"/>
            </w:pPr>
            <w:r w:rsidRPr="004D1822">
              <w:t>______________________</w:t>
            </w:r>
          </w:p>
          <w:p w14:paraId="53842092" w14:textId="05465EFA" w:rsidR="007A3E1F" w:rsidRPr="004D1822" w:rsidRDefault="007A3E1F" w:rsidP="008F7270">
            <w:pPr>
              <w:pStyle w:val="centered-1"/>
            </w:pPr>
            <w:r w:rsidRPr="004D1822">
              <w:t xml:space="preserve">(Nama </w:t>
            </w:r>
            <w:proofErr w:type="spellStart"/>
            <w:r w:rsidRPr="004D1822">
              <w:t>Pembimbing</w:t>
            </w:r>
            <w:proofErr w:type="spellEnd"/>
            <w:r w:rsidRPr="004D1822">
              <w:t xml:space="preserve"> 2)</w:t>
            </w:r>
          </w:p>
        </w:tc>
      </w:tr>
    </w:tbl>
    <w:p w14:paraId="058F9A32" w14:textId="77777777" w:rsidR="005C5F28" w:rsidRPr="004D1822" w:rsidRDefault="005C5F28" w:rsidP="004D1822">
      <w:r w:rsidRPr="004D1822">
        <w:br w:type="page"/>
      </w:r>
    </w:p>
    <w:p w14:paraId="711B10AE" w14:textId="565CEC55" w:rsidR="00C5489C" w:rsidRPr="004D1822" w:rsidRDefault="00246163" w:rsidP="00EB1C61">
      <w:pPr>
        <w:pStyle w:val="toc-Judul15"/>
      </w:pPr>
      <w:r w:rsidRPr="004D1822">
        <w:lastRenderedPageBreak/>
        <w:br w:type="page"/>
      </w:r>
      <w:bookmarkStart w:id="19" w:name="_Toc17721377"/>
      <w:bookmarkStart w:id="20" w:name="_Toc17724346"/>
      <w:bookmarkStart w:id="21" w:name="_Toc17724394"/>
      <w:bookmarkStart w:id="22" w:name="_Toc17930006"/>
      <w:bookmarkStart w:id="23" w:name="_Toc17954122"/>
      <w:r w:rsidR="00C5489C" w:rsidRPr="004D1822">
        <w:lastRenderedPageBreak/>
        <w:t xml:space="preserve">PEDOMAN PENGGUNAAN </w:t>
      </w:r>
      <w:r w:rsidR="00DE5710" w:rsidRPr="004D1822">
        <w:t>TESIS</w:t>
      </w:r>
      <w:bookmarkEnd w:id="19"/>
      <w:bookmarkEnd w:id="20"/>
      <w:bookmarkEnd w:id="21"/>
      <w:bookmarkEnd w:id="22"/>
      <w:bookmarkEnd w:id="23"/>
    </w:p>
    <w:p w14:paraId="365BDCF8" w14:textId="77777777" w:rsidR="00C5489C" w:rsidRPr="004D1822" w:rsidRDefault="00C5489C" w:rsidP="00EB1C61">
      <w:pPr>
        <w:pStyle w:val="blank-1"/>
      </w:pPr>
    </w:p>
    <w:p w14:paraId="7D38F660" w14:textId="727DF2F1" w:rsidR="00C5489C" w:rsidRPr="004D1822" w:rsidRDefault="00DE5710" w:rsidP="008F7270">
      <w:pPr>
        <w:pStyle w:val="paragraf"/>
      </w:pPr>
      <w:proofErr w:type="spellStart"/>
      <w:r w:rsidRPr="004D1822">
        <w:t>Tesis</w:t>
      </w:r>
      <w:proofErr w:type="spellEnd"/>
      <w:r w:rsidR="00C5489C" w:rsidRPr="004D1822">
        <w:t xml:space="preserve"> </w:t>
      </w:r>
      <w:r w:rsidRPr="004D1822">
        <w:t>Magister</w:t>
      </w:r>
      <w:r w:rsidR="00C5489C" w:rsidRPr="004D1822">
        <w:t xml:space="preserve"> yang </w:t>
      </w:r>
      <w:proofErr w:type="spellStart"/>
      <w:r w:rsidR="00C5489C" w:rsidRPr="004D1822">
        <w:t>tidak</w:t>
      </w:r>
      <w:proofErr w:type="spellEnd"/>
      <w:r w:rsidR="00C5489C" w:rsidRPr="004D1822">
        <w:t xml:space="preserve"> </w:t>
      </w:r>
      <w:proofErr w:type="spellStart"/>
      <w:r w:rsidR="00C5489C" w:rsidRPr="004D1822">
        <w:t>dipublikasikan</w:t>
      </w:r>
      <w:proofErr w:type="spellEnd"/>
      <w:r w:rsidR="00C5489C" w:rsidRPr="004D1822">
        <w:t xml:space="preserve"> </w:t>
      </w:r>
      <w:proofErr w:type="spellStart"/>
      <w:r w:rsidR="00C5489C" w:rsidRPr="004D1822">
        <w:t>terdaftar</w:t>
      </w:r>
      <w:proofErr w:type="spellEnd"/>
      <w:r w:rsidR="00C5489C" w:rsidRPr="004D1822">
        <w:t xml:space="preserve"> dan </w:t>
      </w:r>
      <w:proofErr w:type="spellStart"/>
      <w:r w:rsidR="00C5489C" w:rsidRPr="004D1822">
        <w:t>tersedia</w:t>
      </w:r>
      <w:proofErr w:type="spellEnd"/>
      <w:r w:rsidR="00C5489C" w:rsidRPr="004D1822">
        <w:t xml:space="preserve"> di </w:t>
      </w:r>
      <w:proofErr w:type="spellStart"/>
      <w:r w:rsidR="00C5489C" w:rsidRPr="004D1822">
        <w:t>Perpustakaan</w:t>
      </w:r>
      <w:proofErr w:type="spellEnd"/>
      <w:r w:rsidR="00C5489C" w:rsidRPr="004D1822">
        <w:t xml:space="preserve"> </w:t>
      </w:r>
      <w:proofErr w:type="spellStart"/>
      <w:r w:rsidR="00C5489C" w:rsidRPr="004D1822">
        <w:t>Institut</w:t>
      </w:r>
      <w:proofErr w:type="spellEnd"/>
      <w:r w:rsidR="00C5489C" w:rsidRPr="004D1822">
        <w:t xml:space="preserve"> </w:t>
      </w:r>
      <w:proofErr w:type="spellStart"/>
      <w:r w:rsidR="00C5489C" w:rsidRPr="004D1822">
        <w:t>Teknologi</w:t>
      </w:r>
      <w:proofErr w:type="spellEnd"/>
      <w:r w:rsidR="00C5489C" w:rsidRPr="004D1822">
        <w:t xml:space="preserve"> Bandung, dan </w:t>
      </w:r>
      <w:proofErr w:type="spellStart"/>
      <w:r w:rsidR="00C5489C" w:rsidRPr="004D1822">
        <w:t>terbuka</w:t>
      </w:r>
      <w:proofErr w:type="spellEnd"/>
      <w:r w:rsidR="00C5489C" w:rsidRPr="004D1822">
        <w:t xml:space="preserve"> </w:t>
      </w:r>
      <w:proofErr w:type="spellStart"/>
      <w:r w:rsidR="00C5489C" w:rsidRPr="004D1822">
        <w:t>untuk</w:t>
      </w:r>
      <w:proofErr w:type="spellEnd"/>
      <w:r w:rsidR="00C5489C" w:rsidRPr="004D1822">
        <w:t xml:space="preserve"> </w:t>
      </w:r>
      <w:proofErr w:type="spellStart"/>
      <w:r w:rsidR="00C5489C" w:rsidRPr="004D1822">
        <w:t>umum</w:t>
      </w:r>
      <w:proofErr w:type="spellEnd"/>
      <w:r w:rsidR="00C5489C" w:rsidRPr="004D1822">
        <w:t xml:space="preserve"> </w:t>
      </w:r>
      <w:proofErr w:type="spellStart"/>
      <w:r w:rsidR="00C5489C" w:rsidRPr="004D1822">
        <w:t>dengan</w:t>
      </w:r>
      <w:proofErr w:type="spellEnd"/>
      <w:r w:rsidR="00C5489C" w:rsidRPr="004D1822">
        <w:t xml:space="preserve"> </w:t>
      </w:r>
      <w:proofErr w:type="spellStart"/>
      <w:r w:rsidR="00C5489C" w:rsidRPr="004D1822">
        <w:t>ketentuan</w:t>
      </w:r>
      <w:proofErr w:type="spellEnd"/>
      <w:r w:rsidR="00C5489C" w:rsidRPr="004D1822">
        <w:t xml:space="preserve"> </w:t>
      </w:r>
      <w:proofErr w:type="spellStart"/>
      <w:r w:rsidR="00C5489C" w:rsidRPr="004D1822">
        <w:t>bahwa</w:t>
      </w:r>
      <w:proofErr w:type="spellEnd"/>
      <w:r w:rsidR="00C5489C" w:rsidRPr="004D1822">
        <w:t xml:space="preserve"> </w:t>
      </w:r>
      <w:proofErr w:type="spellStart"/>
      <w:r w:rsidR="00C5489C" w:rsidRPr="004D1822">
        <w:t>hak</w:t>
      </w:r>
      <w:proofErr w:type="spellEnd"/>
      <w:r w:rsidR="00C5489C" w:rsidRPr="004D1822">
        <w:t xml:space="preserve"> </w:t>
      </w:r>
      <w:proofErr w:type="spellStart"/>
      <w:r w:rsidR="00C5489C" w:rsidRPr="004D1822">
        <w:t>cipta</w:t>
      </w:r>
      <w:proofErr w:type="spellEnd"/>
      <w:r w:rsidR="00C5489C" w:rsidRPr="004D1822">
        <w:t xml:space="preserve"> </w:t>
      </w:r>
      <w:proofErr w:type="spellStart"/>
      <w:r w:rsidR="00C5489C" w:rsidRPr="004D1822">
        <w:t>ada</w:t>
      </w:r>
      <w:proofErr w:type="spellEnd"/>
      <w:r w:rsidR="00C5489C" w:rsidRPr="004D1822">
        <w:t xml:space="preserve"> pada </w:t>
      </w:r>
      <w:proofErr w:type="spellStart"/>
      <w:r w:rsidR="00C5489C" w:rsidRPr="004D1822">
        <w:t>penulis</w:t>
      </w:r>
      <w:proofErr w:type="spellEnd"/>
      <w:r w:rsidR="00C5489C" w:rsidRPr="004D1822">
        <w:t xml:space="preserve"> </w:t>
      </w:r>
      <w:proofErr w:type="spellStart"/>
      <w:r w:rsidR="00C5489C" w:rsidRPr="004D1822">
        <w:t>dengan</w:t>
      </w:r>
      <w:proofErr w:type="spellEnd"/>
      <w:r w:rsidR="00C5489C" w:rsidRPr="004D1822">
        <w:t xml:space="preserve"> </w:t>
      </w:r>
      <w:proofErr w:type="spellStart"/>
      <w:r w:rsidR="00C5489C" w:rsidRPr="004D1822">
        <w:t>mengikuti</w:t>
      </w:r>
      <w:proofErr w:type="spellEnd"/>
      <w:r w:rsidR="00C5489C" w:rsidRPr="004D1822">
        <w:t xml:space="preserve"> </w:t>
      </w:r>
      <w:proofErr w:type="spellStart"/>
      <w:r w:rsidR="00C5489C" w:rsidRPr="004D1822">
        <w:t>aturan</w:t>
      </w:r>
      <w:proofErr w:type="spellEnd"/>
      <w:r w:rsidR="00C5489C" w:rsidRPr="004D1822">
        <w:t xml:space="preserve"> </w:t>
      </w:r>
      <w:proofErr w:type="spellStart"/>
      <w:r w:rsidR="00C5489C" w:rsidRPr="004D1822">
        <w:t>HaKI</w:t>
      </w:r>
      <w:proofErr w:type="spellEnd"/>
      <w:r w:rsidR="00C5489C" w:rsidRPr="004D1822">
        <w:t xml:space="preserve"> yang </w:t>
      </w:r>
      <w:proofErr w:type="spellStart"/>
      <w:r w:rsidR="00C5489C" w:rsidRPr="004D1822">
        <w:t>berlaku</w:t>
      </w:r>
      <w:proofErr w:type="spellEnd"/>
      <w:r w:rsidR="00C5489C" w:rsidRPr="004D1822">
        <w:t xml:space="preserve"> di </w:t>
      </w:r>
      <w:proofErr w:type="spellStart"/>
      <w:r w:rsidR="00C5489C" w:rsidRPr="004D1822">
        <w:t>Institut</w:t>
      </w:r>
      <w:proofErr w:type="spellEnd"/>
      <w:r w:rsidR="00C5489C" w:rsidRPr="004D1822">
        <w:t xml:space="preserve"> </w:t>
      </w:r>
      <w:proofErr w:type="spellStart"/>
      <w:r w:rsidR="00C5489C" w:rsidRPr="004D1822">
        <w:t>Teknologi</w:t>
      </w:r>
      <w:proofErr w:type="spellEnd"/>
      <w:r w:rsidR="00C5489C" w:rsidRPr="004D1822">
        <w:t xml:space="preserve"> Bandung. </w:t>
      </w:r>
      <w:proofErr w:type="spellStart"/>
      <w:r w:rsidR="00C5489C" w:rsidRPr="004D1822">
        <w:t>Referensi</w:t>
      </w:r>
      <w:proofErr w:type="spellEnd"/>
      <w:r w:rsidR="00C5489C" w:rsidRPr="004D1822">
        <w:t xml:space="preserve"> </w:t>
      </w:r>
      <w:proofErr w:type="spellStart"/>
      <w:r w:rsidR="00C5489C" w:rsidRPr="004D1822">
        <w:t>kepustakaan</w:t>
      </w:r>
      <w:proofErr w:type="spellEnd"/>
      <w:r w:rsidR="00C5489C" w:rsidRPr="004D1822">
        <w:t xml:space="preserve"> </w:t>
      </w:r>
      <w:proofErr w:type="spellStart"/>
      <w:r w:rsidR="00C5489C" w:rsidRPr="004D1822">
        <w:t>diperkenankan</w:t>
      </w:r>
      <w:proofErr w:type="spellEnd"/>
      <w:r w:rsidR="00C5489C" w:rsidRPr="004D1822">
        <w:t xml:space="preserve"> </w:t>
      </w:r>
      <w:proofErr w:type="spellStart"/>
      <w:r w:rsidR="00C5489C" w:rsidRPr="004D1822">
        <w:t>dicatat</w:t>
      </w:r>
      <w:proofErr w:type="spellEnd"/>
      <w:r w:rsidR="00C5489C" w:rsidRPr="004D1822">
        <w:t xml:space="preserve">, </w:t>
      </w:r>
      <w:proofErr w:type="spellStart"/>
      <w:r w:rsidR="00C5489C" w:rsidRPr="004D1822">
        <w:t>tetapi</w:t>
      </w:r>
      <w:proofErr w:type="spellEnd"/>
      <w:r w:rsidR="00C5489C" w:rsidRPr="004D1822">
        <w:t xml:space="preserve"> </w:t>
      </w:r>
      <w:proofErr w:type="spellStart"/>
      <w:r w:rsidR="00C5489C" w:rsidRPr="004D1822">
        <w:t>pengutipan</w:t>
      </w:r>
      <w:proofErr w:type="spellEnd"/>
      <w:r w:rsidR="00C5489C" w:rsidRPr="004D1822">
        <w:t xml:space="preserve"> </w:t>
      </w:r>
      <w:proofErr w:type="spellStart"/>
      <w:r w:rsidR="00C5489C" w:rsidRPr="004D1822">
        <w:t>atau</w:t>
      </w:r>
      <w:proofErr w:type="spellEnd"/>
      <w:r w:rsidR="00C5489C" w:rsidRPr="004D1822">
        <w:t xml:space="preserve"> </w:t>
      </w:r>
      <w:proofErr w:type="spellStart"/>
      <w:r w:rsidR="00C5489C" w:rsidRPr="004D1822">
        <w:t>peringkasan</w:t>
      </w:r>
      <w:proofErr w:type="spellEnd"/>
      <w:r w:rsidR="00C5489C" w:rsidRPr="004D1822">
        <w:t xml:space="preserve"> </w:t>
      </w:r>
      <w:proofErr w:type="spellStart"/>
      <w:r w:rsidR="00C5489C" w:rsidRPr="004D1822">
        <w:t>hanya</w:t>
      </w:r>
      <w:proofErr w:type="spellEnd"/>
      <w:r w:rsidR="00C5489C" w:rsidRPr="004D1822">
        <w:t xml:space="preserve"> </w:t>
      </w:r>
      <w:proofErr w:type="spellStart"/>
      <w:r w:rsidR="00C5489C" w:rsidRPr="004D1822">
        <w:t>dapat</w:t>
      </w:r>
      <w:proofErr w:type="spellEnd"/>
      <w:r w:rsidR="00C5489C" w:rsidRPr="004D1822">
        <w:t xml:space="preserve"> </w:t>
      </w:r>
      <w:proofErr w:type="spellStart"/>
      <w:r w:rsidR="00C5489C" w:rsidRPr="004D1822">
        <w:t>dilakukan</w:t>
      </w:r>
      <w:proofErr w:type="spellEnd"/>
      <w:r w:rsidR="00C5489C" w:rsidRPr="004D1822">
        <w:t xml:space="preserve"> seizin </w:t>
      </w:r>
      <w:proofErr w:type="spellStart"/>
      <w:r w:rsidR="00C5489C" w:rsidRPr="004D1822">
        <w:t>penulis</w:t>
      </w:r>
      <w:proofErr w:type="spellEnd"/>
      <w:r w:rsidR="00C5489C" w:rsidRPr="004D1822">
        <w:t xml:space="preserve"> dan </w:t>
      </w:r>
      <w:proofErr w:type="spellStart"/>
      <w:r w:rsidR="00C5489C" w:rsidRPr="004D1822">
        <w:t>harus</w:t>
      </w:r>
      <w:proofErr w:type="spellEnd"/>
      <w:r w:rsidR="00C5489C" w:rsidRPr="004D1822">
        <w:t xml:space="preserve"> </w:t>
      </w:r>
      <w:proofErr w:type="spellStart"/>
      <w:r w:rsidR="00C5489C" w:rsidRPr="004D1822">
        <w:t>disertai</w:t>
      </w:r>
      <w:proofErr w:type="spellEnd"/>
      <w:r w:rsidR="00C5489C" w:rsidRPr="004D1822">
        <w:t xml:space="preserve"> </w:t>
      </w:r>
      <w:proofErr w:type="spellStart"/>
      <w:r w:rsidR="00C5489C" w:rsidRPr="004D1822">
        <w:t>dengan</w:t>
      </w:r>
      <w:proofErr w:type="spellEnd"/>
      <w:r w:rsidR="00C5489C" w:rsidRPr="004D1822">
        <w:t xml:space="preserve"> </w:t>
      </w:r>
      <w:proofErr w:type="spellStart"/>
      <w:r w:rsidR="00C5489C" w:rsidRPr="004D1822">
        <w:t>kaidah</w:t>
      </w:r>
      <w:proofErr w:type="spellEnd"/>
      <w:r w:rsidR="00C5489C" w:rsidRPr="004D1822">
        <w:t xml:space="preserve"> </w:t>
      </w:r>
      <w:proofErr w:type="spellStart"/>
      <w:r w:rsidR="00C5489C" w:rsidRPr="004D1822">
        <w:t>ilmiah</w:t>
      </w:r>
      <w:proofErr w:type="spellEnd"/>
      <w:r w:rsidR="00C5489C" w:rsidRPr="004D1822">
        <w:t xml:space="preserve"> </w:t>
      </w:r>
      <w:proofErr w:type="spellStart"/>
      <w:r w:rsidR="00C5489C" w:rsidRPr="004D1822">
        <w:t>untuk</w:t>
      </w:r>
      <w:proofErr w:type="spellEnd"/>
      <w:r w:rsidR="00C5489C" w:rsidRPr="004D1822">
        <w:t xml:space="preserve"> </w:t>
      </w:r>
      <w:proofErr w:type="spellStart"/>
      <w:r w:rsidR="00C5489C" w:rsidRPr="004D1822">
        <w:t>menyebutkan</w:t>
      </w:r>
      <w:proofErr w:type="spellEnd"/>
      <w:r w:rsidR="00C5489C" w:rsidRPr="004D1822">
        <w:t xml:space="preserve"> </w:t>
      </w:r>
      <w:proofErr w:type="spellStart"/>
      <w:r w:rsidR="00C5489C" w:rsidRPr="004D1822">
        <w:t>sumbernya</w:t>
      </w:r>
      <w:proofErr w:type="spellEnd"/>
      <w:r w:rsidR="00C5489C" w:rsidRPr="004D1822">
        <w:t xml:space="preserve">. </w:t>
      </w:r>
    </w:p>
    <w:p w14:paraId="0D50AA61" w14:textId="77777777" w:rsidR="00C5489C" w:rsidRPr="004D1822" w:rsidRDefault="00C5489C" w:rsidP="008F7270">
      <w:pPr>
        <w:pStyle w:val="paragraf"/>
      </w:pPr>
    </w:p>
    <w:p w14:paraId="367A6229" w14:textId="539268BE" w:rsidR="00EF0C19" w:rsidRDefault="00C5489C" w:rsidP="008F7270">
      <w:pPr>
        <w:pStyle w:val="paragraf"/>
      </w:pPr>
      <w:proofErr w:type="spellStart"/>
      <w:r w:rsidRPr="004D1822">
        <w:t>Sitasi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di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bahasa</w:t>
      </w:r>
      <w:proofErr w:type="spellEnd"/>
      <w:r w:rsidRPr="004D1822">
        <w:t xml:space="preserve"> Indonesia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="00D2428E" w:rsidRPr="004D1822">
        <w:t>berikut</w:t>
      </w:r>
      <w:proofErr w:type="spellEnd"/>
      <w:r w:rsidR="00D2428E" w:rsidRPr="004D1822">
        <w:t>:</w:t>
      </w:r>
    </w:p>
    <w:p w14:paraId="32C93277" w14:textId="77777777" w:rsidR="008F7270" w:rsidRPr="004D1822" w:rsidRDefault="008F7270" w:rsidP="008F7270">
      <w:pPr>
        <w:pStyle w:val="paragraf"/>
      </w:pPr>
    </w:p>
    <w:p w14:paraId="555C94B4" w14:textId="63F74C7A" w:rsidR="00C5489C" w:rsidRPr="004D1822" w:rsidRDefault="00345553" w:rsidP="008F7270">
      <w:pPr>
        <w:pStyle w:val="paragrafhanging"/>
      </w:pPr>
      <w:r w:rsidRPr="004D1822">
        <w:t xml:space="preserve">Nama </w:t>
      </w:r>
      <w:proofErr w:type="spellStart"/>
      <w:r w:rsidRPr="004D1822">
        <w:t>Belakang</w:t>
      </w:r>
      <w:proofErr w:type="spellEnd"/>
      <w:r w:rsidRPr="004D1822">
        <w:t xml:space="preserve">, </w:t>
      </w:r>
      <w:proofErr w:type="spellStart"/>
      <w:r w:rsidRPr="004D1822">
        <w:t>Inisial</w:t>
      </w:r>
      <w:proofErr w:type="spellEnd"/>
      <w:r w:rsidRPr="004D1822">
        <w:t xml:space="preserve"> Nama </w:t>
      </w:r>
      <w:proofErr w:type="spellStart"/>
      <w:r w:rsidRPr="004D1822">
        <w:t>Depan</w:t>
      </w:r>
      <w:proofErr w:type="spellEnd"/>
      <w:r w:rsidR="00C5489C" w:rsidRPr="004D1822">
        <w:t>. (</w:t>
      </w:r>
      <w:proofErr w:type="spellStart"/>
      <w:r w:rsidR="003E655C" w:rsidRPr="004D1822">
        <w:t>Tahun</w:t>
      </w:r>
      <w:proofErr w:type="spellEnd"/>
      <w:r w:rsidR="00C5489C" w:rsidRPr="004D1822">
        <w:t xml:space="preserve">):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="00C5489C" w:rsidRPr="004D1822">
        <w:t xml:space="preserve">, </w:t>
      </w:r>
      <w:proofErr w:type="spellStart"/>
      <w:r w:rsidR="00DE5710" w:rsidRPr="004D1822">
        <w:t>Tesis</w:t>
      </w:r>
      <w:proofErr w:type="spellEnd"/>
      <w:r w:rsidR="00C5489C" w:rsidRPr="004D1822">
        <w:t xml:space="preserve"> Program </w:t>
      </w:r>
      <w:r w:rsidR="00DE5710" w:rsidRPr="004D1822">
        <w:t>Magister</w:t>
      </w:r>
      <w:r w:rsidR="00C5489C" w:rsidRPr="004D1822">
        <w:t xml:space="preserve">, </w:t>
      </w:r>
      <w:proofErr w:type="spellStart"/>
      <w:r w:rsidR="00C5489C" w:rsidRPr="004D1822">
        <w:t>Institut</w:t>
      </w:r>
      <w:proofErr w:type="spellEnd"/>
      <w:r w:rsidR="00C5489C" w:rsidRPr="004D1822">
        <w:t xml:space="preserve"> </w:t>
      </w:r>
      <w:proofErr w:type="spellStart"/>
      <w:r w:rsidR="00C5489C" w:rsidRPr="004D1822">
        <w:t>Teknologi</w:t>
      </w:r>
      <w:proofErr w:type="spellEnd"/>
      <w:r w:rsidR="00C5489C" w:rsidRPr="004D1822">
        <w:t xml:space="preserve"> Bandung.</w:t>
      </w:r>
    </w:p>
    <w:p w14:paraId="34855475" w14:textId="77777777" w:rsidR="008F7270" w:rsidRDefault="008F7270" w:rsidP="008F7270">
      <w:pPr>
        <w:pStyle w:val="paragraf"/>
      </w:pPr>
    </w:p>
    <w:p w14:paraId="31121339" w14:textId="1BF581E8" w:rsidR="00C5489C" w:rsidRPr="004D1822" w:rsidRDefault="00C5489C" w:rsidP="008F7270">
      <w:pPr>
        <w:pStyle w:val="paragraf"/>
      </w:pPr>
      <w:r w:rsidRPr="004D1822">
        <w:t xml:space="preserve">dan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bahasa</w:t>
      </w:r>
      <w:proofErr w:type="spellEnd"/>
      <w:r w:rsidRPr="004D1822">
        <w:t xml:space="preserve"> </w:t>
      </w:r>
      <w:proofErr w:type="spellStart"/>
      <w:r w:rsidRPr="004D1822">
        <w:t>Inggris</w:t>
      </w:r>
      <w:proofErr w:type="spellEnd"/>
      <w:r w:rsidRPr="004D1822">
        <w:t xml:space="preserve">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="00D2428E" w:rsidRPr="004D1822">
        <w:t>berikut</w:t>
      </w:r>
      <w:proofErr w:type="spellEnd"/>
      <w:r w:rsidR="00D2428E" w:rsidRPr="004D1822">
        <w:t>:</w:t>
      </w:r>
    </w:p>
    <w:p w14:paraId="1D7833DF" w14:textId="77777777" w:rsidR="00C5489C" w:rsidRPr="004D1822" w:rsidRDefault="00C5489C" w:rsidP="008F7270">
      <w:pPr>
        <w:pStyle w:val="paragraf"/>
      </w:pPr>
    </w:p>
    <w:p w14:paraId="276AB466" w14:textId="548FE05F" w:rsidR="00C5489C" w:rsidRPr="004D1822" w:rsidRDefault="002030F1" w:rsidP="008F7270">
      <w:pPr>
        <w:pStyle w:val="paragrafhanging"/>
      </w:pPr>
      <w:r w:rsidRPr="004D1822">
        <w:t xml:space="preserve">Nama </w:t>
      </w:r>
      <w:proofErr w:type="spellStart"/>
      <w:r w:rsidRPr="004D1822">
        <w:t>Belakang</w:t>
      </w:r>
      <w:proofErr w:type="spellEnd"/>
      <w:r w:rsidRPr="004D1822">
        <w:t xml:space="preserve">, </w:t>
      </w:r>
      <w:proofErr w:type="spellStart"/>
      <w:r w:rsidRPr="004D1822">
        <w:t>Inisial</w:t>
      </w:r>
      <w:proofErr w:type="spellEnd"/>
      <w:r w:rsidRPr="004D1822">
        <w:t xml:space="preserve"> Nama </w:t>
      </w:r>
      <w:proofErr w:type="spellStart"/>
      <w:r w:rsidRPr="004D1822">
        <w:t>Depan</w:t>
      </w:r>
      <w:proofErr w:type="spellEnd"/>
      <w:r w:rsidRPr="004D1822">
        <w:t>. (</w:t>
      </w:r>
      <w:proofErr w:type="spellStart"/>
      <w:r w:rsidR="003E655C" w:rsidRPr="004D1822">
        <w:t>Tahun</w:t>
      </w:r>
      <w:proofErr w:type="spellEnd"/>
      <w:r w:rsidRPr="004D1822">
        <w:t xml:space="preserve">):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diterjemahkan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bahasa</w:t>
      </w:r>
      <w:proofErr w:type="spellEnd"/>
      <w:r w:rsidRPr="004D1822">
        <w:t xml:space="preserve"> </w:t>
      </w:r>
      <w:proofErr w:type="spellStart"/>
      <w:r w:rsidRPr="004D1822">
        <w:t>Inggris</w:t>
      </w:r>
      <w:proofErr w:type="spellEnd"/>
      <w:r w:rsidRPr="004D1822">
        <w:t xml:space="preserve">, </w:t>
      </w:r>
      <w:r w:rsidR="003B5510" w:rsidRPr="004D1822">
        <w:t>Master’s Thesis</w:t>
      </w:r>
      <w:r w:rsidR="00C5489C" w:rsidRPr="004D1822">
        <w:t xml:space="preserve">, </w:t>
      </w:r>
      <w:proofErr w:type="spellStart"/>
      <w:r w:rsidR="00C5489C" w:rsidRPr="004D1822">
        <w:t>Institut</w:t>
      </w:r>
      <w:proofErr w:type="spellEnd"/>
      <w:r w:rsidR="00C5489C" w:rsidRPr="004D1822">
        <w:t xml:space="preserve"> </w:t>
      </w:r>
      <w:proofErr w:type="spellStart"/>
      <w:r w:rsidR="00C5489C" w:rsidRPr="004D1822">
        <w:t>Teknologi</w:t>
      </w:r>
      <w:proofErr w:type="spellEnd"/>
      <w:r w:rsidR="00C5489C" w:rsidRPr="004D1822">
        <w:t xml:space="preserve"> Bandung.</w:t>
      </w:r>
    </w:p>
    <w:p w14:paraId="43978459" w14:textId="77777777" w:rsidR="00C5489C" w:rsidRPr="004D1822" w:rsidRDefault="00C5489C" w:rsidP="008F7270">
      <w:pPr>
        <w:pStyle w:val="paragraf"/>
      </w:pPr>
    </w:p>
    <w:p w14:paraId="26BD1543" w14:textId="67231B97" w:rsidR="00FC7972" w:rsidRPr="004D1822" w:rsidRDefault="00C5489C" w:rsidP="008F7270">
      <w:pPr>
        <w:pStyle w:val="paragraf"/>
      </w:pPr>
      <w:proofErr w:type="spellStart"/>
      <w:r w:rsidRPr="004D1822">
        <w:t>Memperbanyak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menerbitkan</w:t>
      </w:r>
      <w:proofErr w:type="spellEnd"/>
      <w:r w:rsidRPr="004D1822">
        <w:t xml:space="preserve"> </w:t>
      </w:r>
      <w:proofErr w:type="spellStart"/>
      <w:r w:rsidRPr="004D1822">
        <w:t>sebagian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seluruh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haruslah</w:t>
      </w:r>
      <w:proofErr w:type="spellEnd"/>
      <w:r w:rsidRPr="004D1822">
        <w:t xml:space="preserve"> seizin </w:t>
      </w:r>
      <w:proofErr w:type="spellStart"/>
      <w:r w:rsidRPr="004D1822">
        <w:t>Dekan</w:t>
      </w:r>
      <w:proofErr w:type="spellEnd"/>
      <w:r w:rsidRPr="004D1822">
        <w:t xml:space="preserve"> </w:t>
      </w:r>
      <w:proofErr w:type="spellStart"/>
      <w:r w:rsidRPr="004D1822">
        <w:t>Sekolah</w:t>
      </w:r>
      <w:proofErr w:type="spellEnd"/>
      <w:r w:rsidRPr="004D1822">
        <w:t xml:space="preserve"> </w:t>
      </w:r>
      <w:proofErr w:type="spellStart"/>
      <w:r w:rsidRPr="004D1822">
        <w:t>Pascasarjana</w:t>
      </w:r>
      <w:proofErr w:type="spellEnd"/>
      <w:r w:rsidRPr="004D1822">
        <w:t xml:space="preserve">, </w:t>
      </w:r>
      <w:proofErr w:type="spellStart"/>
      <w:r w:rsidRPr="004D1822">
        <w:t>Institut</w:t>
      </w:r>
      <w:proofErr w:type="spellEnd"/>
      <w:r w:rsidRPr="004D1822">
        <w:t xml:space="preserve"> </w:t>
      </w:r>
      <w:proofErr w:type="spellStart"/>
      <w:r w:rsidRPr="004D1822">
        <w:t>Teknologi</w:t>
      </w:r>
      <w:proofErr w:type="spellEnd"/>
      <w:r w:rsidRPr="004D1822">
        <w:t xml:space="preserve"> Bandung.</w:t>
      </w:r>
    </w:p>
    <w:p w14:paraId="45638C08" w14:textId="50E2F1AE" w:rsidR="0004347A" w:rsidRPr="004D1822" w:rsidRDefault="00FC7972" w:rsidP="004D1822">
      <w:r w:rsidRPr="004D1822">
        <w:br w:type="page"/>
      </w:r>
      <w:r w:rsidR="0004347A" w:rsidRPr="004D1822">
        <w:lastRenderedPageBreak/>
        <w:br w:type="page"/>
      </w:r>
    </w:p>
    <w:tbl>
      <w:tblPr>
        <w:tblpPr w:leftFromText="181" w:rightFromText="181" w:vertAnchor="page" w:horzAnchor="page" w:tblpXSpec="center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7923"/>
      </w:tblGrid>
      <w:tr w:rsidR="001924F2" w:rsidRPr="004D1822" w14:paraId="0EE7178A" w14:textId="77777777" w:rsidTr="001924F2">
        <w:tc>
          <w:tcPr>
            <w:tcW w:w="7923" w:type="dxa"/>
          </w:tcPr>
          <w:p w14:paraId="22B70F7B" w14:textId="77777777" w:rsidR="001924F2" w:rsidRPr="004D1822" w:rsidRDefault="001924F2" w:rsidP="008F7270">
            <w:pPr>
              <w:pStyle w:val="paragrafitalic"/>
              <w:jc w:val="center"/>
            </w:pPr>
            <w:proofErr w:type="spellStart"/>
            <w:r w:rsidRPr="004D1822">
              <w:lastRenderedPageBreak/>
              <w:t>Halaman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peruntukan</w:t>
            </w:r>
            <w:proofErr w:type="spellEnd"/>
            <w:r w:rsidRPr="004D1822">
              <w:t xml:space="preserve"> (dedication) </w:t>
            </w:r>
            <w:proofErr w:type="spellStart"/>
            <w:r w:rsidRPr="004D1822">
              <w:t>bukan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halaman</w:t>
            </w:r>
            <w:proofErr w:type="spellEnd"/>
            <w:r w:rsidRPr="004D1822">
              <w:t xml:space="preserve"> yang </w:t>
            </w:r>
            <w:proofErr w:type="spellStart"/>
            <w:r w:rsidRPr="004D1822">
              <w:t>diharuskan</w:t>
            </w:r>
            <w:proofErr w:type="spellEnd"/>
            <w:r w:rsidRPr="004D1822">
              <w:t xml:space="preserve">. </w:t>
            </w:r>
            <w:proofErr w:type="spellStart"/>
            <w:r w:rsidRPr="004D1822">
              <w:t>Jika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ada</w:t>
            </w:r>
            <w:proofErr w:type="spellEnd"/>
            <w:r w:rsidRPr="004D1822">
              <w:t xml:space="preserve">, pada </w:t>
            </w:r>
            <w:proofErr w:type="spellStart"/>
            <w:r w:rsidRPr="004D1822">
              <w:t>halaman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tersebut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dituliskan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untuk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siapa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tesis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tersebut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didedikasikan</w:t>
            </w:r>
            <w:proofErr w:type="spellEnd"/>
            <w:r w:rsidRPr="004D1822">
              <w:t xml:space="preserve">. </w:t>
            </w:r>
            <w:proofErr w:type="spellStart"/>
            <w:r w:rsidRPr="004D1822">
              <w:t>Kalimat</w:t>
            </w:r>
            <w:proofErr w:type="spellEnd"/>
            <w:r w:rsidRPr="004D1822">
              <w:t xml:space="preserve"> pada </w:t>
            </w:r>
            <w:proofErr w:type="spellStart"/>
            <w:r w:rsidRPr="004D1822">
              <w:t>halaman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ini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diposisikan</w:t>
            </w:r>
            <w:proofErr w:type="spellEnd"/>
            <w:r w:rsidRPr="004D1822">
              <w:t xml:space="preserve"> di </w:t>
            </w:r>
            <w:proofErr w:type="spellStart"/>
            <w:r w:rsidRPr="004D1822">
              <w:t>bagian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tengah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kertas</w:t>
            </w:r>
            <w:proofErr w:type="spellEnd"/>
            <w:r w:rsidRPr="004D1822">
              <w:t>.</w:t>
            </w:r>
          </w:p>
          <w:p w14:paraId="63D9B467" w14:textId="77777777" w:rsidR="001924F2" w:rsidRPr="004D1822" w:rsidRDefault="001924F2" w:rsidP="008F7270">
            <w:pPr>
              <w:pStyle w:val="paragrafitalic"/>
              <w:jc w:val="center"/>
            </w:pPr>
            <w:proofErr w:type="spellStart"/>
            <w:r w:rsidRPr="004D1822">
              <w:t>Contoh</w:t>
            </w:r>
            <w:proofErr w:type="spellEnd"/>
          </w:p>
          <w:p w14:paraId="147CB2E1" w14:textId="31EAC1A3" w:rsidR="001924F2" w:rsidRPr="004D1822" w:rsidRDefault="001924F2" w:rsidP="008F7270">
            <w:pPr>
              <w:pStyle w:val="paragrafitalic"/>
              <w:jc w:val="center"/>
            </w:pPr>
            <w:proofErr w:type="spellStart"/>
            <w:r w:rsidRPr="004D1822">
              <w:t>Dipersembahkan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kepada</w:t>
            </w:r>
            <w:proofErr w:type="spellEnd"/>
            <w:r w:rsidRPr="004D1822">
              <w:t xml:space="preserve"> orang </w:t>
            </w:r>
            <w:proofErr w:type="spellStart"/>
            <w:r w:rsidRPr="004D1822">
              <w:t>tua</w:t>
            </w:r>
            <w:proofErr w:type="spellEnd"/>
            <w:r w:rsidRPr="004D1822">
              <w:t xml:space="preserve">, </w:t>
            </w:r>
            <w:proofErr w:type="spellStart"/>
            <w:r w:rsidRPr="004D1822">
              <w:t>suami</w:t>
            </w:r>
            <w:proofErr w:type="spellEnd"/>
            <w:r w:rsidRPr="004D1822">
              <w:t xml:space="preserve">, </w:t>
            </w:r>
            <w:proofErr w:type="spellStart"/>
            <w:r w:rsidRPr="004D1822">
              <w:t>anak</w:t>
            </w:r>
            <w:proofErr w:type="spellEnd"/>
            <w:r w:rsidRPr="004D1822">
              <w:t xml:space="preserve">, </w:t>
            </w:r>
            <w:proofErr w:type="spellStart"/>
            <w:r w:rsidRPr="004D1822">
              <w:t>adik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kakak</w:t>
            </w:r>
            <w:proofErr w:type="spellEnd"/>
            <w:r w:rsidRPr="004D1822">
              <w:t xml:space="preserve">, </w:t>
            </w:r>
            <w:proofErr w:type="spellStart"/>
            <w:r w:rsidRPr="004D1822">
              <w:t>mertua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serta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keluarga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besarku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tercinta</w:t>
            </w:r>
            <w:proofErr w:type="spellEnd"/>
            <w:r w:rsidRPr="004D1822">
              <w:t xml:space="preserve"> yang </w:t>
            </w:r>
            <w:proofErr w:type="spellStart"/>
            <w:r w:rsidRPr="004D1822">
              <w:t>senantiasa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mendukung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lahir</w:t>
            </w:r>
            <w:proofErr w:type="spellEnd"/>
            <w:r w:rsidRPr="004D1822">
              <w:t xml:space="preserve"> dan </w:t>
            </w:r>
            <w:proofErr w:type="spellStart"/>
            <w:r w:rsidRPr="004D1822">
              <w:t>batin</w:t>
            </w:r>
            <w:proofErr w:type="spellEnd"/>
            <w:r w:rsidRPr="004D1822">
              <w:t>.</w:t>
            </w:r>
          </w:p>
        </w:tc>
      </w:tr>
    </w:tbl>
    <w:p w14:paraId="595B2909" w14:textId="7AB32F61" w:rsidR="005C5F28" w:rsidRPr="004D1822" w:rsidRDefault="002954D7" w:rsidP="008F7270">
      <w:pPr>
        <w:pStyle w:val="toc-Judulhidden"/>
      </w:pPr>
      <w:bookmarkStart w:id="24" w:name="_Toc17721378"/>
      <w:bookmarkStart w:id="25" w:name="_Toc17724347"/>
      <w:bookmarkStart w:id="26" w:name="_Toc17724395"/>
      <w:bookmarkStart w:id="27" w:name="_Toc17930007"/>
      <w:bookmarkStart w:id="28" w:name="_Toc17954123"/>
      <w:r w:rsidRPr="004D1822">
        <w:t>HALAMAN PERUNTUKAN</w:t>
      </w:r>
      <w:bookmarkEnd w:id="24"/>
      <w:bookmarkEnd w:id="25"/>
      <w:bookmarkEnd w:id="26"/>
      <w:bookmarkEnd w:id="27"/>
      <w:bookmarkEnd w:id="28"/>
      <w:r w:rsidR="005C5F28" w:rsidRPr="004D1822">
        <w:br w:type="page"/>
      </w:r>
    </w:p>
    <w:p w14:paraId="194230D6" w14:textId="77777777" w:rsidR="00FC7972" w:rsidRPr="004D1822" w:rsidRDefault="00FC7972" w:rsidP="004D1822">
      <w:r w:rsidRPr="004D1822">
        <w:lastRenderedPageBreak/>
        <w:br w:type="page"/>
      </w:r>
    </w:p>
    <w:p w14:paraId="1B58512B" w14:textId="51004368" w:rsidR="00FC7972" w:rsidRPr="004D1822" w:rsidRDefault="00FC7972" w:rsidP="008B7364">
      <w:pPr>
        <w:pStyle w:val="toc-Judul15"/>
      </w:pPr>
      <w:bookmarkStart w:id="29" w:name="_Toc17721379"/>
      <w:bookmarkStart w:id="30" w:name="_Toc17724348"/>
      <w:bookmarkStart w:id="31" w:name="_Toc17724396"/>
      <w:bookmarkStart w:id="32" w:name="_Toc17930008"/>
      <w:bookmarkStart w:id="33" w:name="_Toc17954124"/>
      <w:r w:rsidRPr="004D1822">
        <w:lastRenderedPageBreak/>
        <w:t>KATA PENGANTAR</w:t>
      </w:r>
      <w:bookmarkEnd w:id="29"/>
      <w:bookmarkEnd w:id="30"/>
      <w:bookmarkEnd w:id="31"/>
      <w:bookmarkEnd w:id="32"/>
      <w:bookmarkEnd w:id="33"/>
    </w:p>
    <w:p w14:paraId="262EA6C7" w14:textId="77777777" w:rsidR="00FC7972" w:rsidRPr="004D1822" w:rsidRDefault="00FC7972" w:rsidP="008B7364">
      <w:pPr>
        <w:pStyle w:val="blank-1"/>
      </w:pPr>
    </w:p>
    <w:p w14:paraId="66C0F70F" w14:textId="01DC5C30" w:rsidR="00FC7972" w:rsidRPr="004D1822" w:rsidRDefault="00CA579C" w:rsidP="008B7364">
      <w:pPr>
        <w:pStyle w:val="paragraf"/>
      </w:pPr>
      <w:proofErr w:type="spellStart"/>
      <w:r w:rsidRPr="004D1822">
        <w:t>Halaman</w:t>
      </w:r>
      <w:proofErr w:type="spellEnd"/>
      <w:r w:rsidRPr="004D1822">
        <w:t xml:space="preserve"> kata </w:t>
      </w:r>
      <w:proofErr w:type="spellStart"/>
      <w:r w:rsidRPr="004D1822">
        <w:t>pengantar</w:t>
      </w:r>
      <w:proofErr w:type="spellEnd"/>
      <w:r w:rsidRPr="004D1822">
        <w:t xml:space="preserve"> </w:t>
      </w:r>
      <w:proofErr w:type="spellStart"/>
      <w:r w:rsidRPr="004D1822">
        <w:t>dicetak</w:t>
      </w:r>
      <w:proofErr w:type="spellEnd"/>
      <w:r w:rsidRPr="004D1822">
        <w:t xml:space="preserve"> pada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. Pada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mahasiswa</w:t>
      </w:r>
      <w:proofErr w:type="spellEnd"/>
      <w:r w:rsidRPr="004D1822">
        <w:t xml:space="preserve"> </w:t>
      </w:r>
      <w:r w:rsidR="00EE39D4" w:rsidRPr="004D1822">
        <w:t>S2</w:t>
      </w:r>
      <w:r w:rsidRPr="004D1822">
        <w:t xml:space="preserve"> </w:t>
      </w:r>
      <w:proofErr w:type="spellStart"/>
      <w:r w:rsidRPr="004D1822">
        <w:t>berkesempatan</w:t>
      </w:r>
      <w:proofErr w:type="spellEnd"/>
      <w:r w:rsidRPr="004D1822">
        <w:t xml:space="preserve">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menyatakan</w:t>
      </w:r>
      <w:proofErr w:type="spellEnd"/>
      <w:r w:rsidRPr="004D1822">
        <w:t xml:space="preserve"> </w:t>
      </w:r>
      <w:proofErr w:type="spellStart"/>
      <w:r w:rsidRPr="004D1822">
        <w:t>terima</w:t>
      </w:r>
      <w:proofErr w:type="spellEnd"/>
      <w:r w:rsidRPr="004D1822">
        <w:t xml:space="preserve"> </w:t>
      </w:r>
      <w:proofErr w:type="spellStart"/>
      <w:r w:rsidRPr="004D1822">
        <w:t>kasih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tertulis</w:t>
      </w:r>
      <w:proofErr w:type="spellEnd"/>
      <w:r w:rsidRPr="004D1822">
        <w:t xml:space="preserve"> </w:t>
      </w:r>
      <w:proofErr w:type="spellStart"/>
      <w:r w:rsidRPr="004D1822">
        <w:t>kepada</w:t>
      </w:r>
      <w:proofErr w:type="spellEnd"/>
      <w:r w:rsidRPr="004D1822">
        <w:t xml:space="preserve"> </w:t>
      </w:r>
      <w:proofErr w:type="spellStart"/>
      <w:r w:rsidRPr="004D1822">
        <w:t>pembimbing</w:t>
      </w:r>
      <w:proofErr w:type="spellEnd"/>
      <w:r w:rsidRPr="004D1822">
        <w:t xml:space="preserve"> dan </w:t>
      </w:r>
      <w:proofErr w:type="spellStart"/>
      <w:r w:rsidRPr="004D1822">
        <w:t>perorangan</w:t>
      </w:r>
      <w:proofErr w:type="spellEnd"/>
      <w:r w:rsidRPr="004D1822">
        <w:t xml:space="preserve"> </w:t>
      </w:r>
      <w:proofErr w:type="spellStart"/>
      <w:r w:rsidRPr="004D1822">
        <w:t>lainnya</w:t>
      </w:r>
      <w:proofErr w:type="spellEnd"/>
      <w:r w:rsidRPr="004D1822">
        <w:t xml:space="preserve">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</w:t>
      </w:r>
      <w:proofErr w:type="spellStart"/>
      <w:r w:rsidRPr="004D1822">
        <w:t>bimbingan</w:t>
      </w:r>
      <w:proofErr w:type="spellEnd"/>
      <w:r w:rsidRPr="004D1822">
        <w:t xml:space="preserve">, </w:t>
      </w:r>
      <w:proofErr w:type="spellStart"/>
      <w:r w:rsidRPr="004D1822">
        <w:t>nasihat</w:t>
      </w:r>
      <w:proofErr w:type="spellEnd"/>
      <w:r w:rsidRPr="004D1822">
        <w:t xml:space="preserve">, saran dan </w:t>
      </w:r>
      <w:proofErr w:type="spellStart"/>
      <w:r w:rsidRPr="004D1822">
        <w:t>kritik</w:t>
      </w:r>
      <w:proofErr w:type="spellEnd"/>
      <w:r w:rsidRPr="004D1822">
        <w:t xml:space="preserve">,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kepada</w:t>
      </w:r>
      <w:proofErr w:type="spellEnd"/>
      <w:r w:rsidRPr="004D1822">
        <w:t xml:space="preserve"> </w:t>
      </w:r>
      <w:proofErr w:type="spellStart"/>
      <w:r w:rsidRPr="004D1822">
        <w:t>mereka</w:t>
      </w:r>
      <w:proofErr w:type="spellEnd"/>
      <w:r w:rsidRPr="004D1822">
        <w:t xml:space="preserve">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membantu</w:t>
      </w:r>
      <w:proofErr w:type="spellEnd"/>
      <w:r w:rsidRPr="004D1822">
        <w:t xml:space="preserve"> </w:t>
      </w:r>
      <w:proofErr w:type="spellStart"/>
      <w:r w:rsidRPr="004D1822">
        <w:t>melakukan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, </w:t>
      </w:r>
      <w:proofErr w:type="spellStart"/>
      <w:r w:rsidRPr="004D1822">
        <w:t>kepada</w:t>
      </w:r>
      <w:proofErr w:type="spellEnd"/>
      <w:r w:rsidRPr="004D1822">
        <w:t xml:space="preserve"> </w:t>
      </w:r>
      <w:proofErr w:type="spellStart"/>
      <w:r w:rsidRPr="004D1822">
        <w:t>perorangan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badan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</w:t>
      </w:r>
      <w:proofErr w:type="spellStart"/>
      <w:r w:rsidRPr="004D1822">
        <w:t>bantuan</w:t>
      </w:r>
      <w:proofErr w:type="spellEnd"/>
      <w:r w:rsidRPr="004D1822">
        <w:t xml:space="preserve"> </w:t>
      </w:r>
      <w:proofErr w:type="spellStart"/>
      <w:r w:rsidRPr="004D1822">
        <w:t>pembiayaan</w:t>
      </w:r>
      <w:proofErr w:type="spellEnd"/>
      <w:r w:rsidRPr="004D1822">
        <w:t xml:space="preserve">, dan </w:t>
      </w:r>
      <w:proofErr w:type="spellStart"/>
      <w:r w:rsidRPr="004D1822">
        <w:t>sebagainya</w:t>
      </w:r>
      <w:proofErr w:type="spellEnd"/>
      <w:r w:rsidRPr="004D1822">
        <w:t>.</w:t>
      </w:r>
    </w:p>
    <w:p w14:paraId="13D2E154" w14:textId="77777777" w:rsidR="00FC7972" w:rsidRPr="004D1822" w:rsidRDefault="00FC7972" w:rsidP="008B7364">
      <w:pPr>
        <w:pStyle w:val="paragraf"/>
      </w:pPr>
    </w:p>
    <w:p w14:paraId="1C1B160E" w14:textId="0C717247" w:rsidR="00FC7972" w:rsidRPr="004D1822" w:rsidRDefault="00CA579C" w:rsidP="008B7364">
      <w:pPr>
        <w:pStyle w:val="paragraf"/>
      </w:pPr>
      <w:r w:rsidRPr="004D1822">
        <w:t xml:space="preserve">Cara </w:t>
      </w:r>
      <w:proofErr w:type="spellStart"/>
      <w:r w:rsidRPr="004D1822">
        <w:t>menulis</w:t>
      </w:r>
      <w:proofErr w:type="spellEnd"/>
      <w:r w:rsidRPr="004D1822">
        <w:t xml:space="preserve"> kata </w:t>
      </w:r>
      <w:proofErr w:type="spellStart"/>
      <w:r w:rsidRPr="004D1822">
        <w:t>pengantar</w:t>
      </w:r>
      <w:proofErr w:type="spellEnd"/>
      <w:r w:rsidRPr="004D1822">
        <w:t xml:space="preserve"> </w:t>
      </w:r>
      <w:proofErr w:type="spellStart"/>
      <w:r w:rsidRPr="004D1822">
        <w:t>beraneka</w:t>
      </w:r>
      <w:proofErr w:type="spellEnd"/>
      <w:r w:rsidRPr="004D1822">
        <w:t xml:space="preserve"> </w:t>
      </w:r>
      <w:proofErr w:type="spellStart"/>
      <w:r w:rsidRPr="004D1822">
        <w:t>ragam</w:t>
      </w:r>
      <w:proofErr w:type="spellEnd"/>
      <w:r w:rsidRPr="004D1822">
        <w:t xml:space="preserve">, </w:t>
      </w:r>
      <w:proofErr w:type="spellStart"/>
      <w:r w:rsidRPr="004D1822">
        <w:t>tetapi</w:t>
      </w:r>
      <w:proofErr w:type="spellEnd"/>
      <w:r w:rsidRPr="004D1822">
        <w:t xml:space="preserve"> </w:t>
      </w:r>
      <w:proofErr w:type="spellStart"/>
      <w:r w:rsidRPr="004D1822">
        <w:t>semuanya</w:t>
      </w:r>
      <w:proofErr w:type="spellEnd"/>
      <w:r w:rsidRPr="004D1822">
        <w:t xml:space="preserve"> </w:t>
      </w:r>
      <w:proofErr w:type="spellStart"/>
      <w:r w:rsidRPr="004D1822">
        <w:t>hendaknya</w:t>
      </w:r>
      <w:proofErr w:type="spellEnd"/>
      <w:r w:rsidRPr="004D1822">
        <w:t xml:space="preserve"> </w:t>
      </w:r>
      <w:proofErr w:type="spellStart"/>
      <w:r w:rsidRPr="004D1822">
        <w:t>menggunakan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yang </w:t>
      </w:r>
      <w:proofErr w:type="spellStart"/>
      <w:r w:rsidRPr="004D1822">
        <w:t>baku</w:t>
      </w:r>
      <w:proofErr w:type="spellEnd"/>
      <w:r w:rsidRPr="004D1822">
        <w:t xml:space="preserve">. </w:t>
      </w:r>
      <w:proofErr w:type="spellStart"/>
      <w:r w:rsidRPr="004D1822">
        <w:t>Ucapan</w:t>
      </w:r>
      <w:proofErr w:type="spellEnd"/>
      <w:r w:rsidRPr="004D1822">
        <w:t xml:space="preserve"> </w:t>
      </w:r>
      <w:proofErr w:type="spellStart"/>
      <w:r w:rsidRPr="004D1822">
        <w:t>terima</w:t>
      </w:r>
      <w:proofErr w:type="spellEnd"/>
      <w:r w:rsidRPr="004D1822">
        <w:t xml:space="preserve"> </w:t>
      </w:r>
      <w:proofErr w:type="spellStart"/>
      <w:r w:rsidRPr="004D1822">
        <w:t>kasih</w:t>
      </w:r>
      <w:proofErr w:type="spellEnd"/>
      <w:r w:rsidRPr="004D1822">
        <w:t xml:space="preserve"> agar </w:t>
      </w:r>
      <w:proofErr w:type="spellStart"/>
      <w:r w:rsidRPr="004D1822">
        <w:t>dibuat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berlebihan</w:t>
      </w:r>
      <w:proofErr w:type="spellEnd"/>
      <w:r w:rsidRPr="004D1822">
        <w:t xml:space="preserve"> dan </w:t>
      </w:r>
      <w:proofErr w:type="spellStart"/>
      <w:r w:rsidRPr="004D1822">
        <w:t>dibatasi</w:t>
      </w:r>
      <w:proofErr w:type="spellEnd"/>
      <w:r w:rsidRPr="004D1822">
        <w:t xml:space="preserve"> </w:t>
      </w:r>
      <w:proofErr w:type="spellStart"/>
      <w:r w:rsidRPr="004D1822">
        <w:t>hanya</w:t>
      </w:r>
      <w:proofErr w:type="spellEnd"/>
      <w:r w:rsidRPr="004D1822">
        <w:t xml:space="preserve"> yang </w:t>
      </w:r>
      <w:r w:rsidRPr="008B7364">
        <w:rPr>
          <w:i/>
          <w:iCs/>
        </w:rPr>
        <w:t>“scientifically related”</w:t>
      </w:r>
      <w:r w:rsidRPr="004D1822">
        <w:t>.</w:t>
      </w:r>
    </w:p>
    <w:p w14:paraId="5629D5F3" w14:textId="77777777" w:rsidR="005C5F28" w:rsidRPr="004D1822" w:rsidRDefault="005C5F28" w:rsidP="004D1822">
      <w:r w:rsidRPr="004D1822">
        <w:br w:type="page"/>
      </w:r>
    </w:p>
    <w:p w14:paraId="1E01B454" w14:textId="77777777" w:rsidR="00FC7972" w:rsidRPr="004D1822" w:rsidRDefault="00FC7972" w:rsidP="004D1822">
      <w:r w:rsidRPr="004D1822">
        <w:lastRenderedPageBreak/>
        <w:br w:type="page"/>
      </w:r>
    </w:p>
    <w:p w14:paraId="426FC751" w14:textId="489B41A0" w:rsidR="00246163" w:rsidRPr="004D1822" w:rsidRDefault="007733F8" w:rsidP="008B7364">
      <w:pPr>
        <w:pStyle w:val="toc-Judul15"/>
      </w:pPr>
      <w:bookmarkStart w:id="34" w:name="_Toc17721380"/>
      <w:bookmarkStart w:id="35" w:name="_Toc17724349"/>
      <w:bookmarkStart w:id="36" w:name="_Toc17724397"/>
      <w:bookmarkStart w:id="37" w:name="_Toc17930009"/>
      <w:bookmarkStart w:id="38" w:name="_Toc17954125"/>
      <w:r w:rsidRPr="004D1822">
        <w:lastRenderedPageBreak/>
        <w:t>DAFTAR ISI</w:t>
      </w:r>
      <w:bookmarkEnd w:id="34"/>
      <w:bookmarkEnd w:id="35"/>
      <w:bookmarkEnd w:id="36"/>
      <w:bookmarkEnd w:id="37"/>
      <w:bookmarkEnd w:id="38"/>
    </w:p>
    <w:p w14:paraId="553E4F3B" w14:textId="7F9E799A" w:rsidR="007733F8" w:rsidRPr="004D1822" w:rsidRDefault="007733F8" w:rsidP="008B7364">
      <w:pPr>
        <w:pStyle w:val="blank-1"/>
      </w:pPr>
    </w:p>
    <w:p w14:paraId="7DAC052C" w14:textId="6B2D0C0A" w:rsidR="001924F2" w:rsidRPr="004D1822" w:rsidRDefault="001924F2" w:rsidP="008B7364">
      <w:pPr>
        <w:pStyle w:val="blank-1"/>
      </w:pPr>
    </w:p>
    <w:p w14:paraId="52A8F1C5" w14:textId="60566834" w:rsidR="00C814DD" w:rsidRDefault="00C814DD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\t ".toc-Judul,1,.toc-Judul.italic,1,.toc-Judul.hidden,1,.toc-Judul.1.5,1" </w:instrText>
      </w:r>
      <w:r>
        <w:fldChar w:fldCharType="separate"/>
      </w:r>
      <w:hyperlink w:anchor="_Toc17954119" w:history="1">
        <w:r w:rsidRPr="00E25950">
          <w:rPr>
            <w:rStyle w:val="Hyperlink"/>
          </w:rPr>
          <w:t>ABSTRAK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_Toc17954119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364FEE6E" w14:textId="4D86FF0A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0" w:history="1">
        <w:r w:rsidR="00C814DD" w:rsidRPr="00E25950">
          <w:rPr>
            <w:rStyle w:val="Hyperlink"/>
          </w:rPr>
          <w:t>ABSTRACT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_Toc17954120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iii</w:t>
        </w:r>
        <w:r w:rsidR="00C814DD">
          <w:rPr>
            <w:webHidden/>
          </w:rPr>
          <w:fldChar w:fldCharType="end"/>
        </w:r>
      </w:hyperlink>
    </w:p>
    <w:p w14:paraId="337ABFF6" w14:textId="39E7D48B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1" w:history="1">
        <w:r w:rsidR="00C814DD" w:rsidRPr="00E25950">
          <w:rPr>
            <w:rStyle w:val="Hyperlink"/>
          </w:rPr>
          <w:t>HALAMAN PENGESAHAN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_Toc17954121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v</w:t>
        </w:r>
        <w:r w:rsidR="00C814DD">
          <w:rPr>
            <w:webHidden/>
          </w:rPr>
          <w:fldChar w:fldCharType="end"/>
        </w:r>
      </w:hyperlink>
    </w:p>
    <w:p w14:paraId="07231D95" w14:textId="43044358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2" w:history="1">
        <w:r w:rsidR="00C814DD" w:rsidRPr="00E25950">
          <w:rPr>
            <w:rStyle w:val="Hyperlink"/>
          </w:rPr>
          <w:t>PEDOMAN PENGGUNAAN TESIS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_Toc17954122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vii</w:t>
        </w:r>
        <w:r w:rsidR="00C814DD">
          <w:rPr>
            <w:webHidden/>
          </w:rPr>
          <w:fldChar w:fldCharType="end"/>
        </w:r>
      </w:hyperlink>
    </w:p>
    <w:p w14:paraId="69328F1B" w14:textId="2C47B5E0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3" w:history="1">
        <w:r w:rsidR="00C814DD" w:rsidRPr="00E25950">
          <w:rPr>
            <w:rStyle w:val="Hyperlink"/>
          </w:rPr>
          <w:t>HALAMAN PERUNTUKAN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_Toc17954123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ix</w:t>
        </w:r>
        <w:r w:rsidR="00C814DD">
          <w:rPr>
            <w:webHidden/>
          </w:rPr>
          <w:fldChar w:fldCharType="end"/>
        </w:r>
      </w:hyperlink>
    </w:p>
    <w:p w14:paraId="53A8DE91" w14:textId="5F093A57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4" w:history="1">
        <w:r w:rsidR="00C814DD" w:rsidRPr="00E25950">
          <w:rPr>
            <w:rStyle w:val="Hyperlink"/>
          </w:rPr>
          <w:t>KATA PENGANTAR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_Toc17954124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xi</w:t>
        </w:r>
        <w:r w:rsidR="00C814DD">
          <w:rPr>
            <w:webHidden/>
          </w:rPr>
          <w:fldChar w:fldCharType="end"/>
        </w:r>
      </w:hyperlink>
    </w:p>
    <w:p w14:paraId="106F3FC3" w14:textId="4D5EBFFB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5" w:history="1">
        <w:r w:rsidR="00C814DD" w:rsidRPr="00E25950">
          <w:rPr>
            <w:rStyle w:val="Hyperlink"/>
          </w:rPr>
          <w:t>DAFTAR ISI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_Toc17954125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xiii</w:t>
        </w:r>
        <w:r w:rsidR="00C814DD">
          <w:rPr>
            <w:webHidden/>
          </w:rPr>
          <w:fldChar w:fldCharType="end"/>
        </w:r>
      </w:hyperlink>
    </w:p>
    <w:p w14:paraId="16EDE293" w14:textId="5E1BBF14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6" w:history="1">
        <w:r w:rsidR="00C814DD" w:rsidRPr="00E25950">
          <w:rPr>
            <w:rStyle w:val="Hyperlink"/>
          </w:rPr>
          <w:t>DAFTAR LAMPIRAN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_Toc17954126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xiv</w:t>
        </w:r>
        <w:r w:rsidR="00C814DD">
          <w:rPr>
            <w:webHidden/>
          </w:rPr>
          <w:fldChar w:fldCharType="end"/>
        </w:r>
      </w:hyperlink>
    </w:p>
    <w:p w14:paraId="3F19E6DC" w14:textId="3E8A5BA3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7" w:history="1">
        <w:r w:rsidR="00C814DD" w:rsidRPr="00E25950">
          <w:rPr>
            <w:rStyle w:val="Hyperlink"/>
          </w:rPr>
          <w:t>DAFTAR GAMBAR DAN ILUSTRASI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_Toc17954127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xvi</w:t>
        </w:r>
        <w:r w:rsidR="00C814DD">
          <w:rPr>
            <w:webHidden/>
          </w:rPr>
          <w:fldChar w:fldCharType="end"/>
        </w:r>
      </w:hyperlink>
    </w:p>
    <w:p w14:paraId="5FBA6E5F" w14:textId="48640A3D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8" w:history="1">
        <w:r w:rsidR="00C814DD" w:rsidRPr="00E25950">
          <w:rPr>
            <w:rStyle w:val="Hyperlink"/>
          </w:rPr>
          <w:t>DAFTAR TABEL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_Toc17954128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xviii</w:t>
        </w:r>
        <w:r w:rsidR="00C814DD">
          <w:rPr>
            <w:webHidden/>
          </w:rPr>
          <w:fldChar w:fldCharType="end"/>
        </w:r>
      </w:hyperlink>
    </w:p>
    <w:p w14:paraId="0E29144C" w14:textId="27DE6BD7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29" w:history="1">
        <w:r w:rsidR="00C814DD" w:rsidRPr="00E25950">
          <w:rPr>
            <w:rStyle w:val="Hyperlink"/>
          </w:rPr>
          <w:t>DAFTAR SINGKATAN DAN LAMBANG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_Toc17954129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xx</w:t>
        </w:r>
        <w:r w:rsidR="00C814DD">
          <w:rPr>
            <w:webHidden/>
          </w:rPr>
          <w:fldChar w:fldCharType="end"/>
        </w:r>
      </w:hyperlink>
    </w:p>
    <w:p w14:paraId="58FC5CA8" w14:textId="6908035D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30" w:history="1">
        <w:r w:rsidR="00C814DD" w:rsidRPr="00E25950">
          <w:rPr>
            <w:rStyle w:val="Hyperlink"/>
          </w:rPr>
          <w:t>BAB I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Pendahuluan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_Toc17954130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</w:t>
        </w:r>
        <w:r w:rsidR="00C814DD">
          <w:rPr>
            <w:webHidden/>
          </w:rPr>
          <w:fldChar w:fldCharType="end"/>
        </w:r>
      </w:hyperlink>
    </w:p>
    <w:p w14:paraId="647B89F2" w14:textId="532CA207" w:rsidR="00C814DD" w:rsidRDefault="006D29F9">
      <w:pPr>
        <w:pStyle w:val="TOC2"/>
        <w:rPr>
          <w:rFonts w:asciiTheme="minorHAnsi" w:eastAsiaTheme="minorEastAsia" w:hAnsiTheme="minorHAnsi"/>
          <w:sz w:val="22"/>
          <w:szCs w:val="22"/>
        </w:rPr>
      </w:pPr>
      <w:hyperlink w:anchor="_Toc17954131" w:history="1">
        <w:r w:rsidR="00C814DD" w:rsidRPr="00E25950">
          <w:rPr>
            <w:rStyle w:val="Hyperlink"/>
          </w:rPr>
          <w:t>I.1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Latar Belakang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_Toc17954131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</w:t>
        </w:r>
        <w:r w:rsidR="00C814DD">
          <w:rPr>
            <w:webHidden/>
          </w:rPr>
          <w:fldChar w:fldCharType="end"/>
        </w:r>
      </w:hyperlink>
    </w:p>
    <w:p w14:paraId="7267FED9" w14:textId="1F45276E" w:rsidR="00C814DD" w:rsidRDefault="006D29F9">
      <w:pPr>
        <w:pStyle w:val="TOC2"/>
        <w:rPr>
          <w:rFonts w:asciiTheme="minorHAnsi" w:eastAsiaTheme="minorEastAsia" w:hAnsiTheme="minorHAnsi"/>
          <w:sz w:val="22"/>
          <w:szCs w:val="22"/>
        </w:rPr>
      </w:pPr>
      <w:hyperlink w:anchor="_Toc17954132" w:history="1">
        <w:r w:rsidR="00C814DD" w:rsidRPr="00E25950">
          <w:rPr>
            <w:rStyle w:val="Hyperlink"/>
          </w:rPr>
          <w:t>I.2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Masalah Penelitian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_Toc17954132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2</w:t>
        </w:r>
        <w:r w:rsidR="00C814DD">
          <w:rPr>
            <w:webHidden/>
          </w:rPr>
          <w:fldChar w:fldCharType="end"/>
        </w:r>
      </w:hyperlink>
    </w:p>
    <w:p w14:paraId="1AA8C74A" w14:textId="29B62CF6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33" w:history="1">
        <w:r w:rsidR="00C814DD" w:rsidRPr="00E25950">
          <w:rPr>
            <w:rStyle w:val="Hyperlink"/>
          </w:rPr>
          <w:t>BAB II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Tinjauan Pustaka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_Toc17954133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3</w:t>
        </w:r>
        <w:r w:rsidR="00C814DD">
          <w:rPr>
            <w:webHidden/>
          </w:rPr>
          <w:fldChar w:fldCharType="end"/>
        </w:r>
      </w:hyperlink>
    </w:p>
    <w:p w14:paraId="57F2307B" w14:textId="3FF6A0F8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34" w:history="1">
        <w:r w:rsidR="00C814DD" w:rsidRPr="00E25950">
          <w:rPr>
            <w:rStyle w:val="Hyperlink"/>
          </w:rPr>
          <w:t>BAB III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Silahkan Tulis Judul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_Toc17954134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5</w:t>
        </w:r>
        <w:r w:rsidR="00C814DD">
          <w:rPr>
            <w:webHidden/>
          </w:rPr>
          <w:fldChar w:fldCharType="end"/>
        </w:r>
      </w:hyperlink>
    </w:p>
    <w:p w14:paraId="013ACD48" w14:textId="7CB9E5DB" w:rsidR="00C814DD" w:rsidRDefault="006D29F9">
      <w:pPr>
        <w:pStyle w:val="TOC2"/>
        <w:rPr>
          <w:rFonts w:asciiTheme="minorHAnsi" w:eastAsiaTheme="minorEastAsia" w:hAnsiTheme="minorHAnsi"/>
          <w:sz w:val="22"/>
          <w:szCs w:val="22"/>
        </w:rPr>
      </w:pPr>
      <w:hyperlink w:anchor="_Toc17954135" w:history="1">
        <w:r w:rsidR="00C814DD" w:rsidRPr="00E25950">
          <w:rPr>
            <w:rStyle w:val="Hyperlink"/>
          </w:rPr>
          <w:t>III.1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Silahkan Tulis Judul Anak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_Toc17954135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5</w:t>
        </w:r>
        <w:r w:rsidR="00C814DD">
          <w:rPr>
            <w:webHidden/>
          </w:rPr>
          <w:fldChar w:fldCharType="end"/>
        </w:r>
      </w:hyperlink>
    </w:p>
    <w:p w14:paraId="47E1FA87" w14:textId="0B1A3E15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36" w:history="1">
        <w:r w:rsidR="00C814DD" w:rsidRPr="00E25950">
          <w:rPr>
            <w:rStyle w:val="Hyperlink"/>
          </w:rPr>
          <w:t>BAB IV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Contoh Penulisan Judul Bab dengan Panjang Lebih dari Satu Baris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_Toc17954136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8</w:t>
        </w:r>
        <w:r w:rsidR="00C814DD">
          <w:rPr>
            <w:webHidden/>
          </w:rPr>
          <w:fldChar w:fldCharType="end"/>
        </w:r>
      </w:hyperlink>
    </w:p>
    <w:p w14:paraId="4354EFCD" w14:textId="772025FD" w:rsidR="00C814DD" w:rsidRDefault="006D29F9">
      <w:pPr>
        <w:pStyle w:val="TOC2"/>
        <w:rPr>
          <w:rFonts w:asciiTheme="minorHAnsi" w:eastAsiaTheme="minorEastAsia" w:hAnsiTheme="minorHAnsi"/>
          <w:sz w:val="22"/>
          <w:szCs w:val="22"/>
        </w:rPr>
      </w:pPr>
      <w:hyperlink w:anchor="_Toc17954137" w:history="1">
        <w:r w:rsidR="00C814DD" w:rsidRPr="00E25950">
          <w:rPr>
            <w:rStyle w:val="Hyperlink"/>
          </w:rPr>
          <w:t>IV.1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Contoh Penomoran dan Peletakan Judul Anak dalam Anak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_Toc17954137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8</w:t>
        </w:r>
        <w:r w:rsidR="00C814DD">
          <w:rPr>
            <w:webHidden/>
          </w:rPr>
          <w:fldChar w:fldCharType="end"/>
        </w:r>
      </w:hyperlink>
    </w:p>
    <w:p w14:paraId="2C8059D9" w14:textId="520E5714" w:rsidR="00C814DD" w:rsidRDefault="006D29F9">
      <w:pPr>
        <w:pStyle w:val="TOC3"/>
        <w:tabs>
          <w:tab w:val="left" w:pos="2410"/>
        </w:tabs>
        <w:rPr>
          <w:rFonts w:asciiTheme="minorHAnsi" w:eastAsiaTheme="minorEastAsia" w:hAnsiTheme="minorHAnsi"/>
          <w:sz w:val="22"/>
          <w:szCs w:val="22"/>
        </w:rPr>
      </w:pPr>
      <w:hyperlink w:anchor="_Toc17954138" w:history="1">
        <w:r w:rsidR="00C814DD" w:rsidRPr="00E25950">
          <w:rPr>
            <w:rStyle w:val="Hyperlink"/>
          </w:rPr>
          <w:t>IV.1.1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Contoh Penomoran dan Peletakan Judul Anak dalam Anak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_Toc17954138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8</w:t>
        </w:r>
        <w:r w:rsidR="00C814DD">
          <w:rPr>
            <w:webHidden/>
          </w:rPr>
          <w:fldChar w:fldCharType="end"/>
        </w:r>
      </w:hyperlink>
    </w:p>
    <w:p w14:paraId="5303B385" w14:textId="589663AA" w:rsidR="00C814DD" w:rsidRDefault="006D29F9">
      <w:pPr>
        <w:pStyle w:val="TOC3"/>
        <w:tabs>
          <w:tab w:val="left" w:pos="2410"/>
        </w:tabs>
        <w:rPr>
          <w:rFonts w:asciiTheme="minorHAnsi" w:eastAsiaTheme="minorEastAsia" w:hAnsiTheme="minorHAnsi"/>
          <w:sz w:val="22"/>
          <w:szCs w:val="22"/>
        </w:rPr>
      </w:pPr>
      <w:hyperlink w:anchor="_Toc17954139" w:history="1">
        <w:r w:rsidR="00C814DD" w:rsidRPr="00E25950">
          <w:rPr>
            <w:rStyle w:val="Hyperlink"/>
          </w:rPr>
          <w:t>IV.1.2</w:t>
        </w:r>
        <w:r w:rsidR="00C814DD">
          <w:rPr>
            <w:rFonts w:asciiTheme="minorHAnsi" w:eastAsiaTheme="minorEastAsia" w:hAnsiTheme="minorHAnsi"/>
            <w:sz w:val="22"/>
            <w:szCs w:val="22"/>
          </w:rPr>
          <w:tab/>
        </w:r>
        <w:r w:rsidR="00C814DD" w:rsidRPr="00E25950">
          <w:rPr>
            <w:rStyle w:val="Hyperlink"/>
          </w:rPr>
          <w:t>Contoh Penomoran dan Peletakan Judul Anak dalam Anak Bab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_Toc17954139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8</w:t>
        </w:r>
        <w:r w:rsidR="00C814DD">
          <w:rPr>
            <w:webHidden/>
          </w:rPr>
          <w:fldChar w:fldCharType="end"/>
        </w:r>
      </w:hyperlink>
    </w:p>
    <w:p w14:paraId="500ADF6A" w14:textId="76002F87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40" w:history="1">
        <w:r w:rsidR="00C814DD" w:rsidRPr="00E25950">
          <w:rPr>
            <w:rStyle w:val="Hyperlink"/>
          </w:rPr>
          <w:t>BAB V</w:t>
        </w:r>
        <w:r w:rsidR="00C814D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814DD" w:rsidRPr="00E25950">
          <w:rPr>
            <w:rStyle w:val="Hyperlink"/>
          </w:rPr>
          <w:t>Kesimpulan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_Toc17954140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12</w:t>
        </w:r>
        <w:r w:rsidR="00C814DD">
          <w:rPr>
            <w:webHidden/>
          </w:rPr>
          <w:fldChar w:fldCharType="end"/>
        </w:r>
      </w:hyperlink>
    </w:p>
    <w:p w14:paraId="4C29C724" w14:textId="75F16743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41" w:history="1">
        <w:r w:rsidR="00C814DD" w:rsidRPr="00E25950">
          <w:rPr>
            <w:rStyle w:val="Hyperlink"/>
          </w:rPr>
          <w:t>DAFTAR PUSTAKA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_Toc17954141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14</w:t>
        </w:r>
        <w:r w:rsidR="00C814DD">
          <w:rPr>
            <w:webHidden/>
          </w:rPr>
          <w:fldChar w:fldCharType="end"/>
        </w:r>
      </w:hyperlink>
    </w:p>
    <w:p w14:paraId="79C97D8D" w14:textId="2ABC3830" w:rsidR="00C814DD" w:rsidRDefault="006D29F9" w:rsidP="006D29F9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7954142" w:history="1">
        <w:r w:rsidR="00C814DD" w:rsidRPr="00E25950">
          <w:rPr>
            <w:rStyle w:val="Hyperlink"/>
          </w:rPr>
          <w:t>LAMPIRAN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_Toc17954142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15</w:t>
        </w:r>
        <w:r w:rsidR="00C814DD">
          <w:rPr>
            <w:webHidden/>
          </w:rPr>
          <w:fldChar w:fldCharType="end"/>
        </w:r>
      </w:hyperlink>
    </w:p>
    <w:p w14:paraId="3C19DEFB" w14:textId="76AE8275" w:rsidR="00AE44DE" w:rsidRPr="004D1822" w:rsidRDefault="00C814DD" w:rsidP="004D1822">
      <w:r>
        <w:fldChar w:fldCharType="end"/>
      </w:r>
      <w:r w:rsidR="00AE44DE" w:rsidRPr="004D1822">
        <w:br w:type="page"/>
      </w:r>
    </w:p>
    <w:p w14:paraId="478C2291" w14:textId="6B6A89B2" w:rsidR="007733F8" w:rsidRPr="004D1822" w:rsidRDefault="007733F8" w:rsidP="008B7364">
      <w:pPr>
        <w:pStyle w:val="toc-Judul15"/>
      </w:pPr>
      <w:bookmarkStart w:id="39" w:name="_Toc17721381"/>
      <w:bookmarkStart w:id="40" w:name="_Toc17724350"/>
      <w:bookmarkStart w:id="41" w:name="_Toc17724398"/>
      <w:bookmarkStart w:id="42" w:name="_Toc17930010"/>
      <w:bookmarkStart w:id="43" w:name="_Toc17954126"/>
      <w:r w:rsidRPr="004D1822">
        <w:lastRenderedPageBreak/>
        <w:t>DAFTAR LAMPIRAN</w:t>
      </w:r>
      <w:bookmarkEnd w:id="39"/>
      <w:bookmarkEnd w:id="40"/>
      <w:bookmarkEnd w:id="41"/>
      <w:bookmarkEnd w:id="42"/>
      <w:bookmarkEnd w:id="43"/>
    </w:p>
    <w:p w14:paraId="6616F748" w14:textId="4D31FB28" w:rsidR="007733F8" w:rsidRPr="004D1822" w:rsidRDefault="007733F8" w:rsidP="008B7364">
      <w:pPr>
        <w:pStyle w:val="blank-1"/>
      </w:pPr>
    </w:p>
    <w:p w14:paraId="117CFE62" w14:textId="77777777" w:rsidR="00F259DE" w:rsidRPr="004D1822" w:rsidRDefault="00F259DE" w:rsidP="008B7364">
      <w:pPr>
        <w:pStyle w:val="blank-1"/>
      </w:pPr>
    </w:p>
    <w:p w14:paraId="4F171C1C" w14:textId="4A904D7A" w:rsidR="00C814DD" w:rsidRDefault="00C814DD" w:rsidP="00C814DD">
      <w:pPr>
        <w:pStyle w:val="TOC8"/>
        <w:rPr>
          <w:noProof/>
        </w:rPr>
      </w:pPr>
      <w:r>
        <w:fldChar w:fldCharType="begin"/>
      </w:r>
      <w:r>
        <w:instrText xml:space="preserve"> TOC \h \z \t ".toc-lampiran,8,.toc-lampiran-sub,9" </w:instrText>
      </w:r>
      <w:r>
        <w:fldChar w:fldCharType="separate"/>
      </w:r>
      <w:hyperlink w:anchor="_Toc17954234" w:history="1">
        <w:r w:rsidRPr="00513D7E">
          <w:rPr>
            <w:rStyle w:val="Hyperlink"/>
            <w:noProof/>
          </w:rPr>
          <w:t>LAMPIRAN A</w:t>
        </w:r>
        <w:r>
          <w:rPr>
            <w:noProof/>
          </w:rPr>
          <w:tab/>
        </w:r>
        <w:r w:rsidRPr="00513D7E">
          <w:rPr>
            <w:rStyle w:val="Hyperlink"/>
            <w:noProof/>
          </w:rPr>
          <w:t>Contoh Halaman Pengesahan dengan Dua Pembimbing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49E504A" w14:textId="3AF195B4" w:rsidR="00C814DD" w:rsidRDefault="006D29F9" w:rsidP="00C814DD">
      <w:pPr>
        <w:pStyle w:val="TOC8"/>
        <w:rPr>
          <w:noProof/>
        </w:rPr>
      </w:pPr>
      <w:hyperlink w:anchor="_Toc17954235" w:history="1">
        <w:r w:rsidR="00C814DD" w:rsidRPr="00513D7E">
          <w:rPr>
            <w:rStyle w:val="Hyperlink"/>
            <w:noProof/>
          </w:rPr>
          <w:t>LAMPIRAN B</w:t>
        </w:r>
        <w:r w:rsidR="00C814DD">
          <w:rPr>
            <w:noProof/>
          </w:rPr>
          <w:tab/>
        </w:r>
        <w:r w:rsidR="00C814DD" w:rsidRPr="00513D7E">
          <w:rPr>
            <w:rStyle w:val="Hyperlink"/>
            <w:noProof/>
          </w:rPr>
          <w:t>Silakan Tuliskan Judul Lampiran</w:t>
        </w:r>
        <w:r w:rsidR="00C814DD">
          <w:rPr>
            <w:noProof/>
            <w:webHidden/>
          </w:rPr>
          <w:tab/>
        </w:r>
        <w:r w:rsidR="00C814DD">
          <w:rPr>
            <w:noProof/>
            <w:webHidden/>
          </w:rPr>
          <w:fldChar w:fldCharType="begin"/>
        </w:r>
        <w:r w:rsidR="00C814DD">
          <w:rPr>
            <w:noProof/>
            <w:webHidden/>
          </w:rPr>
          <w:instrText xml:space="preserve"> PAGEREF _Toc17954235 \h </w:instrText>
        </w:r>
        <w:r w:rsidR="00C814DD">
          <w:rPr>
            <w:noProof/>
            <w:webHidden/>
          </w:rPr>
        </w:r>
        <w:r w:rsidR="00C814DD">
          <w:rPr>
            <w:noProof/>
            <w:webHidden/>
          </w:rPr>
          <w:fldChar w:fldCharType="separate"/>
        </w:r>
        <w:r w:rsidR="00C814DD">
          <w:rPr>
            <w:noProof/>
            <w:webHidden/>
          </w:rPr>
          <w:t>18</w:t>
        </w:r>
        <w:r w:rsidR="00C814DD">
          <w:rPr>
            <w:noProof/>
            <w:webHidden/>
          </w:rPr>
          <w:fldChar w:fldCharType="end"/>
        </w:r>
      </w:hyperlink>
    </w:p>
    <w:p w14:paraId="087AF2DD" w14:textId="6A768DE9" w:rsidR="00C814DD" w:rsidRDefault="006D29F9" w:rsidP="00C814DD">
      <w:pPr>
        <w:pStyle w:val="TOC9"/>
      </w:pPr>
      <w:hyperlink w:anchor="_Toc17954236" w:history="1">
        <w:r w:rsidR="00C814DD" w:rsidRPr="00513D7E">
          <w:rPr>
            <w:rStyle w:val="Hyperlink"/>
          </w:rPr>
          <w:t>B.1</w:t>
        </w:r>
        <w:r w:rsidR="00C814DD">
          <w:tab/>
        </w:r>
        <w:r w:rsidR="00C814DD" w:rsidRPr="00513D7E">
          <w:rPr>
            <w:rStyle w:val="Hyperlink"/>
          </w:rPr>
          <w:t xml:space="preserve">Silahkan Tulis Judul </w:t>
        </w:r>
        <w:r w:rsidR="00C814DD" w:rsidRPr="00C814DD">
          <w:rPr>
            <w:rStyle w:val="Hyperlink"/>
            <w:color w:val="auto"/>
            <w:u w:val="none"/>
          </w:rPr>
          <w:t>Anak</w:t>
        </w:r>
        <w:r w:rsidR="00C814DD" w:rsidRPr="00513D7E">
          <w:rPr>
            <w:rStyle w:val="Hyperlink"/>
          </w:rPr>
          <w:t xml:space="preserve"> Lampiran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_Toc17954236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18</w:t>
        </w:r>
        <w:r w:rsidR="00C814DD">
          <w:rPr>
            <w:webHidden/>
          </w:rPr>
          <w:fldChar w:fldCharType="end"/>
        </w:r>
      </w:hyperlink>
    </w:p>
    <w:p w14:paraId="6FC3C2CD" w14:textId="37DA9399" w:rsidR="00C814DD" w:rsidRDefault="006D29F9" w:rsidP="00C814DD">
      <w:pPr>
        <w:pStyle w:val="TOC9"/>
      </w:pPr>
      <w:hyperlink w:anchor="_Toc17954237" w:history="1">
        <w:r w:rsidR="00C814DD" w:rsidRPr="00513D7E">
          <w:rPr>
            <w:rStyle w:val="Hyperlink"/>
          </w:rPr>
          <w:t>B.2</w:t>
        </w:r>
        <w:r w:rsidR="00C814DD">
          <w:tab/>
        </w:r>
        <w:r w:rsidR="00C814DD" w:rsidRPr="00513D7E">
          <w:rPr>
            <w:rStyle w:val="Hyperlink"/>
          </w:rPr>
          <w:t>Silakan Tulis Judul Anak Lampiran</w:t>
        </w:r>
        <w:r w:rsidR="00C814DD">
          <w:rPr>
            <w:webHidden/>
          </w:rPr>
          <w:tab/>
        </w:r>
        <w:r w:rsidR="00C814DD">
          <w:rPr>
            <w:webHidden/>
          </w:rPr>
          <w:fldChar w:fldCharType="begin"/>
        </w:r>
        <w:r w:rsidR="00C814DD">
          <w:rPr>
            <w:webHidden/>
          </w:rPr>
          <w:instrText xml:space="preserve"> PAGEREF _Toc17954237 \h </w:instrText>
        </w:r>
        <w:r w:rsidR="00C814DD">
          <w:rPr>
            <w:webHidden/>
          </w:rPr>
        </w:r>
        <w:r w:rsidR="00C814DD">
          <w:rPr>
            <w:webHidden/>
          </w:rPr>
          <w:fldChar w:fldCharType="separate"/>
        </w:r>
        <w:r w:rsidR="00C814DD">
          <w:rPr>
            <w:webHidden/>
          </w:rPr>
          <w:t>18</w:t>
        </w:r>
        <w:r w:rsidR="00C814DD">
          <w:rPr>
            <w:webHidden/>
          </w:rPr>
          <w:fldChar w:fldCharType="end"/>
        </w:r>
      </w:hyperlink>
    </w:p>
    <w:p w14:paraId="23016900" w14:textId="0E1514C4" w:rsidR="007733F8" w:rsidRPr="004D1822" w:rsidRDefault="00C814DD" w:rsidP="006D29F9">
      <w:pPr>
        <w:pStyle w:val="TOC1"/>
      </w:pPr>
      <w:r>
        <w:fldChar w:fldCharType="end"/>
      </w:r>
      <w:r w:rsidR="009C5A65">
        <w:fldChar w:fldCharType="begin"/>
      </w:r>
      <w:r w:rsidR="009C5A65">
        <w:instrText xml:space="preserve"> TOC \h \z \t ".toc-lampiran,1,.toc-lampiran-sub,2" </w:instrText>
      </w:r>
      <w:r w:rsidR="009C5A65">
        <w:fldChar w:fldCharType="end"/>
      </w:r>
      <w:r w:rsidR="00D87A6C" w:rsidRPr="004D1822">
        <w:fldChar w:fldCharType="begin"/>
      </w:r>
      <w:r w:rsidR="00D87A6C" w:rsidRPr="004D1822">
        <w:instrText xml:space="preserve"> TOC \h \z \t ".Judul-Lampiran,1,.Judul-Lampiran-SUB-1,2" </w:instrText>
      </w:r>
      <w:r w:rsidR="00D87A6C" w:rsidRPr="004D1822">
        <w:fldChar w:fldCharType="end"/>
      </w:r>
      <w:r w:rsidR="007733F8" w:rsidRPr="004D1822">
        <w:br w:type="page"/>
      </w:r>
    </w:p>
    <w:p w14:paraId="0825E6B7" w14:textId="77777777" w:rsidR="00AE44DE" w:rsidRPr="004D1822" w:rsidRDefault="00AE44DE" w:rsidP="004D1822">
      <w:r w:rsidRPr="004D1822">
        <w:lastRenderedPageBreak/>
        <w:br w:type="page"/>
      </w:r>
    </w:p>
    <w:p w14:paraId="3110B96C" w14:textId="59CB82A2" w:rsidR="007733F8" w:rsidRPr="004D1822" w:rsidRDefault="007733F8" w:rsidP="008B7364">
      <w:pPr>
        <w:pStyle w:val="toc-Judul15"/>
      </w:pPr>
      <w:bookmarkStart w:id="44" w:name="_Toc17721382"/>
      <w:bookmarkStart w:id="45" w:name="_Toc17724351"/>
      <w:bookmarkStart w:id="46" w:name="_Toc17724399"/>
      <w:bookmarkStart w:id="47" w:name="_Toc17930011"/>
      <w:bookmarkStart w:id="48" w:name="_Toc17954127"/>
      <w:r w:rsidRPr="004D1822">
        <w:lastRenderedPageBreak/>
        <w:t>DAFTAR GAMBAR DAN ILUSTRASI</w:t>
      </w:r>
      <w:bookmarkEnd w:id="44"/>
      <w:bookmarkEnd w:id="45"/>
      <w:bookmarkEnd w:id="46"/>
      <w:bookmarkEnd w:id="47"/>
      <w:bookmarkEnd w:id="48"/>
    </w:p>
    <w:p w14:paraId="69A62DE3" w14:textId="26522B55" w:rsidR="007733F8" w:rsidRPr="004D1822" w:rsidRDefault="007733F8" w:rsidP="008B7364">
      <w:pPr>
        <w:pStyle w:val="blank-1"/>
      </w:pPr>
    </w:p>
    <w:p w14:paraId="39552DC7" w14:textId="77777777" w:rsidR="00F259DE" w:rsidRPr="004D1822" w:rsidRDefault="00F259DE" w:rsidP="008B7364">
      <w:pPr>
        <w:pStyle w:val="blank-1"/>
      </w:pPr>
    </w:p>
    <w:p w14:paraId="23D13BEF" w14:textId="377ADBEE" w:rsidR="00C814DD" w:rsidRDefault="00C814DD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\h \z \t ".gambar-judul,8,.gambar-judul-panjang,8" </w:instrText>
      </w:r>
      <w:r>
        <w:fldChar w:fldCharType="separate"/>
      </w:r>
      <w:hyperlink w:anchor="_Toc17954309" w:history="1">
        <w:r w:rsidRPr="002E6CF2">
          <w:rPr>
            <w:rStyle w:val="Hyperlink"/>
            <w:noProof/>
          </w:rPr>
          <w:t>Gambar II</w:t>
        </w:r>
        <w:r w:rsidRPr="002E6CF2">
          <w:rPr>
            <w:rStyle w:val="Hyperlink"/>
            <w:noProof/>
          </w:rPr>
          <w:noBreakHyphen/>
          <w:t>1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2E6CF2">
          <w:rPr>
            <w:rStyle w:val="Hyperlink"/>
            <w:noProof/>
          </w:rPr>
          <w:t>Contoh penulisan judul gambar yang tidak melebihi satu baris</w:t>
        </w:r>
        <w:r>
          <w:rPr>
            <w:noProof/>
            <w:webHidden/>
          </w:rPr>
          <w:tab/>
        </w:r>
        <w:r w:rsidR="006D29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F4FDB7" w14:textId="77F5D7E9" w:rsidR="00C814DD" w:rsidRDefault="006D29F9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hyperlink w:anchor="_Toc17954310" w:history="1">
        <w:r w:rsidR="00C814DD" w:rsidRPr="002E6CF2">
          <w:rPr>
            <w:rStyle w:val="Hyperlink"/>
            <w:noProof/>
          </w:rPr>
          <w:t>Gambar III</w:t>
        </w:r>
        <w:r w:rsidR="00C814DD" w:rsidRPr="002E6CF2">
          <w:rPr>
            <w:rStyle w:val="Hyperlink"/>
            <w:noProof/>
          </w:rPr>
          <w:noBreakHyphen/>
          <w:t>1</w:t>
        </w:r>
        <w:r w:rsidR="00C814DD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C814DD" w:rsidRPr="002E6CF2">
          <w:rPr>
            <w:rStyle w:val="Hyperlink"/>
            <w:noProof/>
          </w:rPr>
          <w:t>Contoh penulisan judul gambar yang memiliki beberapa bagian (a) judul anak gambar pertama, (b) judul anak gambar kedua, dan (c) judul anak gambar ketiga.</w:t>
        </w:r>
        <w:r w:rsidR="00C814DD">
          <w:rPr>
            <w:noProof/>
            <w:webHidden/>
          </w:rPr>
          <w:tab/>
        </w:r>
        <w:r w:rsidR="00C814DD">
          <w:rPr>
            <w:noProof/>
            <w:webHidden/>
          </w:rPr>
          <w:fldChar w:fldCharType="begin"/>
        </w:r>
        <w:r w:rsidR="00C814DD">
          <w:rPr>
            <w:noProof/>
            <w:webHidden/>
          </w:rPr>
          <w:instrText xml:space="preserve"> PAGEREF _Toc17954310 \h </w:instrText>
        </w:r>
        <w:r w:rsidR="00C814DD">
          <w:rPr>
            <w:noProof/>
            <w:webHidden/>
          </w:rPr>
        </w:r>
        <w:r w:rsidR="00C814DD">
          <w:rPr>
            <w:noProof/>
            <w:webHidden/>
          </w:rPr>
          <w:fldChar w:fldCharType="separate"/>
        </w:r>
        <w:r w:rsidR="00C814DD">
          <w:rPr>
            <w:noProof/>
            <w:webHidden/>
          </w:rPr>
          <w:t>6</w:t>
        </w:r>
        <w:r w:rsidR="00C814DD">
          <w:rPr>
            <w:noProof/>
            <w:webHidden/>
          </w:rPr>
          <w:fldChar w:fldCharType="end"/>
        </w:r>
      </w:hyperlink>
    </w:p>
    <w:p w14:paraId="4DB630AB" w14:textId="19AB5618" w:rsidR="00C814DD" w:rsidRDefault="006D29F9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hyperlink w:anchor="_Toc17954311" w:history="1">
        <w:r w:rsidR="00C814DD" w:rsidRPr="002E6CF2">
          <w:rPr>
            <w:rStyle w:val="Hyperlink"/>
            <w:noProof/>
          </w:rPr>
          <w:t>Gambar IV</w:t>
        </w:r>
        <w:r w:rsidR="00C814DD" w:rsidRPr="002E6CF2">
          <w:rPr>
            <w:rStyle w:val="Hyperlink"/>
            <w:noProof/>
          </w:rPr>
          <w:noBreakHyphen/>
          <w:t>2</w:t>
        </w:r>
        <w:r w:rsidR="00C814DD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C814DD" w:rsidRPr="002E6CF2">
          <w:rPr>
            <w:rStyle w:val="Hyperlink"/>
            <w:noProof/>
          </w:rPr>
          <w:t>Hubungan antara bobot kering jerami dan Cu jerami tanaman gandum yang ditanam pada dua suhu percobaan selama 6 minggu.</w:t>
        </w:r>
        <w:r w:rsidR="00C814DD">
          <w:rPr>
            <w:noProof/>
            <w:webHidden/>
          </w:rPr>
          <w:tab/>
        </w:r>
        <w:r w:rsidR="00C814DD">
          <w:rPr>
            <w:noProof/>
            <w:webHidden/>
          </w:rPr>
          <w:fldChar w:fldCharType="begin"/>
        </w:r>
        <w:r w:rsidR="00C814DD">
          <w:rPr>
            <w:noProof/>
            <w:webHidden/>
          </w:rPr>
          <w:instrText xml:space="preserve"> PAGEREF _Toc17954311 \h </w:instrText>
        </w:r>
        <w:r w:rsidR="00C814DD">
          <w:rPr>
            <w:noProof/>
            <w:webHidden/>
          </w:rPr>
        </w:r>
        <w:r w:rsidR="00C814DD">
          <w:rPr>
            <w:noProof/>
            <w:webHidden/>
          </w:rPr>
          <w:fldChar w:fldCharType="separate"/>
        </w:r>
        <w:r w:rsidR="00C814DD">
          <w:rPr>
            <w:noProof/>
            <w:webHidden/>
          </w:rPr>
          <w:t>9</w:t>
        </w:r>
        <w:r w:rsidR="00C814DD">
          <w:rPr>
            <w:noProof/>
            <w:webHidden/>
          </w:rPr>
          <w:fldChar w:fldCharType="end"/>
        </w:r>
      </w:hyperlink>
    </w:p>
    <w:p w14:paraId="6175EC22" w14:textId="0CB117A1" w:rsidR="00C814DD" w:rsidRDefault="006D29F9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hyperlink w:anchor="_Toc17954312" w:history="1">
        <w:r w:rsidR="00C814DD" w:rsidRPr="002E6CF2">
          <w:rPr>
            <w:rStyle w:val="Hyperlink"/>
            <w:noProof/>
          </w:rPr>
          <w:t>Gambar IV</w:t>
        </w:r>
        <w:r w:rsidR="00C814DD" w:rsidRPr="002E6CF2">
          <w:rPr>
            <w:rStyle w:val="Hyperlink"/>
            <w:noProof/>
          </w:rPr>
          <w:noBreakHyphen/>
          <w:t>3</w:t>
        </w:r>
        <w:r w:rsidR="00C814DD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C814DD" w:rsidRPr="002E6CF2">
          <w:rPr>
            <w:rStyle w:val="Hyperlink"/>
            <w:noProof/>
          </w:rPr>
          <w:t>Pemisahan dua dimensi sari fosfolipid dari eritrosit manusia. Pelarut: kloroform – metanol – minyak tanah ringan – air (8:8:6:1) pada dimensi pertama dan aseton – kloroform – metanol – air (8:6:2:2:1) pada dimensi kedua (Nama belakang penulis, Tahun).</w:t>
        </w:r>
        <w:r w:rsidR="00C814DD">
          <w:rPr>
            <w:noProof/>
            <w:webHidden/>
          </w:rPr>
          <w:tab/>
        </w:r>
        <w:r w:rsidR="00C814DD">
          <w:rPr>
            <w:noProof/>
            <w:webHidden/>
          </w:rPr>
          <w:fldChar w:fldCharType="begin"/>
        </w:r>
        <w:r w:rsidR="00C814DD">
          <w:rPr>
            <w:noProof/>
            <w:webHidden/>
          </w:rPr>
          <w:instrText xml:space="preserve"> PAGEREF _Toc17954312 \h </w:instrText>
        </w:r>
        <w:r w:rsidR="00C814DD">
          <w:rPr>
            <w:noProof/>
            <w:webHidden/>
          </w:rPr>
        </w:r>
        <w:r w:rsidR="00C814DD">
          <w:rPr>
            <w:noProof/>
            <w:webHidden/>
          </w:rPr>
          <w:fldChar w:fldCharType="separate"/>
        </w:r>
        <w:r w:rsidR="00C814DD">
          <w:rPr>
            <w:noProof/>
            <w:webHidden/>
          </w:rPr>
          <w:t>10</w:t>
        </w:r>
        <w:r w:rsidR="00C814DD">
          <w:rPr>
            <w:noProof/>
            <w:webHidden/>
          </w:rPr>
          <w:fldChar w:fldCharType="end"/>
        </w:r>
      </w:hyperlink>
    </w:p>
    <w:p w14:paraId="11013A94" w14:textId="1DE5C0FB" w:rsidR="005C5F28" w:rsidRPr="004D1822" w:rsidRDefault="00C814DD" w:rsidP="006D29F9">
      <w:pPr>
        <w:pStyle w:val="TOC1"/>
      </w:pPr>
      <w:r>
        <w:fldChar w:fldCharType="end"/>
      </w:r>
      <w:r w:rsidR="009C5A65">
        <w:fldChar w:fldCharType="begin"/>
      </w:r>
      <w:r w:rsidR="009C5A65">
        <w:instrText xml:space="preserve"> TOC \h \z \t ".gambar-judul,1,.gambar-judul-panjang,1" </w:instrText>
      </w:r>
      <w:r w:rsidR="009C5A65">
        <w:fldChar w:fldCharType="end"/>
      </w:r>
      <w:r w:rsidR="00D87A6C" w:rsidRPr="004D1822">
        <w:fldChar w:fldCharType="begin"/>
      </w:r>
      <w:r w:rsidR="00D87A6C" w:rsidRPr="004D1822">
        <w:instrText xml:space="preserve"> TOC \h \z \t ".Judul-Gambar,1" </w:instrText>
      </w:r>
      <w:r w:rsidR="00D87A6C" w:rsidRPr="004D1822">
        <w:fldChar w:fldCharType="end"/>
      </w:r>
      <w:r w:rsidR="005C5F28" w:rsidRPr="004D1822">
        <w:br w:type="page"/>
      </w:r>
    </w:p>
    <w:p w14:paraId="7730F20A" w14:textId="77777777" w:rsidR="007733F8" w:rsidRPr="004D1822" w:rsidRDefault="007733F8" w:rsidP="004D1822">
      <w:r w:rsidRPr="004D1822">
        <w:lastRenderedPageBreak/>
        <w:br w:type="page"/>
      </w:r>
    </w:p>
    <w:p w14:paraId="2BC26544" w14:textId="7891BF5C" w:rsidR="007733F8" w:rsidRPr="004D1822" w:rsidRDefault="00BC01EE" w:rsidP="008B7364">
      <w:pPr>
        <w:pStyle w:val="toc-Judul15"/>
      </w:pPr>
      <w:bookmarkStart w:id="49" w:name="_Toc17721383"/>
      <w:bookmarkStart w:id="50" w:name="_Toc17724352"/>
      <w:bookmarkStart w:id="51" w:name="_Toc17724400"/>
      <w:bookmarkStart w:id="52" w:name="_Toc17930012"/>
      <w:bookmarkStart w:id="53" w:name="_Toc17954128"/>
      <w:r w:rsidRPr="004D1822">
        <w:lastRenderedPageBreak/>
        <w:t>DAFTAR TABEL</w:t>
      </w:r>
      <w:bookmarkEnd w:id="49"/>
      <w:bookmarkEnd w:id="50"/>
      <w:bookmarkEnd w:id="51"/>
      <w:bookmarkEnd w:id="52"/>
      <w:bookmarkEnd w:id="53"/>
    </w:p>
    <w:p w14:paraId="5BB3B074" w14:textId="13C9F33A" w:rsidR="00BC01EE" w:rsidRPr="004D1822" w:rsidRDefault="00BC01EE" w:rsidP="008B7364">
      <w:pPr>
        <w:pStyle w:val="blank-1"/>
      </w:pPr>
    </w:p>
    <w:p w14:paraId="4584B9EF" w14:textId="77777777" w:rsidR="00F259DE" w:rsidRPr="004D1822" w:rsidRDefault="00F259DE" w:rsidP="008B7364">
      <w:pPr>
        <w:pStyle w:val="blank-1"/>
      </w:pPr>
    </w:p>
    <w:p w14:paraId="2C1DC9FB" w14:textId="7B9DD86A" w:rsidR="00C814DD" w:rsidRDefault="00C814DD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\h \z \t ".tabel-judul,8,.tabel-judul-panjang,8" </w:instrText>
      </w:r>
      <w:r>
        <w:fldChar w:fldCharType="separate"/>
      </w:r>
      <w:hyperlink w:anchor="_Toc17954383" w:history="1">
        <w:r w:rsidRPr="004323ED">
          <w:rPr>
            <w:rStyle w:val="Hyperlink"/>
            <w:noProof/>
          </w:rPr>
          <w:t>Tabel III</w:t>
        </w:r>
        <w:r w:rsidRPr="004323ED">
          <w:rPr>
            <w:rStyle w:val="Hyperlink"/>
            <w:noProof/>
          </w:rPr>
          <w:noBreakHyphen/>
          <w:t>1</w:t>
        </w:r>
        <w:r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Pr="004323ED">
          <w:rPr>
            <w:rStyle w:val="Hyperlink"/>
            <w:noProof/>
          </w:rPr>
          <w:t>Nilai fungsi objektif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_Toc17954383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DA5C1B" w14:textId="12AD58A6" w:rsidR="00C814DD" w:rsidRDefault="006D29F9">
      <w:pPr>
        <w:pStyle w:val="TOC8"/>
        <w:rPr>
          <w:rFonts w:asciiTheme="minorHAnsi" w:eastAsiaTheme="minorEastAsia" w:hAnsiTheme="minorHAnsi"/>
          <w:noProof/>
          <w:sz w:val="22"/>
          <w:szCs w:val="22"/>
        </w:rPr>
      </w:pPr>
      <w:hyperlink w:anchor="_Toc17954384" w:history="1">
        <w:r w:rsidR="00C814DD" w:rsidRPr="004323ED">
          <w:rPr>
            <w:rStyle w:val="Hyperlink"/>
            <w:noProof/>
          </w:rPr>
          <w:t>Tabel III</w:t>
        </w:r>
        <w:r w:rsidR="00C814DD" w:rsidRPr="004323ED">
          <w:rPr>
            <w:rStyle w:val="Hyperlink"/>
            <w:noProof/>
          </w:rPr>
          <w:noBreakHyphen/>
          <w:t>2</w:t>
        </w:r>
        <w:r w:rsidR="00C814DD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C814DD" w:rsidRPr="004323ED">
          <w:rPr>
            <w:rStyle w:val="Hyperlink"/>
            <w:noProof/>
          </w:rPr>
          <w:t>Situasi beras di Sumatra Utara selama 3 tahun (1969-1971) (Nama belakang penulis, Tahun)*.</w:t>
        </w:r>
        <w:r w:rsidR="00C814DD">
          <w:rPr>
            <w:noProof/>
            <w:webHidden/>
          </w:rPr>
          <w:tab/>
        </w:r>
        <w:r w:rsidR="00C814DD">
          <w:rPr>
            <w:noProof/>
            <w:webHidden/>
          </w:rPr>
          <w:fldChar w:fldCharType="begin"/>
        </w:r>
        <w:r w:rsidR="00C814DD">
          <w:rPr>
            <w:noProof/>
            <w:webHidden/>
          </w:rPr>
          <w:instrText xml:space="preserve"> PAGEREF _Toc17954384 \h </w:instrText>
        </w:r>
        <w:r w:rsidR="00C814DD">
          <w:rPr>
            <w:noProof/>
            <w:webHidden/>
          </w:rPr>
        </w:r>
        <w:r w:rsidR="00C814DD">
          <w:rPr>
            <w:noProof/>
            <w:webHidden/>
          </w:rPr>
          <w:fldChar w:fldCharType="separate"/>
        </w:r>
        <w:r w:rsidR="00C814DD">
          <w:rPr>
            <w:noProof/>
            <w:webHidden/>
          </w:rPr>
          <w:t>6</w:t>
        </w:r>
        <w:r w:rsidR="00C814DD">
          <w:rPr>
            <w:noProof/>
            <w:webHidden/>
          </w:rPr>
          <w:fldChar w:fldCharType="end"/>
        </w:r>
      </w:hyperlink>
    </w:p>
    <w:p w14:paraId="28D5FA89" w14:textId="0C02D754" w:rsidR="005C5F28" w:rsidRPr="004D1822" w:rsidRDefault="00C814DD" w:rsidP="004D1822">
      <w:r>
        <w:fldChar w:fldCharType="end"/>
      </w:r>
      <w:r w:rsidR="00D87A6C" w:rsidRPr="004D1822">
        <w:fldChar w:fldCharType="begin"/>
      </w:r>
      <w:r w:rsidR="00D87A6C" w:rsidRPr="004D1822">
        <w:instrText xml:space="preserve"> TOC \h \z \t ".Judul-Tabel,1" </w:instrText>
      </w:r>
      <w:r w:rsidR="00D87A6C" w:rsidRPr="004D1822">
        <w:fldChar w:fldCharType="end"/>
      </w:r>
      <w:r w:rsidR="005C5F28" w:rsidRPr="004D1822">
        <w:br w:type="page"/>
      </w:r>
    </w:p>
    <w:p w14:paraId="33F931F6" w14:textId="77777777" w:rsidR="00BC01EE" w:rsidRPr="004D1822" w:rsidRDefault="00BC01EE" w:rsidP="004D1822">
      <w:r w:rsidRPr="004D1822">
        <w:lastRenderedPageBreak/>
        <w:br w:type="page"/>
      </w:r>
    </w:p>
    <w:p w14:paraId="79FE7C30" w14:textId="5F4833B4" w:rsidR="00BC01EE" w:rsidRPr="004D1822" w:rsidRDefault="00BC01EE" w:rsidP="008B7364">
      <w:pPr>
        <w:pStyle w:val="toc-Judul15"/>
      </w:pPr>
      <w:bookmarkStart w:id="54" w:name="_Toc17721384"/>
      <w:bookmarkStart w:id="55" w:name="_Toc17724353"/>
      <w:bookmarkStart w:id="56" w:name="_Toc17724401"/>
      <w:bookmarkStart w:id="57" w:name="_Toc17930013"/>
      <w:bookmarkStart w:id="58" w:name="_Toc17954129"/>
      <w:r w:rsidRPr="004D1822">
        <w:lastRenderedPageBreak/>
        <w:t>DAFTAR SINGKATAN DAN LAMBANG</w:t>
      </w:r>
      <w:bookmarkEnd w:id="54"/>
      <w:bookmarkEnd w:id="55"/>
      <w:bookmarkEnd w:id="56"/>
      <w:bookmarkEnd w:id="57"/>
      <w:bookmarkEnd w:id="58"/>
    </w:p>
    <w:p w14:paraId="32EF24C4" w14:textId="77777777" w:rsidR="00BC01EE" w:rsidRPr="004D1822" w:rsidRDefault="00BC01EE" w:rsidP="008B7364">
      <w:pPr>
        <w:pStyle w:val="centered-1"/>
      </w:pPr>
    </w:p>
    <w:p w14:paraId="1B623943" w14:textId="77777777" w:rsidR="00BC01EE" w:rsidRPr="004D1822" w:rsidRDefault="00BC01EE" w:rsidP="008B7364">
      <w:pPr>
        <w:pStyle w:val="centered-1"/>
      </w:pPr>
    </w:p>
    <w:tbl>
      <w:tblPr>
        <w:tblW w:w="7830" w:type="dxa"/>
        <w:tblLayout w:type="fixed"/>
        <w:tblLook w:val="04A0" w:firstRow="1" w:lastRow="0" w:firstColumn="1" w:lastColumn="0" w:noHBand="0" w:noVBand="1"/>
      </w:tblPr>
      <w:tblGrid>
        <w:gridCol w:w="1620"/>
        <w:gridCol w:w="4500"/>
        <w:gridCol w:w="1710"/>
      </w:tblGrid>
      <w:tr w:rsidR="00BC01EE" w:rsidRPr="004D1822" w14:paraId="66F65CE3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23B92D0" w14:textId="77777777" w:rsidR="00BC01EE" w:rsidRPr="004D1822" w:rsidRDefault="00BC01EE" w:rsidP="004D1822">
            <w:r w:rsidRPr="004D1822">
              <w:t>SINGKATAN</w:t>
            </w:r>
          </w:p>
          <w:p w14:paraId="627BF660" w14:textId="77777777" w:rsidR="00BC01EE" w:rsidRPr="004D1822" w:rsidRDefault="00BC01EE" w:rsidP="004D1822"/>
        </w:tc>
        <w:tc>
          <w:tcPr>
            <w:tcW w:w="4500" w:type="dxa"/>
            <w:shd w:val="clear" w:color="auto" w:fill="auto"/>
            <w:noWrap/>
          </w:tcPr>
          <w:p w14:paraId="48A79F49" w14:textId="77777777" w:rsidR="00BC01EE" w:rsidRPr="004D1822" w:rsidRDefault="00BC01EE" w:rsidP="004D1822">
            <w:r w:rsidRPr="004D1822">
              <w:t>Nama</w:t>
            </w:r>
          </w:p>
        </w:tc>
        <w:tc>
          <w:tcPr>
            <w:tcW w:w="1710" w:type="dxa"/>
          </w:tcPr>
          <w:p w14:paraId="61968843" w14:textId="77777777" w:rsidR="00BC01EE" w:rsidRPr="004D1822" w:rsidRDefault="00BC01EE" w:rsidP="004D1822">
            <w:proofErr w:type="spellStart"/>
            <w:r w:rsidRPr="004D1822">
              <w:t>Pemakaian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pertama</w:t>
            </w:r>
            <w:proofErr w:type="spellEnd"/>
            <w:r w:rsidRPr="004D1822">
              <w:t xml:space="preserve"> kali pada </w:t>
            </w:r>
            <w:proofErr w:type="spellStart"/>
            <w:r w:rsidRPr="004D1822">
              <w:t>halaman</w:t>
            </w:r>
            <w:proofErr w:type="spellEnd"/>
          </w:p>
        </w:tc>
      </w:tr>
      <w:tr w:rsidR="00BC01EE" w:rsidRPr="004D1822" w14:paraId="7AEA9D89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1456558C" w14:textId="77777777" w:rsidR="00BC01EE" w:rsidRPr="004D1822" w:rsidRDefault="00BC01EE" w:rsidP="004D1822">
            <w:r w:rsidRPr="004D1822">
              <w:t>AMR</w:t>
            </w:r>
          </w:p>
        </w:tc>
        <w:tc>
          <w:tcPr>
            <w:tcW w:w="4500" w:type="dxa"/>
            <w:shd w:val="clear" w:color="auto" w:fill="auto"/>
            <w:noWrap/>
          </w:tcPr>
          <w:p w14:paraId="4F1C909C" w14:textId="77777777" w:rsidR="00BC01EE" w:rsidRPr="004D1822" w:rsidRDefault="00BC01EE" w:rsidP="004D1822">
            <w:r w:rsidRPr="004D1822">
              <w:t>Adaptive Mesh Refinement</w:t>
            </w:r>
          </w:p>
        </w:tc>
        <w:tc>
          <w:tcPr>
            <w:tcW w:w="1710" w:type="dxa"/>
          </w:tcPr>
          <w:p w14:paraId="15E485B8" w14:textId="77777777" w:rsidR="00BC01EE" w:rsidRPr="004D1822" w:rsidRDefault="00BC01EE" w:rsidP="004D1822"/>
        </w:tc>
      </w:tr>
      <w:tr w:rsidR="00BC01EE" w:rsidRPr="004D1822" w14:paraId="34681429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15AA8BBB" w14:textId="77777777" w:rsidR="00BC01EE" w:rsidRPr="004D1822" w:rsidRDefault="00BC01EE" w:rsidP="004D1822">
            <w:r w:rsidRPr="004D1822">
              <w:t>CT</w:t>
            </w:r>
          </w:p>
        </w:tc>
        <w:tc>
          <w:tcPr>
            <w:tcW w:w="4500" w:type="dxa"/>
            <w:shd w:val="clear" w:color="auto" w:fill="auto"/>
            <w:noWrap/>
          </w:tcPr>
          <w:p w14:paraId="4ABF3B42" w14:textId="77777777" w:rsidR="00BC01EE" w:rsidRPr="004D1822" w:rsidRDefault="00BC01EE" w:rsidP="004D1822">
            <w:r w:rsidRPr="004D1822">
              <w:t>Computed Tomography</w:t>
            </w:r>
          </w:p>
        </w:tc>
        <w:tc>
          <w:tcPr>
            <w:tcW w:w="1710" w:type="dxa"/>
          </w:tcPr>
          <w:p w14:paraId="255120E7" w14:textId="77777777" w:rsidR="00BC01EE" w:rsidRPr="004D1822" w:rsidRDefault="00BC01EE" w:rsidP="004D1822"/>
        </w:tc>
      </w:tr>
      <w:tr w:rsidR="00BC01EE" w:rsidRPr="004D1822" w14:paraId="15F6605F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17DA455C" w14:textId="77777777" w:rsidR="00BC01EE" w:rsidRPr="004D1822" w:rsidRDefault="00BC01EE" w:rsidP="004D1822">
            <w:r w:rsidRPr="004D1822">
              <w:t>DNS</w:t>
            </w:r>
          </w:p>
        </w:tc>
        <w:tc>
          <w:tcPr>
            <w:tcW w:w="4500" w:type="dxa"/>
            <w:shd w:val="clear" w:color="auto" w:fill="auto"/>
            <w:noWrap/>
          </w:tcPr>
          <w:p w14:paraId="2BA39372" w14:textId="77777777" w:rsidR="00BC01EE" w:rsidRPr="004D1822" w:rsidRDefault="00BC01EE" w:rsidP="004D1822">
            <w:proofErr w:type="spellStart"/>
            <w:r w:rsidRPr="004D1822">
              <w:t>Dekomposisi</w:t>
            </w:r>
            <w:proofErr w:type="spellEnd"/>
            <w:r w:rsidRPr="004D1822">
              <w:t xml:space="preserve"> Nilai Singular</w:t>
            </w:r>
          </w:p>
        </w:tc>
        <w:tc>
          <w:tcPr>
            <w:tcW w:w="1710" w:type="dxa"/>
          </w:tcPr>
          <w:p w14:paraId="3D5C38A8" w14:textId="77777777" w:rsidR="00BC01EE" w:rsidRPr="004D1822" w:rsidRDefault="00BC01EE" w:rsidP="004D1822"/>
        </w:tc>
      </w:tr>
      <w:tr w:rsidR="007D598D" w:rsidRPr="004D1822" w14:paraId="66944F22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7DBE019" w14:textId="77777777" w:rsidR="007D598D" w:rsidRPr="004D1822" w:rsidRDefault="007D598D" w:rsidP="004D1822">
            <w:r w:rsidRPr="004D1822">
              <w:t>HPLC</w:t>
            </w:r>
          </w:p>
        </w:tc>
        <w:tc>
          <w:tcPr>
            <w:tcW w:w="4500" w:type="dxa"/>
            <w:shd w:val="clear" w:color="auto" w:fill="auto"/>
            <w:noWrap/>
          </w:tcPr>
          <w:p w14:paraId="3930F2C7" w14:textId="77777777" w:rsidR="007D598D" w:rsidRPr="004D1822" w:rsidRDefault="007D598D" w:rsidP="004D1822">
            <w:r w:rsidRPr="004D1822">
              <w:t>High Performance Liquid Chromatography</w:t>
            </w:r>
          </w:p>
        </w:tc>
        <w:tc>
          <w:tcPr>
            <w:tcW w:w="1710" w:type="dxa"/>
          </w:tcPr>
          <w:p w14:paraId="25DE9203" w14:textId="6E460F36" w:rsidR="007D598D" w:rsidRPr="004D1822" w:rsidRDefault="00221F2D" w:rsidP="004D1822">
            <w:r w:rsidRPr="004D1822">
              <w:t>11</w:t>
            </w:r>
          </w:p>
        </w:tc>
      </w:tr>
      <w:tr w:rsidR="007D598D" w:rsidRPr="004D1822" w14:paraId="01D18AA2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62ACC795" w14:textId="77777777" w:rsidR="007D598D" w:rsidRPr="004D1822" w:rsidRDefault="007D598D" w:rsidP="004D1822">
            <w:r w:rsidRPr="004D1822">
              <w:t>MEH</w:t>
            </w:r>
          </w:p>
        </w:tc>
        <w:tc>
          <w:tcPr>
            <w:tcW w:w="4500" w:type="dxa"/>
            <w:shd w:val="clear" w:color="auto" w:fill="auto"/>
            <w:noWrap/>
          </w:tcPr>
          <w:p w14:paraId="19717F1D" w14:textId="77777777" w:rsidR="007D598D" w:rsidRPr="004D1822" w:rsidRDefault="007D598D" w:rsidP="004D1822">
            <w:proofErr w:type="spellStart"/>
            <w:r w:rsidRPr="004D1822">
              <w:t>Metode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Elemen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Hingga</w:t>
            </w:r>
            <w:proofErr w:type="spellEnd"/>
          </w:p>
        </w:tc>
        <w:tc>
          <w:tcPr>
            <w:tcW w:w="1710" w:type="dxa"/>
          </w:tcPr>
          <w:p w14:paraId="32264929" w14:textId="77777777" w:rsidR="007D598D" w:rsidRPr="004D1822" w:rsidRDefault="007D598D" w:rsidP="004D1822"/>
        </w:tc>
      </w:tr>
      <w:tr w:rsidR="007D598D" w:rsidRPr="004D1822" w14:paraId="43215D6D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EC00912" w14:textId="77777777" w:rsidR="007D598D" w:rsidRPr="004D1822" w:rsidRDefault="007D598D" w:rsidP="004D1822">
            <w:r w:rsidRPr="004D1822">
              <w:t>MEHA</w:t>
            </w:r>
          </w:p>
        </w:tc>
        <w:tc>
          <w:tcPr>
            <w:tcW w:w="4500" w:type="dxa"/>
            <w:shd w:val="clear" w:color="auto" w:fill="auto"/>
            <w:noWrap/>
          </w:tcPr>
          <w:p w14:paraId="0828D56E" w14:textId="77777777" w:rsidR="007D598D" w:rsidRPr="004D1822" w:rsidRDefault="007D598D" w:rsidP="004D1822">
            <w:proofErr w:type="spellStart"/>
            <w:r w:rsidRPr="004D1822">
              <w:t>Metode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Hingga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Adaptif</w:t>
            </w:r>
            <w:proofErr w:type="spellEnd"/>
          </w:p>
        </w:tc>
        <w:tc>
          <w:tcPr>
            <w:tcW w:w="1710" w:type="dxa"/>
          </w:tcPr>
          <w:p w14:paraId="219097EF" w14:textId="77777777" w:rsidR="007D598D" w:rsidRPr="004D1822" w:rsidRDefault="007D598D" w:rsidP="004D1822"/>
        </w:tc>
      </w:tr>
      <w:tr w:rsidR="007D598D" w:rsidRPr="004D1822" w14:paraId="7E560F55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20A01E0" w14:textId="77777777" w:rsidR="007D598D" w:rsidRPr="004D1822" w:rsidRDefault="007D598D" w:rsidP="004D1822">
            <w:r w:rsidRPr="004D1822">
              <w:t>MEHS</w:t>
            </w:r>
          </w:p>
        </w:tc>
        <w:tc>
          <w:tcPr>
            <w:tcW w:w="4500" w:type="dxa"/>
            <w:shd w:val="clear" w:color="auto" w:fill="auto"/>
            <w:noWrap/>
          </w:tcPr>
          <w:p w14:paraId="04F6E211" w14:textId="77777777" w:rsidR="007D598D" w:rsidRPr="004D1822" w:rsidRDefault="007D598D" w:rsidP="004D1822">
            <w:proofErr w:type="spellStart"/>
            <w:r w:rsidRPr="004D1822">
              <w:t>Metode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Elemen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Hingga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Stuktur</w:t>
            </w:r>
            <w:proofErr w:type="spellEnd"/>
          </w:p>
        </w:tc>
        <w:tc>
          <w:tcPr>
            <w:tcW w:w="1710" w:type="dxa"/>
          </w:tcPr>
          <w:p w14:paraId="0E4B6B0A" w14:textId="77777777" w:rsidR="007D598D" w:rsidRPr="004D1822" w:rsidRDefault="007D598D" w:rsidP="004D1822"/>
        </w:tc>
      </w:tr>
      <w:tr w:rsidR="007D598D" w:rsidRPr="004D1822" w14:paraId="5069A4CB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69732A1" w14:textId="77777777" w:rsidR="007D598D" w:rsidRPr="004D1822" w:rsidRDefault="007D598D" w:rsidP="004D1822">
            <w:r w:rsidRPr="004D1822">
              <w:t>NMR</w:t>
            </w:r>
          </w:p>
        </w:tc>
        <w:tc>
          <w:tcPr>
            <w:tcW w:w="4500" w:type="dxa"/>
            <w:shd w:val="clear" w:color="auto" w:fill="auto"/>
            <w:noWrap/>
          </w:tcPr>
          <w:p w14:paraId="317E22FB" w14:textId="77777777" w:rsidR="007D598D" w:rsidRPr="004D1822" w:rsidRDefault="007D598D" w:rsidP="004D1822">
            <w:r w:rsidRPr="004D1822">
              <w:t>Nuclear Magnetic Resonance</w:t>
            </w:r>
          </w:p>
        </w:tc>
        <w:tc>
          <w:tcPr>
            <w:tcW w:w="1710" w:type="dxa"/>
          </w:tcPr>
          <w:p w14:paraId="4F10BE84" w14:textId="0F468F37" w:rsidR="007D598D" w:rsidRPr="004D1822" w:rsidRDefault="00221F2D" w:rsidP="004D1822">
            <w:r w:rsidRPr="004D1822">
              <w:t>11</w:t>
            </w:r>
          </w:p>
        </w:tc>
      </w:tr>
      <w:tr w:rsidR="007D598D" w:rsidRPr="004D1822" w14:paraId="26DA318A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FE3ED96" w14:textId="77777777" w:rsidR="007D598D" w:rsidRPr="004D1822" w:rsidRDefault="007D598D" w:rsidP="004D1822">
            <w:r w:rsidRPr="004D1822">
              <w:t>PCR</w:t>
            </w:r>
          </w:p>
        </w:tc>
        <w:tc>
          <w:tcPr>
            <w:tcW w:w="4500" w:type="dxa"/>
            <w:shd w:val="clear" w:color="auto" w:fill="auto"/>
            <w:noWrap/>
          </w:tcPr>
          <w:p w14:paraId="661E9EA2" w14:textId="77777777" w:rsidR="007D598D" w:rsidRPr="004D1822" w:rsidRDefault="007D598D" w:rsidP="004D1822">
            <w:r w:rsidRPr="004D1822">
              <w:t>Polymerase Chain Reaction</w:t>
            </w:r>
          </w:p>
        </w:tc>
        <w:tc>
          <w:tcPr>
            <w:tcW w:w="1710" w:type="dxa"/>
          </w:tcPr>
          <w:p w14:paraId="3FB89288" w14:textId="56B53470" w:rsidR="007D598D" w:rsidRPr="004D1822" w:rsidRDefault="00221F2D" w:rsidP="004D1822">
            <w:r w:rsidRPr="004D1822">
              <w:t>11</w:t>
            </w:r>
          </w:p>
        </w:tc>
      </w:tr>
      <w:tr w:rsidR="007D598D" w:rsidRPr="004D1822" w14:paraId="0A85EE17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1BAB5593" w14:textId="77777777" w:rsidR="007D598D" w:rsidRPr="004D1822" w:rsidRDefault="007D598D" w:rsidP="004D1822">
            <w:r w:rsidRPr="004D1822">
              <w:t>RCBM</w:t>
            </w:r>
          </w:p>
        </w:tc>
        <w:tc>
          <w:tcPr>
            <w:tcW w:w="4500" w:type="dxa"/>
            <w:shd w:val="clear" w:color="auto" w:fill="auto"/>
            <w:noWrap/>
          </w:tcPr>
          <w:p w14:paraId="16FEA519" w14:textId="77777777" w:rsidR="007D598D" w:rsidRPr="004D1822" w:rsidRDefault="007D598D" w:rsidP="004D1822">
            <w:proofErr w:type="spellStart"/>
            <w:r w:rsidRPr="004D1822">
              <w:t>Rekonstruksi</w:t>
            </w:r>
            <w:proofErr w:type="spellEnd"/>
            <w:r w:rsidRPr="004D1822">
              <w:t xml:space="preserve"> Citra </w:t>
            </w:r>
            <w:proofErr w:type="spellStart"/>
            <w:r w:rsidRPr="004D1822">
              <w:t>Berbasis</w:t>
            </w:r>
            <w:proofErr w:type="spellEnd"/>
            <w:r w:rsidRPr="004D1822">
              <w:t xml:space="preserve"> Model</w:t>
            </w:r>
          </w:p>
        </w:tc>
        <w:tc>
          <w:tcPr>
            <w:tcW w:w="1710" w:type="dxa"/>
          </w:tcPr>
          <w:p w14:paraId="42106881" w14:textId="77777777" w:rsidR="007D598D" w:rsidRPr="004D1822" w:rsidRDefault="007D598D" w:rsidP="004D1822"/>
        </w:tc>
      </w:tr>
      <w:tr w:rsidR="007D598D" w:rsidRPr="004D1822" w14:paraId="34346438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F0B97EF" w14:textId="77777777" w:rsidR="007D598D" w:rsidRPr="004D1822" w:rsidRDefault="007D598D" w:rsidP="004D1822">
            <w:r w:rsidRPr="004D1822">
              <w:t>Tm</w:t>
            </w:r>
          </w:p>
        </w:tc>
        <w:tc>
          <w:tcPr>
            <w:tcW w:w="4500" w:type="dxa"/>
            <w:shd w:val="clear" w:color="auto" w:fill="auto"/>
            <w:noWrap/>
          </w:tcPr>
          <w:p w14:paraId="0AD092C7" w14:textId="77777777" w:rsidR="007D598D" w:rsidRPr="004D1822" w:rsidRDefault="007D598D" w:rsidP="004D1822">
            <w:r w:rsidRPr="004D1822">
              <w:t>Terameter</w:t>
            </w:r>
          </w:p>
        </w:tc>
        <w:tc>
          <w:tcPr>
            <w:tcW w:w="1710" w:type="dxa"/>
          </w:tcPr>
          <w:p w14:paraId="7E9BA5CB" w14:textId="77777777" w:rsidR="007D598D" w:rsidRPr="004D1822" w:rsidRDefault="007D598D" w:rsidP="004D1822"/>
        </w:tc>
      </w:tr>
      <w:tr w:rsidR="007D598D" w:rsidRPr="004D1822" w14:paraId="334B90E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8F57B67" w14:textId="77777777" w:rsidR="007D598D" w:rsidRPr="004D1822" w:rsidRDefault="007D598D" w:rsidP="004D1822">
            <w:r w:rsidRPr="004D1822">
              <w:t>TO</w:t>
            </w:r>
          </w:p>
        </w:tc>
        <w:tc>
          <w:tcPr>
            <w:tcW w:w="4500" w:type="dxa"/>
            <w:shd w:val="clear" w:color="auto" w:fill="auto"/>
            <w:noWrap/>
          </w:tcPr>
          <w:p w14:paraId="5C8C0E0F" w14:textId="77777777" w:rsidR="007D598D" w:rsidRPr="004D1822" w:rsidRDefault="007D598D" w:rsidP="004D1822">
            <w:proofErr w:type="spellStart"/>
            <w:r w:rsidRPr="004D1822">
              <w:t>Tomografi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Optis</w:t>
            </w:r>
            <w:proofErr w:type="spellEnd"/>
          </w:p>
        </w:tc>
        <w:tc>
          <w:tcPr>
            <w:tcW w:w="1710" w:type="dxa"/>
          </w:tcPr>
          <w:p w14:paraId="04044805" w14:textId="77777777" w:rsidR="007D598D" w:rsidRPr="004D1822" w:rsidRDefault="007D598D" w:rsidP="004D1822"/>
        </w:tc>
      </w:tr>
      <w:tr w:rsidR="007D598D" w:rsidRPr="004D1822" w14:paraId="6A1A136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501CFE4" w14:textId="77777777" w:rsidR="007D598D" w:rsidRPr="004D1822" w:rsidRDefault="007D598D" w:rsidP="004D1822">
            <w:r w:rsidRPr="004D1822">
              <w:t>TOF</w:t>
            </w:r>
          </w:p>
        </w:tc>
        <w:tc>
          <w:tcPr>
            <w:tcW w:w="4500" w:type="dxa"/>
            <w:shd w:val="clear" w:color="auto" w:fill="auto"/>
            <w:noWrap/>
          </w:tcPr>
          <w:p w14:paraId="61915AF5" w14:textId="77777777" w:rsidR="007D598D" w:rsidRPr="004D1822" w:rsidRDefault="007D598D" w:rsidP="004D1822">
            <w:proofErr w:type="spellStart"/>
            <w:r w:rsidRPr="004D1822">
              <w:t>Tomografi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Optis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Fluoresens</w:t>
            </w:r>
            <w:proofErr w:type="spellEnd"/>
          </w:p>
        </w:tc>
        <w:tc>
          <w:tcPr>
            <w:tcW w:w="1710" w:type="dxa"/>
          </w:tcPr>
          <w:p w14:paraId="205B5008" w14:textId="77777777" w:rsidR="007D598D" w:rsidRPr="004D1822" w:rsidRDefault="007D598D" w:rsidP="004D1822"/>
        </w:tc>
      </w:tr>
      <w:tr w:rsidR="007D598D" w:rsidRPr="004D1822" w14:paraId="640D768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5664D3A" w14:textId="77777777" w:rsidR="007D598D" w:rsidRPr="004D1822" w:rsidRDefault="007D598D" w:rsidP="004D1822"/>
        </w:tc>
        <w:tc>
          <w:tcPr>
            <w:tcW w:w="4500" w:type="dxa"/>
            <w:shd w:val="clear" w:color="auto" w:fill="auto"/>
            <w:noWrap/>
          </w:tcPr>
          <w:p w14:paraId="40AD6D82" w14:textId="77777777" w:rsidR="007D598D" w:rsidRPr="004D1822" w:rsidRDefault="007D598D" w:rsidP="004D1822"/>
        </w:tc>
        <w:tc>
          <w:tcPr>
            <w:tcW w:w="1710" w:type="dxa"/>
          </w:tcPr>
          <w:p w14:paraId="584ED9FC" w14:textId="77777777" w:rsidR="007D598D" w:rsidRPr="004D1822" w:rsidRDefault="007D598D" w:rsidP="004D1822"/>
        </w:tc>
      </w:tr>
      <w:tr w:rsidR="007D598D" w:rsidRPr="004D1822" w14:paraId="6AC2CBD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3882A85" w14:textId="77777777" w:rsidR="007D598D" w:rsidRPr="004D1822" w:rsidRDefault="007D598D" w:rsidP="004D1822">
            <w:r w:rsidRPr="004D1822">
              <w:t>LAMBANG</w:t>
            </w:r>
          </w:p>
        </w:tc>
        <w:tc>
          <w:tcPr>
            <w:tcW w:w="4500" w:type="dxa"/>
            <w:shd w:val="clear" w:color="auto" w:fill="auto"/>
            <w:noWrap/>
          </w:tcPr>
          <w:p w14:paraId="49D43397" w14:textId="77777777" w:rsidR="007D598D" w:rsidRPr="004D1822" w:rsidRDefault="007D598D" w:rsidP="004D1822"/>
        </w:tc>
        <w:tc>
          <w:tcPr>
            <w:tcW w:w="1710" w:type="dxa"/>
          </w:tcPr>
          <w:p w14:paraId="6CCC0AAF" w14:textId="77777777" w:rsidR="007D598D" w:rsidRPr="004D1822" w:rsidRDefault="007D598D" w:rsidP="004D1822"/>
        </w:tc>
      </w:tr>
      <w:tr w:rsidR="007D598D" w:rsidRPr="004D1822" w14:paraId="36FC3BF9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E11EEA9" w14:textId="77777777" w:rsidR="007D598D" w:rsidRPr="004D1822" w:rsidRDefault="007D598D" w:rsidP="004D1822"/>
        </w:tc>
        <w:tc>
          <w:tcPr>
            <w:tcW w:w="4500" w:type="dxa"/>
            <w:shd w:val="clear" w:color="auto" w:fill="auto"/>
            <w:noWrap/>
          </w:tcPr>
          <w:p w14:paraId="20FDAC27" w14:textId="77777777" w:rsidR="007D598D" w:rsidRPr="004D1822" w:rsidRDefault="007D598D" w:rsidP="004D1822"/>
        </w:tc>
        <w:tc>
          <w:tcPr>
            <w:tcW w:w="1710" w:type="dxa"/>
          </w:tcPr>
          <w:p w14:paraId="3EC21714" w14:textId="77777777" w:rsidR="007D598D" w:rsidRPr="004D1822" w:rsidRDefault="007D598D" w:rsidP="004D1822"/>
        </w:tc>
      </w:tr>
      <w:tr w:rsidR="00386ECF" w:rsidRPr="004D1822" w14:paraId="4E0A0B7C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59593E8" w14:textId="0B171346" w:rsidR="00386ECF" w:rsidRPr="004D1822" w:rsidRDefault="00386ECF" w:rsidP="004D1822">
            <w:r w:rsidRPr="004D1822">
              <w:t>A</w:t>
            </w:r>
          </w:p>
        </w:tc>
        <w:tc>
          <w:tcPr>
            <w:tcW w:w="4500" w:type="dxa"/>
            <w:shd w:val="clear" w:color="auto" w:fill="auto"/>
            <w:noWrap/>
          </w:tcPr>
          <w:p w14:paraId="5657D397" w14:textId="77777777" w:rsidR="00386ECF" w:rsidRPr="004D1822" w:rsidRDefault="00386ECF" w:rsidP="004D1822">
            <w:proofErr w:type="spellStart"/>
            <w:r w:rsidRPr="004D1822">
              <w:t>Konstanta</w:t>
            </w:r>
            <w:proofErr w:type="spellEnd"/>
            <w:r w:rsidRPr="004D1822">
              <w:t xml:space="preserve"> pada </w:t>
            </w:r>
            <w:proofErr w:type="spellStart"/>
            <w:r w:rsidRPr="004D1822">
              <w:t>hubungan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tegangan</w:t>
            </w:r>
            <w:proofErr w:type="spellEnd"/>
          </w:p>
        </w:tc>
        <w:tc>
          <w:tcPr>
            <w:tcW w:w="1710" w:type="dxa"/>
          </w:tcPr>
          <w:p w14:paraId="025D3D6C" w14:textId="77777777" w:rsidR="00386ECF" w:rsidRPr="004D1822" w:rsidRDefault="00386ECF" w:rsidP="004D1822"/>
        </w:tc>
      </w:tr>
      <w:tr w:rsidR="00386ECF" w:rsidRPr="004D1822" w14:paraId="6D8F6E7B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267772D" w14:textId="4F9EA86B" w:rsidR="00386ECF" w:rsidRPr="004D1822" w:rsidRDefault="00386ECF" w:rsidP="004D1822">
            <w:r w:rsidRPr="004D1822">
              <w:t>A1</w:t>
            </w:r>
          </w:p>
        </w:tc>
        <w:tc>
          <w:tcPr>
            <w:tcW w:w="4500" w:type="dxa"/>
            <w:shd w:val="clear" w:color="auto" w:fill="auto"/>
            <w:noWrap/>
          </w:tcPr>
          <w:p w14:paraId="0653F61B" w14:textId="61600F1C" w:rsidR="00386ECF" w:rsidRPr="004D1822" w:rsidRDefault="00386ECF" w:rsidP="004D1822">
            <w:proofErr w:type="spellStart"/>
            <w:r w:rsidRPr="004D1822">
              <w:t>Contoh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simbol</w:t>
            </w:r>
            <w:proofErr w:type="spellEnd"/>
          </w:p>
        </w:tc>
        <w:tc>
          <w:tcPr>
            <w:tcW w:w="1710" w:type="dxa"/>
          </w:tcPr>
          <w:p w14:paraId="5E152DEB" w14:textId="77777777" w:rsidR="00386ECF" w:rsidRPr="004D1822" w:rsidRDefault="00386ECF" w:rsidP="004D1822"/>
        </w:tc>
      </w:tr>
      <w:tr w:rsidR="00386ECF" w:rsidRPr="004D1822" w14:paraId="1FFC1CB6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328E43EB" w14:textId="3B36A084" w:rsidR="00386ECF" w:rsidRPr="004D1822" w:rsidRDefault="00386ECF" w:rsidP="004D1822">
            <w:proofErr w:type="spellStart"/>
            <w:r w:rsidRPr="004D1822">
              <w:t>Ao</w:t>
            </w:r>
            <w:proofErr w:type="spellEnd"/>
          </w:p>
        </w:tc>
        <w:tc>
          <w:tcPr>
            <w:tcW w:w="4500" w:type="dxa"/>
            <w:shd w:val="clear" w:color="auto" w:fill="auto"/>
            <w:noWrap/>
          </w:tcPr>
          <w:p w14:paraId="16D0631E" w14:textId="77777777" w:rsidR="00386ECF" w:rsidRPr="004D1822" w:rsidRDefault="00386ECF" w:rsidP="004D1822">
            <w:proofErr w:type="spellStart"/>
            <w:r w:rsidRPr="004D1822">
              <w:t>Amplitudo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sinyal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keluar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53773A15" w14:textId="77777777" w:rsidR="00386ECF" w:rsidRPr="004D1822" w:rsidRDefault="00386ECF" w:rsidP="004D1822"/>
        </w:tc>
      </w:tr>
      <w:tr w:rsidR="00386ECF" w:rsidRPr="004D1822" w14:paraId="35640B04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5E626DE" w14:textId="7D7CB69C" w:rsidR="00386ECF" w:rsidRPr="004D1822" w:rsidRDefault="00386ECF" w:rsidP="004D1822">
            <w:r w:rsidRPr="004D1822">
              <w:t>Ai</w:t>
            </w:r>
          </w:p>
        </w:tc>
        <w:tc>
          <w:tcPr>
            <w:tcW w:w="4500" w:type="dxa"/>
            <w:shd w:val="clear" w:color="auto" w:fill="auto"/>
            <w:noWrap/>
          </w:tcPr>
          <w:p w14:paraId="096DE7B2" w14:textId="77777777" w:rsidR="00386ECF" w:rsidRPr="004D1822" w:rsidRDefault="00386ECF" w:rsidP="004D1822">
            <w:proofErr w:type="spellStart"/>
            <w:r w:rsidRPr="004D1822">
              <w:t>Amplitudo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sinyal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masuk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585E515C" w14:textId="77777777" w:rsidR="00386ECF" w:rsidRPr="004D1822" w:rsidRDefault="00386ECF" w:rsidP="004D1822"/>
        </w:tc>
      </w:tr>
      <w:tr w:rsidR="00386ECF" w:rsidRPr="004D1822" w14:paraId="1B75A6B8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A077510" w14:textId="3D845070" w:rsidR="00386ECF" w:rsidRPr="004D1822" w:rsidRDefault="00386ECF" w:rsidP="004D1822">
            <w:r w:rsidRPr="004D1822">
              <w:t>a</w:t>
            </w:r>
          </w:p>
        </w:tc>
        <w:tc>
          <w:tcPr>
            <w:tcW w:w="4500" w:type="dxa"/>
            <w:shd w:val="clear" w:color="auto" w:fill="auto"/>
            <w:noWrap/>
          </w:tcPr>
          <w:p w14:paraId="6B22D421" w14:textId="77777777" w:rsidR="00386ECF" w:rsidRPr="004D1822" w:rsidRDefault="00386ECF" w:rsidP="004D1822">
            <w:proofErr w:type="spellStart"/>
            <w:r w:rsidRPr="004D1822">
              <w:t>Vektor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kerapatan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foton</w:t>
            </w:r>
            <w:proofErr w:type="spellEnd"/>
            <w:r w:rsidRPr="004D1822">
              <w:t xml:space="preserve"> pada </w:t>
            </w:r>
            <w:proofErr w:type="spellStart"/>
            <w:r w:rsidRPr="004D1822">
              <w:t>satu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elemen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3230F6B7" w14:textId="77777777" w:rsidR="00386ECF" w:rsidRPr="004D1822" w:rsidRDefault="00386ECF" w:rsidP="004D1822"/>
        </w:tc>
      </w:tr>
      <w:tr w:rsidR="00386ECF" w:rsidRPr="004D1822" w14:paraId="17D75F74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B89AB53" w14:textId="05E3E23B" w:rsidR="00386ECF" w:rsidRPr="004D1822" w:rsidRDefault="00386ECF" w:rsidP="004D1822">
            <w:r w:rsidRPr="004D1822">
              <w:t>a1</w:t>
            </w:r>
          </w:p>
        </w:tc>
        <w:tc>
          <w:tcPr>
            <w:tcW w:w="4500" w:type="dxa"/>
            <w:shd w:val="clear" w:color="auto" w:fill="auto"/>
            <w:noWrap/>
          </w:tcPr>
          <w:p w14:paraId="3B7E57C2" w14:textId="77777777" w:rsidR="00386ECF" w:rsidRPr="004D1822" w:rsidRDefault="00386ECF" w:rsidP="004D1822">
            <w:proofErr w:type="spellStart"/>
            <w:r w:rsidRPr="004D1822">
              <w:t>Kecepatan</w:t>
            </w:r>
            <w:proofErr w:type="spellEnd"/>
          </w:p>
        </w:tc>
        <w:tc>
          <w:tcPr>
            <w:tcW w:w="1710" w:type="dxa"/>
          </w:tcPr>
          <w:p w14:paraId="78F987B0" w14:textId="77777777" w:rsidR="00386ECF" w:rsidRPr="004D1822" w:rsidRDefault="00386ECF" w:rsidP="004D1822"/>
        </w:tc>
      </w:tr>
      <w:tr w:rsidR="00386ECF" w:rsidRPr="004D1822" w14:paraId="131755BB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3C75AA00" w14:textId="1DAD4E31" w:rsidR="00386ECF" w:rsidRPr="004D1822" w:rsidRDefault="00386ECF" w:rsidP="004D1822">
            <w:proofErr w:type="spellStart"/>
            <w:r w:rsidRPr="004D1822">
              <w:t>aij</w:t>
            </w:r>
            <w:proofErr w:type="spellEnd"/>
          </w:p>
        </w:tc>
        <w:tc>
          <w:tcPr>
            <w:tcW w:w="4500" w:type="dxa"/>
            <w:shd w:val="clear" w:color="auto" w:fill="auto"/>
            <w:noWrap/>
          </w:tcPr>
          <w:p w14:paraId="09079912" w14:textId="77777777" w:rsidR="00386ECF" w:rsidRPr="004D1822" w:rsidRDefault="00386ECF" w:rsidP="004D1822">
            <w:proofErr w:type="spellStart"/>
            <w:r w:rsidRPr="004D1822">
              <w:t>Fungsi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reaksi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variabel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dalam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koefisien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persamaan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diferensial</w:t>
            </w:r>
            <w:proofErr w:type="spellEnd"/>
          </w:p>
        </w:tc>
        <w:tc>
          <w:tcPr>
            <w:tcW w:w="1710" w:type="dxa"/>
          </w:tcPr>
          <w:p w14:paraId="0387FD91" w14:textId="77777777" w:rsidR="00386ECF" w:rsidRPr="004D1822" w:rsidRDefault="00386ECF" w:rsidP="004D1822"/>
        </w:tc>
      </w:tr>
      <w:tr w:rsidR="00386ECF" w:rsidRPr="004D1822" w14:paraId="3CE33607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140A74D" w14:textId="61471D4F" w:rsidR="00386ECF" w:rsidRPr="004D1822" w:rsidRDefault="00386ECF" w:rsidP="004D1822">
            <w:r w:rsidRPr="004D1822">
              <w:t>b</w:t>
            </w:r>
          </w:p>
        </w:tc>
        <w:tc>
          <w:tcPr>
            <w:tcW w:w="4500" w:type="dxa"/>
            <w:shd w:val="clear" w:color="auto" w:fill="auto"/>
            <w:noWrap/>
          </w:tcPr>
          <w:p w14:paraId="285EE993" w14:textId="77777777" w:rsidR="00386ECF" w:rsidRPr="004D1822" w:rsidRDefault="00386ECF" w:rsidP="004D1822">
            <w:proofErr w:type="spellStart"/>
            <w:r w:rsidRPr="004D1822">
              <w:t>Persamaan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dasar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perambatan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gelombang</w:t>
            </w:r>
            <w:proofErr w:type="spellEnd"/>
          </w:p>
        </w:tc>
        <w:tc>
          <w:tcPr>
            <w:tcW w:w="1710" w:type="dxa"/>
          </w:tcPr>
          <w:p w14:paraId="5C337382" w14:textId="77777777" w:rsidR="00386ECF" w:rsidRPr="004D1822" w:rsidRDefault="00386ECF" w:rsidP="004D1822"/>
        </w:tc>
      </w:tr>
      <w:tr w:rsidR="00386ECF" w:rsidRPr="004D1822" w14:paraId="0FB948B5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39C8CFF" w14:textId="26495D53" w:rsidR="00386ECF" w:rsidRPr="004D1822" w:rsidRDefault="00386ECF" w:rsidP="004D1822">
            <w:r w:rsidRPr="004D1822">
              <w:t>c</w:t>
            </w:r>
          </w:p>
        </w:tc>
        <w:tc>
          <w:tcPr>
            <w:tcW w:w="4500" w:type="dxa"/>
            <w:shd w:val="clear" w:color="auto" w:fill="auto"/>
            <w:noWrap/>
          </w:tcPr>
          <w:p w14:paraId="57DA0666" w14:textId="77777777" w:rsidR="00386ECF" w:rsidRPr="004D1822" w:rsidRDefault="00386ECF" w:rsidP="004D1822">
            <w:proofErr w:type="spellStart"/>
            <w:r w:rsidRPr="004D1822">
              <w:t>Kecepatan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</w:p>
        </w:tc>
        <w:tc>
          <w:tcPr>
            <w:tcW w:w="1710" w:type="dxa"/>
          </w:tcPr>
          <w:p w14:paraId="62346952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06123883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226FA08" w14:textId="4FEEA0AB" w:rsidR="00386ECF" w:rsidRPr="004D1822" w:rsidRDefault="00386ECF" w:rsidP="004D1822">
            <w:r w:rsidRPr="004D1822">
              <w:t>c0</w:t>
            </w:r>
          </w:p>
        </w:tc>
        <w:tc>
          <w:tcPr>
            <w:tcW w:w="4500" w:type="dxa"/>
            <w:shd w:val="clear" w:color="auto" w:fill="auto"/>
            <w:noWrap/>
          </w:tcPr>
          <w:p w14:paraId="3C52DA2D" w14:textId="77777777" w:rsidR="00386ECF" w:rsidRPr="004D1822" w:rsidRDefault="00386ECF" w:rsidP="004D1822">
            <w:r w:rsidRPr="004D1822">
              <w:t xml:space="preserve">Gaya badan </w:t>
            </w:r>
            <w:proofErr w:type="spellStart"/>
            <w:r w:rsidRPr="004D1822">
              <w:t>spesifik</w:t>
            </w:r>
            <w:proofErr w:type="spellEnd"/>
          </w:p>
        </w:tc>
        <w:tc>
          <w:tcPr>
            <w:tcW w:w="1710" w:type="dxa"/>
          </w:tcPr>
          <w:p w14:paraId="5188BEF2" w14:textId="77777777" w:rsidR="00386ECF" w:rsidRPr="004D1822" w:rsidRDefault="00386ECF" w:rsidP="004D1822"/>
        </w:tc>
      </w:tr>
      <w:tr w:rsidR="00386ECF" w:rsidRPr="004D1822" w14:paraId="7E2F2F79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40EB0F7" w14:textId="7D581BA1" w:rsidR="00386ECF" w:rsidRPr="004D1822" w:rsidRDefault="00386ECF" w:rsidP="004D1822">
            <w:r w:rsidRPr="004D1822">
              <w:t>f</w:t>
            </w:r>
          </w:p>
        </w:tc>
        <w:tc>
          <w:tcPr>
            <w:tcW w:w="4500" w:type="dxa"/>
            <w:shd w:val="clear" w:color="auto" w:fill="auto"/>
            <w:noWrap/>
          </w:tcPr>
          <w:p w14:paraId="42A7B01F" w14:textId="253F6EE3" w:rsidR="00386ECF" w:rsidRPr="004D1822" w:rsidRDefault="00386ECF" w:rsidP="004D1822">
            <w:proofErr w:type="spellStart"/>
            <w:r w:rsidRPr="004D1822">
              <w:t>Peluang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rapat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hamburan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361C7E89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2585089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33D2FC3" w14:textId="1588CABD" w:rsidR="00386ECF" w:rsidRPr="004D1822" w:rsidRDefault="00386ECF" w:rsidP="004D1822">
            <w:proofErr w:type="spellStart"/>
            <w:r w:rsidRPr="004D1822">
              <w:t>Ih</w:t>
            </w:r>
            <w:proofErr w:type="spellEnd"/>
          </w:p>
        </w:tc>
        <w:tc>
          <w:tcPr>
            <w:tcW w:w="4500" w:type="dxa"/>
            <w:shd w:val="clear" w:color="auto" w:fill="auto"/>
            <w:noWrap/>
          </w:tcPr>
          <w:p w14:paraId="0D5E40F5" w14:textId="2ADDABB1" w:rsidR="00386ECF" w:rsidRPr="004D1822" w:rsidRDefault="00386ECF" w:rsidP="004D1822">
            <w:proofErr w:type="spellStart"/>
            <w:r w:rsidRPr="004D1822">
              <w:t>Iradians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hamburan</w:t>
            </w:r>
            <w:proofErr w:type="spellEnd"/>
          </w:p>
        </w:tc>
        <w:tc>
          <w:tcPr>
            <w:tcW w:w="1710" w:type="dxa"/>
          </w:tcPr>
          <w:p w14:paraId="73EEA6E1" w14:textId="77777777" w:rsidR="00386ECF" w:rsidRPr="004D1822" w:rsidRDefault="00386ECF" w:rsidP="004D1822"/>
        </w:tc>
      </w:tr>
      <w:tr w:rsidR="00386ECF" w:rsidRPr="004D1822" w14:paraId="048DF184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BA65BD8" w14:textId="2B90F673" w:rsidR="00386ECF" w:rsidRPr="004D1822" w:rsidRDefault="00386ECF" w:rsidP="004D1822">
            <w:proofErr w:type="spellStart"/>
            <w:r w:rsidRPr="004D1822">
              <w:t>Im</w:t>
            </w:r>
            <w:proofErr w:type="spellEnd"/>
          </w:p>
        </w:tc>
        <w:tc>
          <w:tcPr>
            <w:tcW w:w="4500" w:type="dxa"/>
            <w:shd w:val="clear" w:color="auto" w:fill="auto"/>
            <w:noWrap/>
          </w:tcPr>
          <w:p w14:paraId="381E5E03" w14:textId="3FD5C683" w:rsidR="00386ECF" w:rsidRPr="004D1822" w:rsidRDefault="00386ECF" w:rsidP="004D1822">
            <w:proofErr w:type="spellStart"/>
            <w:r w:rsidRPr="004D1822">
              <w:t>Iradians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masuk</w:t>
            </w:r>
            <w:proofErr w:type="spellEnd"/>
          </w:p>
        </w:tc>
        <w:tc>
          <w:tcPr>
            <w:tcW w:w="1710" w:type="dxa"/>
          </w:tcPr>
          <w:p w14:paraId="00096C57" w14:textId="77777777" w:rsidR="00386ECF" w:rsidRPr="004D1822" w:rsidRDefault="00386ECF" w:rsidP="004D1822"/>
        </w:tc>
      </w:tr>
      <w:tr w:rsidR="00386ECF" w:rsidRPr="004D1822" w14:paraId="00BF4E2F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477195D" w14:textId="2D0A4F54" w:rsidR="00386ECF" w:rsidRPr="004D1822" w:rsidRDefault="00386ECF" w:rsidP="004D1822">
            <w:r w:rsidRPr="004D1822">
              <w:t>L</w:t>
            </w:r>
          </w:p>
        </w:tc>
        <w:tc>
          <w:tcPr>
            <w:tcW w:w="4500" w:type="dxa"/>
            <w:shd w:val="clear" w:color="auto" w:fill="auto"/>
            <w:noWrap/>
          </w:tcPr>
          <w:p w14:paraId="7814E60F" w14:textId="005D41AF" w:rsidR="00386ECF" w:rsidRPr="004D1822" w:rsidRDefault="00386ECF" w:rsidP="004D1822">
            <w:r w:rsidRPr="004D1822">
              <w:t xml:space="preserve">Radians </w:t>
            </w:r>
            <w:proofErr w:type="spellStart"/>
            <w:r w:rsidRPr="004D1822">
              <w:t>sinar</w:t>
            </w:r>
            <w:proofErr w:type="spellEnd"/>
            <w:r w:rsidRPr="004D1822">
              <w:t xml:space="preserve"> yang </w:t>
            </w:r>
            <w:proofErr w:type="spellStart"/>
            <w:r w:rsidRPr="004D1822">
              <w:t>menjalar</w:t>
            </w:r>
            <w:proofErr w:type="spellEnd"/>
          </w:p>
        </w:tc>
        <w:tc>
          <w:tcPr>
            <w:tcW w:w="1710" w:type="dxa"/>
          </w:tcPr>
          <w:p w14:paraId="54CABCF1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6B4880AF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6271261" w14:textId="201EDCE0" w:rsidR="00386ECF" w:rsidRPr="004D1822" w:rsidRDefault="00386ECF" w:rsidP="004D1822">
            <w:r w:rsidRPr="004D1822">
              <w:t>N</w:t>
            </w:r>
          </w:p>
        </w:tc>
        <w:tc>
          <w:tcPr>
            <w:tcW w:w="4500" w:type="dxa"/>
            <w:shd w:val="clear" w:color="auto" w:fill="auto"/>
            <w:noWrap/>
          </w:tcPr>
          <w:p w14:paraId="63F8DAA5" w14:textId="77777777" w:rsidR="00386ECF" w:rsidRPr="004D1822" w:rsidRDefault="00386ECF" w:rsidP="004D1822">
            <w:proofErr w:type="spellStart"/>
            <w:r w:rsidRPr="004D1822">
              <w:t>Jumlah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simpul</w:t>
            </w:r>
            <w:proofErr w:type="spellEnd"/>
          </w:p>
        </w:tc>
        <w:tc>
          <w:tcPr>
            <w:tcW w:w="1710" w:type="dxa"/>
          </w:tcPr>
          <w:p w14:paraId="5CE8D537" w14:textId="77777777" w:rsidR="00386ECF" w:rsidRPr="004D1822" w:rsidRDefault="00386ECF" w:rsidP="004D1822"/>
        </w:tc>
      </w:tr>
      <w:tr w:rsidR="00386ECF" w:rsidRPr="004D1822" w14:paraId="389A2FC7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77DB461" w14:textId="0266B712" w:rsidR="00386ECF" w:rsidRPr="004D1822" w:rsidRDefault="00386ECF" w:rsidP="004D1822">
            <w:r w:rsidRPr="004D1822">
              <w:t>n</w:t>
            </w:r>
          </w:p>
        </w:tc>
        <w:tc>
          <w:tcPr>
            <w:tcW w:w="4500" w:type="dxa"/>
            <w:shd w:val="clear" w:color="auto" w:fill="auto"/>
            <w:noWrap/>
          </w:tcPr>
          <w:p w14:paraId="0C7DE25B" w14:textId="77777777" w:rsidR="00386ECF" w:rsidRPr="004D1822" w:rsidRDefault="00386ECF" w:rsidP="004D1822">
            <w:proofErr w:type="spellStart"/>
            <w:r w:rsidRPr="004D1822">
              <w:t>Variabel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bentuk</w:t>
            </w:r>
            <w:proofErr w:type="spellEnd"/>
            <w:r w:rsidRPr="004D1822">
              <w:t xml:space="preserve"> area </w:t>
            </w:r>
            <w:proofErr w:type="spellStart"/>
            <w:r w:rsidRPr="004D1822">
              <w:t>penjalaran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</w:p>
        </w:tc>
        <w:tc>
          <w:tcPr>
            <w:tcW w:w="1710" w:type="dxa"/>
          </w:tcPr>
          <w:p w14:paraId="54616CDD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74C0F16B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E27C8CD" w14:textId="7B44D435" w:rsidR="00386ECF" w:rsidRPr="004D1822" w:rsidRDefault="00386ECF" w:rsidP="004D1822">
            <w:r w:rsidRPr="004D1822">
              <w:t>n1</w:t>
            </w:r>
          </w:p>
        </w:tc>
        <w:tc>
          <w:tcPr>
            <w:tcW w:w="4500" w:type="dxa"/>
            <w:shd w:val="clear" w:color="auto" w:fill="auto"/>
            <w:noWrap/>
          </w:tcPr>
          <w:p w14:paraId="274F1C58" w14:textId="77777777" w:rsidR="00386ECF" w:rsidRPr="004D1822" w:rsidRDefault="00386ECF" w:rsidP="004D1822">
            <w:proofErr w:type="spellStart"/>
            <w:r w:rsidRPr="004D1822">
              <w:t>Indeks</w:t>
            </w:r>
            <w:proofErr w:type="spellEnd"/>
            <w:r w:rsidRPr="004D1822">
              <w:t xml:space="preserve"> bias medium </w:t>
            </w:r>
            <w:proofErr w:type="spellStart"/>
            <w:r w:rsidRPr="004D1822">
              <w:t>sekitar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objek</w:t>
            </w:r>
            <w:proofErr w:type="spellEnd"/>
          </w:p>
        </w:tc>
        <w:tc>
          <w:tcPr>
            <w:tcW w:w="1710" w:type="dxa"/>
          </w:tcPr>
          <w:p w14:paraId="20FF1478" w14:textId="77777777" w:rsidR="00386ECF" w:rsidRPr="004D1822" w:rsidRDefault="00386ECF" w:rsidP="004D1822"/>
        </w:tc>
      </w:tr>
      <w:tr w:rsidR="00386ECF" w:rsidRPr="004D1822" w14:paraId="1D147C47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28FA8E0F" w14:textId="5350785A" w:rsidR="00386ECF" w:rsidRPr="004D1822" w:rsidRDefault="00386ECF" w:rsidP="004D1822">
            <w:r w:rsidRPr="004D1822">
              <w:t>n2</w:t>
            </w:r>
          </w:p>
        </w:tc>
        <w:tc>
          <w:tcPr>
            <w:tcW w:w="4500" w:type="dxa"/>
            <w:shd w:val="clear" w:color="auto" w:fill="auto"/>
            <w:noWrap/>
          </w:tcPr>
          <w:p w14:paraId="2F28966A" w14:textId="77777777" w:rsidR="00386ECF" w:rsidRPr="004D1822" w:rsidRDefault="00386ECF" w:rsidP="004D1822">
            <w:proofErr w:type="spellStart"/>
            <w:r w:rsidRPr="004D1822">
              <w:t>Indeks</w:t>
            </w:r>
            <w:proofErr w:type="spellEnd"/>
            <w:r w:rsidRPr="004D1822">
              <w:t xml:space="preserve"> bias </w:t>
            </w:r>
            <w:proofErr w:type="spellStart"/>
            <w:r w:rsidRPr="004D1822">
              <w:t>objek</w:t>
            </w:r>
            <w:proofErr w:type="spellEnd"/>
          </w:p>
        </w:tc>
        <w:tc>
          <w:tcPr>
            <w:tcW w:w="1710" w:type="dxa"/>
          </w:tcPr>
          <w:p w14:paraId="431F267E" w14:textId="77777777" w:rsidR="00386ECF" w:rsidRPr="004D1822" w:rsidRDefault="00386ECF" w:rsidP="004D1822"/>
        </w:tc>
      </w:tr>
      <w:tr w:rsidR="00386ECF" w:rsidRPr="004D1822" w14:paraId="3FC11331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35F074BA" w14:textId="368D7755" w:rsidR="00386ECF" w:rsidRPr="004D1822" w:rsidRDefault="006D29F9" w:rsidP="004D1822"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4500" w:type="dxa"/>
            <w:shd w:val="clear" w:color="auto" w:fill="auto"/>
            <w:noWrap/>
          </w:tcPr>
          <w:p w14:paraId="64BAE19A" w14:textId="77777777" w:rsidR="00386ECF" w:rsidRPr="004D1822" w:rsidRDefault="00386ECF" w:rsidP="004D1822">
            <w:proofErr w:type="spellStart"/>
            <w:r w:rsidRPr="004D1822">
              <w:t>Vektor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bidang</w:t>
            </w:r>
            <w:proofErr w:type="spellEnd"/>
            <w:r w:rsidRPr="004D1822">
              <w:t xml:space="preserve"> normal </w:t>
            </w:r>
            <w:proofErr w:type="spellStart"/>
            <w:r w:rsidRPr="004D1822">
              <w:t>terhadap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bidang</w:t>
            </w:r>
            <w:proofErr w:type="spellEnd"/>
            <w:r w:rsidRPr="004D1822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∂Ω</m:t>
              </m:r>
            </m:oMath>
          </w:p>
        </w:tc>
        <w:tc>
          <w:tcPr>
            <w:tcW w:w="1710" w:type="dxa"/>
          </w:tcPr>
          <w:p w14:paraId="706DCF92" w14:textId="77777777" w:rsidR="00386ECF" w:rsidRPr="004D1822" w:rsidRDefault="00386ECF" w:rsidP="004D1822"/>
        </w:tc>
      </w:tr>
      <w:tr w:rsidR="00386ECF" w:rsidRPr="004D1822" w14:paraId="795B5059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6D0A2214" w14:textId="4C01CFE8" w:rsidR="00386ECF" w:rsidRPr="004D1822" w:rsidRDefault="00386ECF" w:rsidP="004D1822">
            <w:r w:rsidRPr="004D1822">
              <w:t>Q</w:t>
            </w:r>
          </w:p>
        </w:tc>
        <w:tc>
          <w:tcPr>
            <w:tcW w:w="4500" w:type="dxa"/>
            <w:shd w:val="clear" w:color="auto" w:fill="auto"/>
            <w:noWrap/>
          </w:tcPr>
          <w:p w14:paraId="38CA4CF5" w14:textId="35949AA2" w:rsidR="00386ECF" w:rsidRPr="004D1822" w:rsidRDefault="00386ECF" w:rsidP="004D1822">
            <w:proofErr w:type="spellStart"/>
            <w:r w:rsidRPr="004D1822">
              <w:t>Daya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foton</w:t>
            </w:r>
            <w:proofErr w:type="spellEnd"/>
            <w:r w:rsidRPr="004D1822">
              <w:t xml:space="preserve"> yang </w:t>
            </w:r>
            <w:proofErr w:type="spellStart"/>
            <w:r w:rsidRPr="004D1822">
              <w:t>diinjeksikan</w:t>
            </w:r>
            <w:proofErr w:type="spellEnd"/>
            <w:r w:rsidRPr="004D1822">
              <w:t xml:space="preserve"> per </w:t>
            </w:r>
            <w:proofErr w:type="spellStart"/>
            <w:r w:rsidRPr="004D1822">
              <w:t>satuan</w:t>
            </w:r>
            <w:proofErr w:type="spellEnd"/>
            <w:r w:rsidRPr="004D1822">
              <w:t xml:space="preserve"> volume</w:t>
            </w:r>
          </w:p>
        </w:tc>
        <w:tc>
          <w:tcPr>
            <w:tcW w:w="1710" w:type="dxa"/>
          </w:tcPr>
          <w:p w14:paraId="43F717DD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5F5C550F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3F266915" w14:textId="0269546B" w:rsidR="00386ECF" w:rsidRPr="004D1822" w:rsidRDefault="00386ECF" w:rsidP="004D1822">
            <w:r w:rsidRPr="004D1822">
              <w:t>r</w:t>
            </w:r>
          </w:p>
        </w:tc>
        <w:tc>
          <w:tcPr>
            <w:tcW w:w="4500" w:type="dxa"/>
            <w:shd w:val="clear" w:color="auto" w:fill="auto"/>
            <w:noWrap/>
          </w:tcPr>
          <w:p w14:paraId="3F9A231F" w14:textId="36DFB441" w:rsidR="00386ECF" w:rsidRPr="004D1822" w:rsidRDefault="00386ECF" w:rsidP="004D1822">
            <w:proofErr w:type="spellStart"/>
            <w:r w:rsidRPr="004D1822">
              <w:t>Posisi</w:t>
            </w:r>
            <w:proofErr w:type="spellEnd"/>
          </w:p>
        </w:tc>
        <w:tc>
          <w:tcPr>
            <w:tcW w:w="1710" w:type="dxa"/>
          </w:tcPr>
          <w:p w14:paraId="17422399" w14:textId="77777777" w:rsidR="00386ECF" w:rsidRPr="004D1822" w:rsidRDefault="00386ECF" w:rsidP="004D1822">
            <w:r w:rsidRPr="004D1822">
              <w:t>5</w:t>
            </w:r>
          </w:p>
        </w:tc>
      </w:tr>
      <w:tr w:rsidR="00AD4FE8" w:rsidRPr="004D1822" w14:paraId="3E027486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74380E4B" w14:textId="77777777" w:rsidR="00AD4FE8" w:rsidRPr="004D1822" w:rsidRDefault="00C44E6A" w:rsidP="004D1822">
            <w:r w:rsidRPr="004D1822">
              <w:t>LAMBANG</w:t>
            </w:r>
          </w:p>
          <w:p w14:paraId="25893807" w14:textId="77777777" w:rsidR="00AD4FE8" w:rsidRPr="004D1822" w:rsidRDefault="00AD4FE8" w:rsidP="004D1822"/>
        </w:tc>
        <w:tc>
          <w:tcPr>
            <w:tcW w:w="4500" w:type="dxa"/>
            <w:shd w:val="clear" w:color="auto" w:fill="auto"/>
            <w:noWrap/>
          </w:tcPr>
          <w:p w14:paraId="1C3723DC" w14:textId="77777777" w:rsidR="00AD4FE8" w:rsidRPr="004D1822" w:rsidRDefault="00AD4FE8" w:rsidP="004D1822">
            <w:r w:rsidRPr="004D1822">
              <w:t>Nama</w:t>
            </w:r>
          </w:p>
        </w:tc>
        <w:tc>
          <w:tcPr>
            <w:tcW w:w="1710" w:type="dxa"/>
          </w:tcPr>
          <w:p w14:paraId="0A67750F" w14:textId="77777777" w:rsidR="00AD4FE8" w:rsidRPr="004D1822" w:rsidRDefault="00AD4FE8" w:rsidP="004D1822">
            <w:proofErr w:type="spellStart"/>
            <w:r w:rsidRPr="004D1822">
              <w:t>Pemakaian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pertama</w:t>
            </w:r>
            <w:proofErr w:type="spellEnd"/>
            <w:r w:rsidRPr="004D1822">
              <w:t xml:space="preserve"> kali </w:t>
            </w:r>
            <w:r w:rsidRPr="004D1822">
              <w:lastRenderedPageBreak/>
              <w:t xml:space="preserve">pada </w:t>
            </w:r>
            <w:proofErr w:type="spellStart"/>
            <w:r w:rsidRPr="004D1822">
              <w:t>halaman</w:t>
            </w:r>
            <w:proofErr w:type="spellEnd"/>
          </w:p>
        </w:tc>
      </w:tr>
      <w:tr w:rsidR="00386ECF" w:rsidRPr="004D1822" w14:paraId="1E22E903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7F3D1BBB" w14:textId="542BFC7F" w:rsidR="00386ECF" w:rsidRPr="004D1822" w:rsidRDefault="006D29F9" w:rsidP="004D1822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500" w:type="dxa"/>
            <w:shd w:val="clear" w:color="auto" w:fill="auto"/>
            <w:noWrap/>
          </w:tcPr>
          <w:p w14:paraId="665DDA14" w14:textId="1D7F0A99" w:rsidR="00386ECF" w:rsidRPr="004D1822" w:rsidRDefault="00386ECF" w:rsidP="004D1822">
            <w:r w:rsidRPr="004D1822">
              <w:t xml:space="preserve">Area </w:t>
            </w:r>
            <w:proofErr w:type="spellStart"/>
            <w:r w:rsidRPr="004D1822">
              <w:t>penjalaran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</w:p>
        </w:tc>
        <w:tc>
          <w:tcPr>
            <w:tcW w:w="1710" w:type="dxa"/>
          </w:tcPr>
          <w:p w14:paraId="398428ED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0B1815C5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3C51D48F" w14:textId="489BD522" w:rsidR="00386ECF" w:rsidRPr="004D1822" w:rsidRDefault="006D29F9" w:rsidP="004D1822"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4500" w:type="dxa"/>
            <w:shd w:val="clear" w:color="auto" w:fill="auto"/>
            <w:noWrap/>
          </w:tcPr>
          <w:p w14:paraId="2A543BD5" w14:textId="263F400F" w:rsidR="00386ECF" w:rsidRPr="004D1822" w:rsidRDefault="00386ECF" w:rsidP="004D1822">
            <w:proofErr w:type="spellStart"/>
            <w:r w:rsidRPr="004D1822">
              <w:t>Vektor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penjalaran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sinar</w:t>
            </w:r>
            <w:proofErr w:type="spellEnd"/>
          </w:p>
        </w:tc>
        <w:tc>
          <w:tcPr>
            <w:tcW w:w="1710" w:type="dxa"/>
          </w:tcPr>
          <w:p w14:paraId="7C881199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3B50AE13" w14:textId="77777777" w:rsidTr="00AA11E3">
        <w:trPr>
          <w:trHeight w:val="252"/>
        </w:trPr>
        <w:tc>
          <w:tcPr>
            <w:tcW w:w="1620" w:type="dxa"/>
            <w:shd w:val="clear" w:color="auto" w:fill="auto"/>
            <w:noWrap/>
          </w:tcPr>
          <w:p w14:paraId="3607CB5B" w14:textId="14F22709" w:rsidR="00386ECF" w:rsidRPr="004D1822" w:rsidRDefault="00386ECF" w:rsidP="004D1822">
            <w:r w:rsidRPr="004D1822">
              <w:t>t</w:t>
            </w:r>
          </w:p>
        </w:tc>
        <w:tc>
          <w:tcPr>
            <w:tcW w:w="4500" w:type="dxa"/>
            <w:shd w:val="clear" w:color="auto" w:fill="auto"/>
            <w:noWrap/>
          </w:tcPr>
          <w:p w14:paraId="64114304" w14:textId="7F7FAD35" w:rsidR="00386ECF" w:rsidRPr="004D1822" w:rsidRDefault="00386ECF" w:rsidP="004D1822">
            <w:r w:rsidRPr="004D1822">
              <w:t>Waktu</w:t>
            </w:r>
          </w:p>
        </w:tc>
        <w:tc>
          <w:tcPr>
            <w:tcW w:w="1710" w:type="dxa"/>
          </w:tcPr>
          <w:p w14:paraId="0544CBF2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055E1062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132DA5B" w14:textId="57CF025C" w:rsidR="00386ECF" w:rsidRPr="004D1822" w:rsidRDefault="00386ECF" w:rsidP="004D1822">
            <w:r w:rsidRPr="004D1822">
              <w:t>α</w:t>
            </w:r>
          </w:p>
        </w:tc>
        <w:tc>
          <w:tcPr>
            <w:tcW w:w="4500" w:type="dxa"/>
            <w:shd w:val="clear" w:color="auto" w:fill="auto"/>
            <w:noWrap/>
          </w:tcPr>
          <w:p w14:paraId="36EFAB87" w14:textId="77777777" w:rsidR="00386ECF" w:rsidRPr="004D1822" w:rsidRDefault="00386ECF" w:rsidP="004D1822">
            <w:proofErr w:type="spellStart"/>
            <w:r w:rsidRPr="004D1822">
              <w:t>Sudut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antara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arah</w:t>
            </w:r>
            <w:proofErr w:type="spellEnd"/>
            <w:r w:rsidRPr="004D1822"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oMath>
            <w:r w:rsidRPr="004D1822">
              <w:t>dan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'</m:t>
              </m:r>
            </m:oMath>
          </w:p>
        </w:tc>
        <w:tc>
          <w:tcPr>
            <w:tcW w:w="1710" w:type="dxa"/>
          </w:tcPr>
          <w:p w14:paraId="2394250C" w14:textId="77777777" w:rsidR="00386ECF" w:rsidRPr="004D1822" w:rsidRDefault="00386ECF" w:rsidP="004D1822"/>
        </w:tc>
      </w:tr>
      <w:tr w:rsidR="00386ECF" w:rsidRPr="004D1822" w14:paraId="4A2E35C1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4A73CF9" w14:textId="2B94098A" w:rsidR="00386ECF" w:rsidRPr="004D1822" w:rsidRDefault="00386ECF" w:rsidP="004D1822">
            <w:r w:rsidRPr="004D1822">
              <w:t>α1</w:t>
            </w:r>
          </w:p>
        </w:tc>
        <w:tc>
          <w:tcPr>
            <w:tcW w:w="4500" w:type="dxa"/>
            <w:shd w:val="clear" w:color="auto" w:fill="auto"/>
            <w:noWrap/>
          </w:tcPr>
          <w:p w14:paraId="1EDAC6DE" w14:textId="77777777" w:rsidR="00386ECF" w:rsidRPr="004D1822" w:rsidRDefault="00386ECF" w:rsidP="004D1822">
            <w:proofErr w:type="spellStart"/>
            <w:r w:rsidRPr="004D1822">
              <w:t>Variabel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interal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pertama</w:t>
            </w:r>
            <w:proofErr w:type="spellEnd"/>
          </w:p>
        </w:tc>
        <w:tc>
          <w:tcPr>
            <w:tcW w:w="1710" w:type="dxa"/>
          </w:tcPr>
          <w:p w14:paraId="4A0C0525" w14:textId="77777777" w:rsidR="00386ECF" w:rsidRPr="004D1822" w:rsidRDefault="00386ECF" w:rsidP="004D1822"/>
        </w:tc>
      </w:tr>
      <w:tr w:rsidR="00386ECF" w:rsidRPr="004D1822" w14:paraId="467FB3E5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69D11ABB" w14:textId="27D76ED0" w:rsidR="00386ECF" w:rsidRPr="004D1822" w:rsidRDefault="00386ECF" w:rsidP="004D1822">
            <w:r w:rsidRPr="004D1822">
              <w:t>α2</w:t>
            </w:r>
          </w:p>
        </w:tc>
        <w:tc>
          <w:tcPr>
            <w:tcW w:w="4500" w:type="dxa"/>
            <w:shd w:val="clear" w:color="auto" w:fill="auto"/>
            <w:noWrap/>
          </w:tcPr>
          <w:p w14:paraId="15FB6E2C" w14:textId="77777777" w:rsidR="00386ECF" w:rsidRPr="004D1822" w:rsidRDefault="00386ECF" w:rsidP="004D1822">
            <w:proofErr w:type="spellStart"/>
            <w:r w:rsidRPr="004D1822">
              <w:t>Variabel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interal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kedua</w:t>
            </w:r>
            <w:proofErr w:type="spellEnd"/>
          </w:p>
        </w:tc>
        <w:tc>
          <w:tcPr>
            <w:tcW w:w="1710" w:type="dxa"/>
          </w:tcPr>
          <w:p w14:paraId="69BE5996" w14:textId="77777777" w:rsidR="00386ECF" w:rsidRPr="004D1822" w:rsidRDefault="00386ECF" w:rsidP="004D1822"/>
        </w:tc>
      </w:tr>
      <w:tr w:rsidR="00386ECF" w:rsidRPr="004D1822" w14:paraId="7F655F1E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2C254151" w14:textId="68505A4E" w:rsidR="00386ECF" w:rsidRPr="004D1822" w:rsidRDefault="00386ECF" w:rsidP="004D1822">
            <w:r w:rsidRPr="004D1822">
              <w:t>δ</w:t>
            </w:r>
          </w:p>
        </w:tc>
        <w:tc>
          <w:tcPr>
            <w:tcW w:w="4500" w:type="dxa"/>
            <w:shd w:val="clear" w:color="auto" w:fill="auto"/>
            <w:noWrap/>
          </w:tcPr>
          <w:p w14:paraId="2C479432" w14:textId="77777777" w:rsidR="00386ECF" w:rsidRPr="004D1822" w:rsidRDefault="00386ECF" w:rsidP="004D1822">
            <w:proofErr w:type="spellStart"/>
            <w:r w:rsidRPr="004D1822">
              <w:t>Koefisien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viskositas</w:t>
            </w:r>
            <w:proofErr w:type="spellEnd"/>
          </w:p>
        </w:tc>
        <w:tc>
          <w:tcPr>
            <w:tcW w:w="1710" w:type="dxa"/>
          </w:tcPr>
          <w:p w14:paraId="510D1EDA" w14:textId="77777777" w:rsidR="00386ECF" w:rsidRPr="004D1822" w:rsidRDefault="00386ECF" w:rsidP="004D1822"/>
        </w:tc>
      </w:tr>
      <w:tr w:rsidR="00386ECF" w:rsidRPr="004D1822" w14:paraId="7E34D622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6EFEFE80" w14:textId="79BCDC97" w:rsidR="00386ECF" w:rsidRPr="004D1822" w:rsidRDefault="00386ECF" w:rsidP="004D1822">
            <w:r w:rsidRPr="004D1822">
              <w:sym w:font="Symbol" w:char="F071"/>
            </w:r>
            <w:r w:rsidRPr="004D1822">
              <w:t>a</w:t>
            </w:r>
          </w:p>
        </w:tc>
        <w:tc>
          <w:tcPr>
            <w:tcW w:w="4500" w:type="dxa"/>
            <w:shd w:val="clear" w:color="auto" w:fill="auto"/>
            <w:noWrap/>
          </w:tcPr>
          <w:p w14:paraId="47767766" w14:textId="77777777" w:rsidR="00386ECF" w:rsidRPr="004D1822" w:rsidRDefault="00386ECF" w:rsidP="004D1822">
            <w:proofErr w:type="spellStart"/>
            <w:r w:rsidRPr="004D1822">
              <w:t>Sudut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masuk</w:t>
            </w:r>
            <w:proofErr w:type="spellEnd"/>
          </w:p>
        </w:tc>
        <w:tc>
          <w:tcPr>
            <w:tcW w:w="1710" w:type="dxa"/>
          </w:tcPr>
          <w:p w14:paraId="26CF6A7C" w14:textId="77777777" w:rsidR="00386ECF" w:rsidRPr="004D1822" w:rsidRDefault="00386ECF" w:rsidP="004D1822"/>
        </w:tc>
      </w:tr>
      <w:tr w:rsidR="00386ECF" w:rsidRPr="004D1822" w14:paraId="7C52602E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4C07D44E" w14:textId="67F491B2" w:rsidR="00386ECF" w:rsidRPr="004D1822" w:rsidRDefault="00386ECF" w:rsidP="004D1822">
            <w:r w:rsidRPr="004D1822">
              <w:sym w:font="Symbol" w:char="F071"/>
            </w:r>
            <w:r w:rsidRPr="004D1822">
              <w:t>b</w:t>
            </w:r>
          </w:p>
        </w:tc>
        <w:tc>
          <w:tcPr>
            <w:tcW w:w="4500" w:type="dxa"/>
            <w:shd w:val="clear" w:color="auto" w:fill="auto"/>
            <w:noWrap/>
          </w:tcPr>
          <w:p w14:paraId="63689B36" w14:textId="77777777" w:rsidR="00386ECF" w:rsidRPr="004D1822" w:rsidRDefault="00386ECF" w:rsidP="004D1822">
            <w:proofErr w:type="spellStart"/>
            <w:r w:rsidRPr="004D1822">
              <w:t>Sudut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keluar</w:t>
            </w:r>
            <w:proofErr w:type="spellEnd"/>
          </w:p>
        </w:tc>
        <w:tc>
          <w:tcPr>
            <w:tcW w:w="1710" w:type="dxa"/>
          </w:tcPr>
          <w:p w14:paraId="3F174F84" w14:textId="77777777" w:rsidR="00386ECF" w:rsidRPr="004D1822" w:rsidRDefault="00386ECF" w:rsidP="004D1822"/>
        </w:tc>
      </w:tr>
      <w:tr w:rsidR="00386ECF" w:rsidRPr="004D1822" w14:paraId="1298C93F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7F40ADC2" w14:textId="35BFF306" w:rsidR="00386ECF" w:rsidRPr="004D1822" w:rsidRDefault="00386ECF" w:rsidP="004D1822">
            <w:r w:rsidRPr="004D1822">
              <w:t>λ</w:t>
            </w:r>
          </w:p>
        </w:tc>
        <w:tc>
          <w:tcPr>
            <w:tcW w:w="4500" w:type="dxa"/>
            <w:shd w:val="clear" w:color="auto" w:fill="auto"/>
            <w:noWrap/>
          </w:tcPr>
          <w:p w14:paraId="6F56DECA" w14:textId="77777777" w:rsidR="00386ECF" w:rsidRPr="004D1822" w:rsidRDefault="00386ECF" w:rsidP="004D1822">
            <w:r w:rsidRPr="004D1822">
              <w:t xml:space="preserve">Panjang </w:t>
            </w:r>
            <w:proofErr w:type="spellStart"/>
            <w:r w:rsidRPr="004D1822">
              <w:t>gelombang</w:t>
            </w:r>
            <w:proofErr w:type="spellEnd"/>
            <w:r w:rsidRPr="004D1822">
              <w:t xml:space="preserve"> </w:t>
            </w:r>
          </w:p>
        </w:tc>
        <w:tc>
          <w:tcPr>
            <w:tcW w:w="1710" w:type="dxa"/>
          </w:tcPr>
          <w:p w14:paraId="72ADDA33" w14:textId="77777777" w:rsidR="00386ECF" w:rsidRPr="004D1822" w:rsidRDefault="00386ECF" w:rsidP="004D1822"/>
        </w:tc>
      </w:tr>
      <w:tr w:rsidR="00386ECF" w:rsidRPr="004D1822" w14:paraId="6495BC26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0A6D2CF6" w14:textId="30783EB0" w:rsidR="00386ECF" w:rsidRPr="004D1822" w:rsidRDefault="00386ECF" w:rsidP="004D1822">
            <w:r w:rsidRPr="004D1822">
              <w:t>µa</w:t>
            </w:r>
          </w:p>
        </w:tc>
        <w:tc>
          <w:tcPr>
            <w:tcW w:w="4500" w:type="dxa"/>
            <w:shd w:val="clear" w:color="auto" w:fill="auto"/>
            <w:noWrap/>
          </w:tcPr>
          <w:p w14:paraId="1962A041" w14:textId="699447B8" w:rsidR="00386ECF" w:rsidRPr="004D1822" w:rsidRDefault="00386ECF" w:rsidP="004D1822">
            <w:proofErr w:type="spellStart"/>
            <w:r w:rsidRPr="004D1822">
              <w:t>Koefisien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penyerapan</w:t>
            </w:r>
            <w:proofErr w:type="spellEnd"/>
          </w:p>
        </w:tc>
        <w:tc>
          <w:tcPr>
            <w:tcW w:w="1710" w:type="dxa"/>
          </w:tcPr>
          <w:p w14:paraId="77AA8AA4" w14:textId="77777777" w:rsidR="00386ECF" w:rsidRPr="004D1822" w:rsidRDefault="00386ECF" w:rsidP="004D1822">
            <w:r w:rsidRPr="004D1822">
              <w:t>5</w:t>
            </w:r>
          </w:p>
        </w:tc>
      </w:tr>
      <w:tr w:rsidR="00386ECF" w:rsidRPr="004D1822" w14:paraId="0B18B16C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p w14:paraId="5F5FE055" w14:textId="5FFDF340" w:rsidR="00386ECF" w:rsidRPr="004D1822" w:rsidRDefault="006D29F9" w:rsidP="004D182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500" w:type="dxa"/>
            <w:shd w:val="clear" w:color="auto" w:fill="auto"/>
            <w:noWrap/>
          </w:tcPr>
          <w:p w14:paraId="7C2E179C" w14:textId="30E47B5C" w:rsidR="00386ECF" w:rsidRPr="004D1822" w:rsidRDefault="00386ECF" w:rsidP="004D1822">
            <w:proofErr w:type="spellStart"/>
            <w:r w:rsidRPr="004D1822">
              <w:t>Koefisien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hamburan</w:t>
            </w:r>
            <w:proofErr w:type="spellEnd"/>
          </w:p>
        </w:tc>
        <w:tc>
          <w:tcPr>
            <w:tcW w:w="1710" w:type="dxa"/>
          </w:tcPr>
          <w:p w14:paraId="0F4CA9BF" w14:textId="77777777" w:rsidR="00386ECF" w:rsidRPr="004D1822" w:rsidRDefault="00386ECF" w:rsidP="004D1822"/>
        </w:tc>
      </w:tr>
      <w:tr w:rsidR="00386ECF" w:rsidRPr="004D1822" w14:paraId="1F78FF8C" w14:textId="77777777" w:rsidTr="00AA11E3">
        <w:trPr>
          <w:trHeight w:val="274"/>
        </w:trPr>
        <w:tc>
          <w:tcPr>
            <w:tcW w:w="1620" w:type="dxa"/>
            <w:shd w:val="clear" w:color="auto" w:fill="auto"/>
            <w:noWrap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386ECF" w:rsidRPr="004D1822" w14:paraId="6FE4AF39" w14:textId="77777777" w:rsidTr="00A56B13">
              <w:trPr>
                <w:trHeight w:val="315"/>
                <w:tblCellSpacing w:w="0" w:type="dxa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C69BF82" w14:textId="77777777" w:rsidR="00386ECF" w:rsidRPr="004D1822" w:rsidRDefault="00386ECF" w:rsidP="004D1822">
                  <w:r w:rsidRPr="004D1822">
                    <w:sym w:font="Symbol" w:char="F057"/>
                  </w:r>
                </w:p>
              </w:tc>
            </w:tr>
          </w:tbl>
          <w:p w14:paraId="28D1897B" w14:textId="77777777" w:rsidR="00386ECF" w:rsidRPr="004D1822" w:rsidRDefault="00386ECF" w:rsidP="004D1822"/>
        </w:tc>
        <w:tc>
          <w:tcPr>
            <w:tcW w:w="4500" w:type="dxa"/>
            <w:shd w:val="clear" w:color="auto" w:fill="auto"/>
            <w:noWrap/>
          </w:tcPr>
          <w:p w14:paraId="0993FB65" w14:textId="4316A518" w:rsidR="00386ECF" w:rsidRPr="004D1822" w:rsidRDefault="00386ECF" w:rsidP="004D1822">
            <w:r w:rsidRPr="004D1822">
              <w:t xml:space="preserve">Domain </w:t>
            </w:r>
            <w:proofErr w:type="spellStart"/>
            <w:r w:rsidRPr="004D1822">
              <w:t>ruang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suatu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objek</w:t>
            </w:r>
            <w:proofErr w:type="spellEnd"/>
          </w:p>
        </w:tc>
        <w:tc>
          <w:tcPr>
            <w:tcW w:w="1710" w:type="dxa"/>
          </w:tcPr>
          <w:p w14:paraId="0D1FFEA7" w14:textId="77777777" w:rsidR="00386ECF" w:rsidRPr="004D1822" w:rsidRDefault="00386ECF" w:rsidP="004D1822">
            <w:r w:rsidRPr="004D1822">
              <w:t>5</w:t>
            </w:r>
          </w:p>
        </w:tc>
      </w:tr>
    </w:tbl>
    <w:p w14:paraId="3F27C796" w14:textId="24892C63" w:rsidR="00602824" w:rsidRPr="004D1822" w:rsidRDefault="00602824" w:rsidP="004D1822">
      <w:pPr>
        <w:sectPr w:rsidR="00602824" w:rsidRPr="004D1822" w:rsidSect="00844E1C">
          <w:footerReference w:type="default" r:id="rId11"/>
          <w:pgSz w:w="11907" w:h="16839" w:code="9"/>
          <w:pgMar w:top="1699" w:right="1699" w:bottom="1699" w:left="2275" w:header="720" w:footer="850" w:gutter="0"/>
          <w:pgNumType w:fmt="lowerRoman" w:start="1"/>
          <w:cols w:space="720"/>
          <w:docGrid w:linePitch="360"/>
        </w:sectPr>
      </w:pPr>
    </w:p>
    <w:p w14:paraId="5B4874D2" w14:textId="4BF9E16D" w:rsidR="00BC01EE" w:rsidRPr="004D1822" w:rsidRDefault="004F71FC" w:rsidP="006D29F9">
      <w:pPr>
        <w:pStyle w:val="Heading1"/>
      </w:pPr>
      <w:bookmarkStart w:id="59" w:name="_Toc17721385"/>
      <w:bookmarkStart w:id="60" w:name="_Toc17724354"/>
      <w:bookmarkStart w:id="61" w:name="_Toc17724402"/>
      <w:bookmarkStart w:id="62" w:name="_Toc17930014"/>
      <w:bookmarkStart w:id="63" w:name="_Toc17954130"/>
      <w:proofErr w:type="spellStart"/>
      <w:r w:rsidRPr="00C13F41">
        <w:lastRenderedPageBreak/>
        <w:t>Pendahuluan</w:t>
      </w:r>
      <w:bookmarkEnd w:id="59"/>
      <w:bookmarkEnd w:id="60"/>
      <w:bookmarkEnd w:id="61"/>
      <w:bookmarkEnd w:id="62"/>
      <w:bookmarkEnd w:id="63"/>
      <w:proofErr w:type="spellEnd"/>
    </w:p>
    <w:p w14:paraId="05B695E7" w14:textId="77777777" w:rsidR="00BF411F" w:rsidRPr="004D1822" w:rsidRDefault="00BF411F" w:rsidP="008B7364">
      <w:pPr>
        <w:pStyle w:val="blank-1"/>
      </w:pPr>
    </w:p>
    <w:p w14:paraId="48A16AD3" w14:textId="3F423C9A" w:rsidR="00BF411F" w:rsidRPr="004D1822" w:rsidRDefault="004D53CF" w:rsidP="00C13F41">
      <w:pPr>
        <w:pStyle w:val="paragraf"/>
      </w:pP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pembuka</w:t>
      </w:r>
      <w:proofErr w:type="spellEnd"/>
      <w:r w:rsidRPr="004D1822">
        <w:t xml:space="preserve"> di </w:t>
      </w:r>
      <w:proofErr w:type="spellStart"/>
      <w:r w:rsidRPr="004D1822">
        <w:t>sini</w:t>
      </w:r>
      <w:proofErr w:type="spellEnd"/>
      <w:r w:rsidRPr="004D1822">
        <w:t xml:space="preserve"> (</w:t>
      </w:r>
      <w:proofErr w:type="spellStart"/>
      <w:r w:rsidRPr="004D1822">
        <w:t>jika</w:t>
      </w:r>
      <w:proofErr w:type="spellEnd"/>
      <w:r w:rsidRPr="004D1822">
        <w:t xml:space="preserve"> </w:t>
      </w:r>
      <w:proofErr w:type="spellStart"/>
      <w:r w:rsidRPr="004D1822">
        <w:t>ada</w:t>
      </w:r>
      <w:proofErr w:type="spellEnd"/>
      <w:r w:rsidRPr="004D1822">
        <w:t xml:space="preserve">).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</w:t>
      </w:r>
      <w:proofErr w:type="spellStart"/>
      <w:r w:rsidRPr="004D1822">
        <w:t>yaitu</w:t>
      </w:r>
      <w:proofErr w:type="spellEnd"/>
      <w:r w:rsidRPr="004D1822">
        <w:t xml:space="preserve"> </w:t>
      </w:r>
      <w:proofErr w:type="spellStart"/>
      <w:r w:rsidRPr="004D1822">
        <w:t>Pendahuluan</w:t>
      </w:r>
      <w:proofErr w:type="spellEnd"/>
      <w:r w:rsidRPr="004D1822">
        <w:t xml:space="preserve"> (</w:t>
      </w:r>
      <w:proofErr w:type="spellStart"/>
      <w:r w:rsidRPr="004D1822">
        <w:t>ukuran</w:t>
      </w:r>
      <w:proofErr w:type="spellEnd"/>
      <w:r w:rsidRPr="004D1822">
        <w:t xml:space="preserve"> 14, </w:t>
      </w:r>
      <w:proofErr w:type="spellStart"/>
      <w:r w:rsidRPr="004D1822">
        <w:t>cetak</w:t>
      </w:r>
      <w:proofErr w:type="spellEnd"/>
      <w:r w:rsidRPr="004D1822">
        <w:t xml:space="preserve"> </w:t>
      </w:r>
      <w:proofErr w:type="spellStart"/>
      <w:r w:rsidRPr="004D1822">
        <w:t>tebal</w:t>
      </w:r>
      <w:proofErr w:type="spellEnd"/>
      <w:r w:rsidRPr="004D1822">
        <w:t xml:space="preserve">),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kecil</w:t>
      </w:r>
      <w:proofErr w:type="spellEnd"/>
      <w:r w:rsidRPr="004D1822">
        <w:t xml:space="preserve"> </w:t>
      </w:r>
      <w:proofErr w:type="spellStart"/>
      <w:r w:rsidRPr="004D1822">
        <w:t>kecuali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, </w:t>
      </w:r>
      <w:proofErr w:type="spellStart"/>
      <w:r w:rsidRPr="004D1822">
        <w:t>dicetak</w:t>
      </w:r>
      <w:proofErr w:type="spellEnd"/>
      <w:r w:rsidRPr="004D1822">
        <w:t xml:space="preserve"> </w:t>
      </w:r>
      <w:proofErr w:type="spellStart"/>
      <w:r w:rsidRPr="004D1822">
        <w:t>sejajar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Bab I 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titik</w:t>
      </w:r>
      <w:proofErr w:type="spellEnd"/>
      <w:r w:rsidRPr="004D1822">
        <w:t xml:space="preserve"> di </w:t>
      </w:r>
      <w:proofErr w:type="spellStart"/>
      <w:r w:rsidRPr="004D1822">
        <w:t>belakang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dan </w:t>
      </w:r>
      <w:proofErr w:type="spellStart"/>
      <w:r w:rsidRPr="004D1822">
        <w:t>diletakkan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simetris</w:t>
      </w:r>
      <w:proofErr w:type="spellEnd"/>
      <w:r w:rsidRPr="004D1822">
        <w:t xml:space="preserve"> (centered) pada </w:t>
      </w:r>
      <w:proofErr w:type="spellStart"/>
      <w:r w:rsidRPr="004D1822">
        <w:t>halaman</w:t>
      </w:r>
      <w:proofErr w:type="spellEnd"/>
      <w:r w:rsidRPr="004D1822">
        <w:t xml:space="preserve">. Bab </w:t>
      </w:r>
      <w:proofErr w:type="spellStart"/>
      <w:r w:rsidRPr="004D1822">
        <w:t>pendahuluan</w:t>
      </w:r>
      <w:proofErr w:type="spellEnd"/>
      <w:r w:rsidRPr="004D1822">
        <w:t xml:space="preserve"> </w:t>
      </w:r>
      <w:proofErr w:type="spellStart"/>
      <w:r w:rsidRPr="004D1822">
        <w:t>sedikitnya</w:t>
      </w:r>
      <w:proofErr w:type="spellEnd"/>
      <w:r w:rsidRPr="004D1822">
        <w:t xml:space="preserve"> </w:t>
      </w:r>
      <w:proofErr w:type="spellStart"/>
      <w:r w:rsidRPr="004D1822">
        <w:t>memuat</w:t>
      </w:r>
      <w:proofErr w:type="spellEnd"/>
      <w:r w:rsidRPr="004D1822">
        <w:t xml:space="preserve"> (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dirinci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bentuk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) </w:t>
      </w:r>
      <w:proofErr w:type="spellStart"/>
      <w:r w:rsidRPr="004D1822">
        <w:t>hal-hal</w:t>
      </w:r>
      <w:proofErr w:type="spellEnd"/>
      <w:r w:rsidRPr="004D1822">
        <w:t xml:space="preserve"> </w:t>
      </w:r>
      <w:proofErr w:type="spellStart"/>
      <w:r w:rsidR="00D2428E" w:rsidRPr="004D1822">
        <w:t>berikut</w:t>
      </w:r>
      <w:proofErr w:type="spellEnd"/>
      <w:r w:rsidR="00D2428E" w:rsidRPr="004D1822">
        <w:t>:</w:t>
      </w:r>
    </w:p>
    <w:p w14:paraId="738C0B6C" w14:textId="77777777" w:rsidR="00BF411F" w:rsidRPr="004D1822" w:rsidRDefault="00BF411F" w:rsidP="00C13F41">
      <w:pPr>
        <w:pStyle w:val="paragraf-list"/>
      </w:pPr>
      <w:proofErr w:type="spellStart"/>
      <w:r w:rsidRPr="004D1822">
        <w:t>Deskripsi</w:t>
      </w:r>
      <w:proofErr w:type="spellEnd"/>
      <w:r w:rsidRPr="004D1822">
        <w:t xml:space="preserve"> </w:t>
      </w:r>
      <w:proofErr w:type="spellStart"/>
      <w:r w:rsidRPr="004D1822">
        <w:t>topik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dan </w:t>
      </w:r>
      <w:proofErr w:type="spellStart"/>
      <w:r w:rsidRPr="004D1822">
        <w:t>latar</w:t>
      </w:r>
      <w:proofErr w:type="spellEnd"/>
      <w:r w:rsidRPr="004D1822">
        <w:t xml:space="preserve"> </w:t>
      </w:r>
      <w:proofErr w:type="spellStart"/>
      <w:r w:rsidRPr="004D1822">
        <w:t>belakang</w:t>
      </w:r>
      <w:proofErr w:type="spellEnd"/>
      <w:r w:rsidRPr="004D1822">
        <w:t xml:space="preserve">; </w:t>
      </w:r>
    </w:p>
    <w:p w14:paraId="5E9F2837" w14:textId="53EC0368" w:rsidR="00BF411F" w:rsidRPr="004D1822" w:rsidRDefault="00BF411F" w:rsidP="00C13F41">
      <w:pPr>
        <w:pStyle w:val="paragraf-list"/>
      </w:pPr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(statement of the problem), </w:t>
      </w:r>
      <w:proofErr w:type="spellStart"/>
      <w:r w:rsidRPr="004D1822">
        <w:t>tujuan</w:t>
      </w:r>
      <w:proofErr w:type="spellEnd"/>
      <w:r w:rsidRPr="004D1822">
        <w:t xml:space="preserve">, </w:t>
      </w:r>
      <w:proofErr w:type="spellStart"/>
      <w:r w:rsidRPr="004D1822">
        <w:t>lingkup</w:t>
      </w:r>
      <w:proofErr w:type="spellEnd"/>
      <w:r w:rsidRPr="004D1822">
        <w:t xml:space="preserve"> </w:t>
      </w:r>
      <w:proofErr w:type="spellStart"/>
      <w:r w:rsidRPr="004D1822">
        <w:t>permasalahan</w:t>
      </w:r>
      <w:proofErr w:type="spellEnd"/>
      <w:r w:rsidRPr="004D1822">
        <w:t xml:space="preserve">, </w:t>
      </w:r>
      <w:proofErr w:type="spellStart"/>
      <w:r w:rsidRPr="004D1822">
        <w:t>asumsi-asumsi</w:t>
      </w:r>
      <w:proofErr w:type="spellEnd"/>
      <w:r w:rsidRPr="004D1822">
        <w:t xml:space="preserve"> yang </w:t>
      </w:r>
      <w:proofErr w:type="spellStart"/>
      <w:r w:rsidRPr="004D1822">
        <w:t>digunakan</w:t>
      </w:r>
      <w:proofErr w:type="spellEnd"/>
      <w:r w:rsidR="00EC6E5F" w:rsidRPr="004D1822">
        <w:t>,</w:t>
      </w:r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hipotesis</w:t>
      </w:r>
      <w:proofErr w:type="spellEnd"/>
      <w:r w:rsidRPr="004D1822">
        <w:t>;</w:t>
      </w:r>
    </w:p>
    <w:p w14:paraId="1AD6BB19" w14:textId="77777777" w:rsidR="00BF411F" w:rsidRPr="004D1822" w:rsidRDefault="00BF411F" w:rsidP="00C13F41">
      <w:pPr>
        <w:pStyle w:val="paragraf-list"/>
      </w:pPr>
      <w:r w:rsidRPr="004D1822">
        <w:t xml:space="preserve">Cara </w:t>
      </w:r>
      <w:proofErr w:type="spellStart"/>
      <w:r w:rsidRPr="004D1822">
        <w:t>pendekatan</w:t>
      </w:r>
      <w:proofErr w:type="spellEnd"/>
      <w:r w:rsidRPr="004D1822">
        <w:t xml:space="preserve"> dan </w:t>
      </w:r>
      <w:proofErr w:type="spellStart"/>
      <w:r w:rsidRPr="004D1822">
        <w:t>metode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yang </w:t>
      </w:r>
      <w:proofErr w:type="spellStart"/>
      <w:r w:rsidRPr="004D1822">
        <w:t>digunakan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diagram </w:t>
      </w:r>
      <w:proofErr w:type="spellStart"/>
      <w:r w:rsidRPr="004D1822">
        <w:t>alir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>;</w:t>
      </w:r>
    </w:p>
    <w:p w14:paraId="3AD45DE3" w14:textId="77777777" w:rsidR="00BF411F" w:rsidRPr="004D1822" w:rsidRDefault="00BF411F" w:rsidP="00C13F41">
      <w:pPr>
        <w:pStyle w:val="paragraf-list"/>
      </w:pPr>
      <w:proofErr w:type="spellStart"/>
      <w:r w:rsidRPr="004D1822">
        <w:t>Pelaksanaan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garis</w:t>
      </w:r>
      <w:proofErr w:type="spellEnd"/>
      <w:r w:rsidRPr="004D1822">
        <w:t xml:space="preserve"> </w:t>
      </w:r>
      <w:proofErr w:type="spellStart"/>
      <w:r w:rsidRPr="004D1822">
        <w:t>besar</w:t>
      </w:r>
      <w:proofErr w:type="spellEnd"/>
      <w:r w:rsidRPr="004D1822">
        <w:t>;</w:t>
      </w:r>
    </w:p>
    <w:p w14:paraId="0022A2F6" w14:textId="24BF0DFA" w:rsidR="00BF411F" w:rsidRPr="004D1822" w:rsidRDefault="00BF411F" w:rsidP="00C13F41">
      <w:pPr>
        <w:pStyle w:val="paragraf-list"/>
      </w:pPr>
      <w:proofErr w:type="spellStart"/>
      <w:r w:rsidRPr="004D1822">
        <w:t>Sistematika</w:t>
      </w:r>
      <w:proofErr w:type="spellEnd"/>
      <w:r w:rsidRPr="004D1822">
        <w:t xml:space="preserve"> (outline) </w:t>
      </w:r>
      <w:proofErr w:type="spellStart"/>
      <w:r w:rsidR="00DE5710" w:rsidRPr="004D1822">
        <w:t>tesis</w:t>
      </w:r>
      <w:proofErr w:type="spellEnd"/>
      <w:r w:rsidRPr="004D1822">
        <w:t xml:space="preserve">; </w:t>
      </w:r>
      <w:proofErr w:type="spellStart"/>
      <w:r w:rsidRPr="004D1822">
        <w:t>Masalah</w:t>
      </w:r>
      <w:proofErr w:type="spellEnd"/>
      <w:r w:rsidRPr="004D1822">
        <w:t xml:space="preserve"> yang </w:t>
      </w:r>
      <w:proofErr w:type="spellStart"/>
      <w:r w:rsidRPr="004D1822">
        <w:t>hendak</w:t>
      </w:r>
      <w:proofErr w:type="spellEnd"/>
      <w:r w:rsidRPr="004D1822">
        <w:t xml:space="preserve"> </w:t>
      </w:r>
      <w:proofErr w:type="spellStart"/>
      <w:r w:rsidRPr="004D1822">
        <w:t>diselesaikan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hendaknya</w:t>
      </w:r>
      <w:proofErr w:type="spellEnd"/>
      <w:r w:rsidRPr="004D1822">
        <w:t xml:space="preserve"> </w:t>
      </w:r>
      <w:proofErr w:type="spellStart"/>
      <w:r w:rsidRPr="004D1822">
        <w:t>dinyatakan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jelas</w:t>
      </w:r>
      <w:proofErr w:type="spellEnd"/>
      <w:r w:rsidRPr="004D1822">
        <w:t xml:space="preserve">, </w:t>
      </w:r>
      <w:proofErr w:type="spellStart"/>
      <w:r w:rsidRPr="004D1822">
        <w:t>tegas</w:t>
      </w:r>
      <w:proofErr w:type="spellEnd"/>
      <w:r w:rsidRPr="004D1822">
        <w:t xml:space="preserve">, dan </w:t>
      </w:r>
      <w:proofErr w:type="spellStart"/>
      <w:r w:rsidRPr="004D1822">
        <w:t>terinci</w:t>
      </w:r>
      <w:proofErr w:type="spellEnd"/>
      <w:r w:rsidRPr="004D1822">
        <w:t xml:space="preserve"> </w:t>
      </w:r>
      <w:proofErr w:type="spellStart"/>
      <w:r w:rsidRPr="004D1822">
        <w:t>mengingat</w:t>
      </w:r>
      <w:proofErr w:type="spellEnd"/>
      <w:r w:rsidRPr="004D1822">
        <w:t xml:space="preserve"> </w:t>
      </w:r>
      <w:proofErr w:type="spellStart"/>
      <w:r w:rsidRPr="004D1822">
        <w:t>sudah</w:t>
      </w:r>
      <w:proofErr w:type="spellEnd"/>
      <w:r w:rsidRPr="004D1822">
        <w:t xml:space="preserve"> </w:t>
      </w:r>
      <w:proofErr w:type="spellStart"/>
      <w:r w:rsidRPr="004D1822">
        <w:t>sangat</w:t>
      </w:r>
      <w:proofErr w:type="spellEnd"/>
      <w:r w:rsidRPr="004D1822">
        <w:t xml:space="preserve"> </w:t>
      </w:r>
      <w:proofErr w:type="spellStart"/>
      <w:r w:rsidRPr="004D1822">
        <w:t>menjurus</w:t>
      </w:r>
      <w:proofErr w:type="spellEnd"/>
      <w:r w:rsidRPr="004D1822">
        <w:t xml:space="preserve"> dan </w:t>
      </w:r>
      <w:proofErr w:type="spellStart"/>
      <w:r w:rsidRPr="004D1822">
        <w:t>runcingnya</w:t>
      </w:r>
      <w:proofErr w:type="spellEnd"/>
      <w:r w:rsidRPr="004D1822">
        <w:t xml:space="preserve"> </w:t>
      </w:r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bidang</w:t>
      </w:r>
      <w:proofErr w:type="spellEnd"/>
      <w:r w:rsidRPr="004D1822">
        <w:t xml:space="preserve"> </w:t>
      </w:r>
      <w:proofErr w:type="spellStart"/>
      <w:r w:rsidRPr="004D1822">
        <w:t>spesialisasi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>.</w:t>
      </w:r>
    </w:p>
    <w:p w14:paraId="4BD27482" w14:textId="77777777" w:rsidR="00EF4781" w:rsidRPr="004D1822" w:rsidRDefault="00EF4781" w:rsidP="00C13F41">
      <w:pPr>
        <w:pStyle w:val="paragraf"/>
      </w:pPr>
    </w:p>
    <w:p w14:paraId="63CC8175" w14:textId="68B7F403" w:rsidR="00EF4781" w:rsidRPr="004D1822" w:rsidRDefault="00EF4781" w:rsidP="006D29F9">
      <w:pPr>
        <w:pStyle w:val="Heading2"/>
      </w:pPr>
      <w:bookmarkStart w:id="64" w:name="_Toc17724403"/>
      <w:bookmarkStart w:id="65" w:name="_Toc17930015"/>
      <w:bookmarkStart w:id="66" w:name="_Toc17954131"/>
      <w:proofErr w:type="spellStart"/>
      <w:r w:rsidRPr="00EB5BAD">
        <w:t>Latar</w:t>
      </w:r>
      <w:proofErr w:type="spellEnd"/>
      <w:r w:rsidRPr="004D1822">
        <w:t xml:space="preserve"> </w:t>
      </w:r>
      <w:proofErr w:type="spellStart"/>
      <w:r w:rsidRPr="004D1822">
        <w:t>Belakang</w:t>
      </w:r>
      <w:bookmarkEnd w:id="64"/>
      <w:bookmarkEnd w:id="65"/>
      <w:bookmarkEnd w:id="66"/>
      <w:proofErr w:type="spellEnd"/>
    </w:p>
    <w:p w14:paraId="378F52C0" w14:textId="13332365" w:rsidR="00982150" w:rsidRPr="004D1822" w:rsidRDefault="004D53CF" w:rsidP="00C13F41">
      <w:pPr>
        <w:pStyle w:val="paragraf"/>
      </w:pPr>
      <w:proofErr w:type="spellStart"/>
      <w:r w:rsidRPr="004D1822">
        <w:t>Jenis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pada </w:t>
      </w:r>
      <w:proofErr w:type="spellStart"/>
      <w:r w:rsidRPr="004D1822">
        <w:t>naskah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yang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mengandung</w:t>
      </w:r>
      <w:proofErr w:type="spellEnd"/>
      <w:r w:rsidRPr="004D1822">
        <w:t xml:space="preserve"> </w:t>
      </w:r>
      <w:proofErr w:type="spellStart"/>
      <w:r w:rsidRPr="004D1822">
        <w:t>indentasi</w:t>
      </w:r>
      <w:proofErr w:type="spellEnd"/>
      <w:r w:rsidRPr="004D1822">
        <w:t xml:space="preserve">, </w:t>
      </w:r>
      <w:proofErr w:type="spellStart"/>
      <w:r w:rsidRPr="004D1822">
        <w:t>sehingga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dimulai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batas</w:t>
      </w:r>
      <w:proofErr w:type="spellEnd"/>
      <w:r w:rsidRPr="004D1822">
        <w:t xml:space="preserve"> </w:t>
      </w:r>
      <w:proofErr w:type="spellStart"/>
      <w:r w:rsidRPr="004D1822">
        <w:t>tepi</w:t>
      </w:r>
      <w:proofErr w:type="spellEnd"/>
      <w:r w:rsidRPr="004D1822">
        <w:t xml:space="preserve"> </w:t>
      </w:r>
      <w:proofErr w:type="spellStart"/>
      <w:r w:rsidRPr="004D1822">
        <w:t>kiri</w:t>
      </w:r>
      <w:proofErr w:type="spellEnd"/>
      <w:r w:rsidRPr="004D1822">
        <w:t xml:space="preserve"> </w:t>
      </w:r>
      <w:proofErr w:type="spellStart"/>
      <w:r w:rsidRPr="004D1822">
        <w:t>naskah</w:t>
      </w:r>
      <w:proofErr w:type="spellEnd"/>
      <w:r w:rsidRPr="004D1822">
        <w:t xml:space="preserve"> dan </w:t>
      </w:r>
      <w:proofErr w:type="spellStart"/>
      <w:r w:rsidRPr="004D1822">
        <w:t>penulisannya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menjorok</w:t>
      </w:r>
      <w:proofErr w:type="spellEnd"/>
      <w:r w:rsidRPr="004D1822">
        <w:t xml:space="preserve"> </w:t>
      </w:r>
      <w:proofErr w:type="spellStart"/>
      <w:r w:rsidRPr="004D1822">
        <w:t>ke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.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dipisahkan</w:t>
      </w:r>
      <w:proofErr w:type="spellEnd"/>
      <w:r w:rsidRPr="004D1822">
        <w:t xml:space="preserve"> oleh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kosong</w:t>
      </w:r>
      <w:proofErr w:type="spellEnd"/>
      <w:r w:rsidRPr="004D1822">
        <w:t xml:space="preserve"> (</w:t>
      </w:r>
      <w:proofErr w:type="spellStart"/>
      <w:r w:rsidRPr="004D1822">
        <w:t>jarak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setengah</w:t>
      </w:r>
      <w:proofErr w:type="spellEnd"/>
      <w:r w:rsidRPr="004D1822">
        <w:t xml:space="preserve"> </w:t>
      </w:r>
      <w:proofErr w:type="spellStart"/>
      <w:r w:rsidRPr="004D1822">
        <w:t>spasi</w:t>
      </w:r>
      <w:proofErr w:type="spellEnd"/>
      <w:r w:rsidRPr="004D1822">
        <w:t xml:space="preserve">, </w:t>
      </w:r>
      <w:proofErr w:type="spellStart"/>
      <w:r w:rsidRPr="004D1822">
        <w:t>ukuran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12)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yang </w:t>
      </w:r>
      <w:proofErr w:type="spellStart"/>
      <w:r w:rsidRPr="004D1822">
        <w:t>mendahuluinya</w:t>
      </w:r>
      <w:proofErr w:type="spellEnd"/>
      <w:r w:rsidRPr="004D1822">
        <w:t>.</w:t>
      </w:r>
    </w:p>
    <w:p w14:paraId="10666326" w14:textId="77777777" w:rsidR="00982150" w:rsidRPr="004D1822" w:rsidRDefault="00982150" w:rsidP="00C13F41">
      <w:pPr>
        <w:pStyle w:val="paragraf"/>
      </w:pPr>
      <w:r w:rsidRPr="004D1822">
        <w:t xml:space="preserve"> </w:t>
      </w:r>
    </w:p>
    <w:p w14:paraId="42F662A6" w14:textId="5CB4FB28" w:rsidR="00982150" w:rsidRPr="004D1822" w:rsidRDefault="004D53CF" w:rsidP="00C13F41">
      <w:pPr>
        <w:pStyle w:val="paragraf"/>
      </w:pPr>
      <w:proofErr w:type="spellStart"/>
      <w:r w:rsidRPr="004D1822">
        <w:t>Jangan</w:t>
      </w:r>
      <w:proofErr w:type="spellEnd"/>
      <w:r w:rsidRPr="004D1822">
        <w:t xml:space="preserve"> </w:t>
      </w:r>
      <w:proofErr w:type="spellStart"/>
      <w:r w:rsidRPr="004D1822">
        <w:t>memulai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pada </w:t>
      </w:r>
      <w:proofErr w:type="spellStart"/>
      <w:r w:rsidRPr="004D1822">
        <w:t>dasar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, </w:t>
      </w:r>
      <w:proofErr w:type="spellStart"/>
      <w:r w:rsidRPr="004D1822">
        <w:t>kecuali</w:t>
      </w:r>
      <w:proofErr w:type="spellEnd"/>
      <w:r w:rsidRPr="004D1822">
        <w:t xml:space="preserve"> </w:t>
      </w:r>
      <w:proofErr w:type="spellStart"/>
      <w:r w:rsidRPr="004D1822">
        <w:t>apabila</w:t>
      </w:r>
      <w:proofErr w:type="spellEnd"/>
      <w:r w:rsidRPr="004D1822">
        <w:t xml:space="preserve"> </w:t>
      </w:r>
      <w:proofErr w:type="spellStart"/>
      <w:r w:rsidRPr="004D1822">
        <w:t>cukup</w:t>
      </w:r>
      <w:proofErr w:type="spellEnd"/>
      <w:r w:rsidRPr="004D1822">
        <w:t xml:space="preserve"> </w:t>
      </w:r>
      <w:proofErr w:type="spellStart"/>
      <w:r w:rsidRPr="004D1822">
        <w:t>tempat</w:t>
      </w:r>
      <w:proofErr w:type="spellEnd"/>
      <w:r w:rsidRPr="004D1822">
        <w:t xml:space="preserve">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sedikitnya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.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sebuah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jangan</w:t>
      </w:r>
      <w:proofErr w:type="spellEnd"/>
      <w:r w:rsidRPr="004D1822">
        <w:t xml:space="preserve"> </w:t>
      </w:r>
      <w:proofErr w:type="spellStart"/>
      <w:r w:rsidRPr="004D1822">
        <w:t>diletakkan</w:t>
      </w:r>
      <w:proofErr w:type="spellEnd"/>
      <w:r w:rsidRPr="004D1822">
        <w:t xml:space="preserve"> pada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berikutnya</w:t>
      </w:r>
      <w:proofErr w:type="spellEnd"/>
      <w:r w:rsidRPr="004D1822">
        <w:t xml:space="preserve">, </w:t>
      </w:r>
      <w:proofErr w:type="spellStart"/>
      <w:r w:rsidRPr="004D1822">
        <w:t>tinggalkan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pada </w:t>
      </w:r>
      <w:proofErr w:type="spellStart"/>
      <w:r w:rsidRPr="004D1822">
        <w:t>dasar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.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memuat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pikiran</w:t>
      </w:r>
      <w:proofErr w:type="spellEnd"/>
      <w:r w:rsidRPr="004D1822">
        <w:t xml:space="preserve"> </w:t>
      </w:r>
      <w:proofErr w:type="spellStart"/>
      <w:r w:rsidRPr="004D1822">
        <w:t>utama</w:t>
      </w:r>
      <w:proofErr w:type="spellEnd"/>
      <w:r w:rsidRPr="004D1822">
        <w:t>/</w:t>
      </w:r>
      <w:proofErr w:type="spellStart"/>
      <w:r w:rsidRPr="004D1822">
        <w:t>pokok</w:t>
      </w:r>
      <w:proofErr w:type="spellEnd"/>
      <w:r w:rsidRPr="004D1822">
        <w:t xml:space="preserve"> yang </w:t>
      </w:r>
      <w:proofErr w:type="spellStart"/>
      <w:r w:rsidRPr="004D1822">
        <w:t>tersusun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, oleh </w:t>
      </w:r>
      <w:proofErr w:type="spellStart"/>
      <w:r w:rsidRPr="004D1822">
        <w:t>sebab</w:t>
      </w:r>
      <w:proofErr w:type="spellEnd"/>
      <w:r w:rsidRPr="004D1822">
        <w:t xml:space="preserve"> </w:t>
      </w:r>
      <w:proofErr w:type="spellStart"/>
      <w:r w:rsidRPr="004D1822">
        <w:t>itu</w:t>
      </w:r>
      <w:proofErr w:type="spellEnd"/>
      <w:r w:rsidRPr="004D1822">
        <w:t xml:space="preserve"> </w:t>
      </w:r>
      <w:proofErr w:type="spellStart"/>
      <w:r w:rsidRPr="004D1822">
        <w:t>hindarilah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hanya</w:t>
      </w:r>
      <w:proofErr w:type="spellEnd"/>
      <w:r w:rsidRPr="004D1822">
        <w:t xml:space="preserve"> </w:t>
      </w:r>
      <w:proofErr w:type="spellStart"/>
      <w:r w:rsidRPr="004D1822">
        <w:t>ada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2614190E" w14:textId="719EE2BA" w:rsidR="004D53CF" w:rsidRPr="004D1822" w:rsidRDefault="004D53CF" w:rsidP="00C13F41">
      <w:pPr>
        <w:pStyle w:val="paragraf"/>
      </w:pPr>
    </w:p>
    <w:p w14:paraId="776CF499" w14:textId="2933FDD3" w:rsidR="004D53CF" w:rsidRPr="004D1822" w:rsidRDefault="004D53CF" w:rsidP="00C13F41">
      <w:pPr>
        <w:pStyle w:val="paragraf"/>
      </w:pPr>
    </w:p>
    <w:p w14:paraId="4A9D47B7" w14:textId="77777777" w:rsidR="006B580C" w:rsidRPr="004D1822" w:rsidRDefault="006B580C" w:rsidP="00C13F41">
      <w:pPr>
        <w:pStyle w:val="paragraf"/>
      </w:pPr>
    </w:p>
    <w:p w14:paraId="24C3EA3F" w14:textId="42F6269A" w:rsidR="00EF4781" w:rsidRPr="004D1822" w:rsidRDefault="00EF4781" w:rsidP="00EB5BAD">
      <w:pPr>
        <w:pStyle w:val="Heading2"/>
      </w:pPr>
      <w:bookmarkStart w:id="67" w:name="_Toc17724404"/>
      <w:bookmarkStart w:id="68" w:name="_Toc17930016"/>
      <w:bookmarkStart w:id="69" w:name="_Toc17954132"/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Penelitian</w:t>
      </w:r>
      <w:bookmarkEnd w:id="67"/>
      <w:bookmarkEnd w:id="68"/>
      <w:bookmarkEnd w:id="69"/>
      <w:proofErr w:type="spellEnd"/>
    </w:p>
    <w:p w14:paraId="0AFE2B59" w14:textId="0C0EE4CB" w:rsidR="000C5656" w:rsidRPr="004D1822" w:rsidRDefault="00CA4250" w:rsidP="00C13F41">
      <w:pPr>
        <w:pStyle w:val="paragraf"/>
      </w:pP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penulis</w:t>
      </w:r>
      <w:proofErr w:type="spellEnd"/>
      <w:r w:rsidRPr="004D1822">
        <w:t>/</w:t>
      </w:r>
      <w:proofErr w:type="spellStart"/>
      <w:r w:rsidRPr="004D1822">
        <w:t>pengarang</w:t>
      </w:r>
      <w:proofErr w:type="spellEnd"/>
      <w:r w:rsidRPr="004D1822">
        <w:t xml:space="preserve"> </w:t>
      </w:r>
      <w:proofErr w:type="spellStart"/>
      <w:r w:rsidRPr="004D1822">
        <w:t>lebih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orang, yang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</w:t>
      </w:r>
      <w:proofErr w:type="spellStart"/>
      <w:r w:rsidRPr="004D1822">
        <w:t>nama</w:t>
      </w:r>
      <w:proofErr w:type="spellEnd"/>
      <w:r w:rsidRPr="004D1822">
        <w:t xml:space="preserve"> </w:t>
      </w:r>
      <w:proofErr w:type="spellStart"/>
      <w:r w:rsidRPr="004D1822">
        <w:t>penulis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, </w:t>
      </w:r>
      <w:proofErr w:type="spellStart"/>
      <w:r w:rsidRPr="004D1822">
        <w:t>diikuti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dkk</w:t>
      </w:r>
      <w:proofErr w:type="spellEnd"/>
      <w:r w:rsidRPr="004D1822">
        <w:t xml:space="preserve">., </w:t>
      </w:r>
      <w:proofErr w:type="spellStart"/>
      <w:r w:rsidRPr="004D1822">
        <w:t>kemudian</w:t>
      </w:r>
      <w:proofErr w:type="spellEnd"/>
      <w:r w:rsidRPr="004D1822">
        <w:t xml:space="preserve"> </w:t>
      </w:r>
      <w:proofErr w:type="spellStart"/>
      <w:r w:rsidRPr="004D1822">
        <w:t>tahun</w:t>
      </w:r>
      <w:proofErr w:type="spellEnd"/>
      <w:r w:rsidRPr="004D1822">
        <w:t xml:space="preserve"> </w:t>
      </w:r>
      <w:proofErr w:type="spellStart"/>
      <w:r w:rsidRPr="004D1822">
        <w:t>publikasinya</w:t>
      </w:r>
      <w:proofErr w:type="spellEnd"/>
      <w:r w:rsidRPr="004D1822">
        <w:t xml:space="preserve">.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: “Kramer </w:t>
      </w:r>
      <w:proofErr w:type="spellStart"/>
      <w:r w:rsidRPr="004D1822">
        <w:t>dkk</w:t>
      </w:r>
      <w:proofErr w:type="spellEnd"/>
      <w:r w:rsidRPr="004D1822">
        <w:t xml:space="preserve">. (2005) </w:t>
      </w:r>
      <w:proofErr w:type="spellStart"/>
      <w:r w:rsidRPr="004D1822">
        <w:t>menyatakan</w:t>
      </w:r>
      <w:proofErr w:type="spellEnd"/>
      <w:r w:rsidRPr="004D1822">
        <w:t xml:space="preserve"> </w:t>
      </w:r>
      <w:proofErr w:type="spellStart"/>
      <w:r w:rsidRPr="004D1822">
        <w:t>bahwa</w:t>
      </w:r>
      <w:proofErr w:type="spellEnd"/>
      <w:r w:rsidRPr="004D1822">
        <w:t xml:space="preserve"> </w:t>
      </w:r>
      <w:proofErr w:type="spellStart"/>
      <w:r w:rsidRPr="004D1822">
        <w:t>fosil</w:t>
      </w:r>
      <w:proofErr w:type="spellEnd"/>
      <w:r w:rsidRPr="004D1822">
        <w:t xml:space="preserve"> </w:t>
      </w:r>
      <w:proofErr w:type="spellStart"/>
      <w:r w:rsidRPr="004D1822">
        <w:t>gigi</w:t>
      </w:r>
      <w:proofErr w:type="spellEnd"/>
      <w:r w:rsidRPr="004D1822">
        <w:t xml:space="preserve"> hominid yang </w:t>
      </w:r>
      <w:proofErr w:type="spellStart"/>
      <w:r w:rsidRPr="004D1822">
        <w:t>telah</w:t>
      </w:r>
      <w:proofErr w:type="spellEnd"/>
      <w:r w:rsidRPr="004D1822">
        <w:t xml:space="preserve"> </w:t>
      </w:r>
      <w:proofErr w:type="spellStart"/>
      <w:r w:rsidRPr="004D1822">
        <w:t>ditemukan</w:t>
      </w:r>
      <w:proofErr w:type="spellEnd"/>
      <w:r w:rsidRPr="004D1822">
        <w:t xml:space="preserve"> oleh </w:t>
      </w:r>
      <w:proofErr w:type="spellStart"/>
      <w:r w:rsidRPr="004D1822">
        <w:t>timnya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daerah</w:t>
      </w:r>
      <w:proofErr w:type="spellEnd"/>
      <w:r w:rsidRPr="004D1822">
        <w:t xml:space="preserve"> </w:t>
      </w:r>
      <w:proofErr w:type="spellStart"/>
      <w:r w:rsidRPr="004D1822">
        <w:t>Ciamis</w:t>
      </w:r>
      <w:proofErr w:type="spellEnd"/>
      <w:r w:rsidRPr="004D1822">
        <w:t xml:space="preserve">, </w:t>
      </w:r>
      <w:proofErr w:type="spellStart"/>
      <w:r w:rsidRPr="004D1822">
        <w:t>merupakan</w:t>
      </w:r>
      <w:proofErr w:type="spellEnd"/>
      <w:r w:rsidRPr="004D1822">
        <w:t xml:space="preserve"> </w:t>
      </w:r>
      <w:proofErr w:type="spellStart"/>
      <w:r w:rsidRPr="004D1822">
        <w:t>fosil</w:t>
      </w:r>
      <w:proofErr w:type="spellEnd"/>
      <w:r w:rsidRPr="004D1822">
        <w:t xml:space="preserve"> hominid </w:t>
      </w:r>
      <w:proofErr w:type="spellStart"/>
      <w:r w:rsidRPr="004D1822">
        <w:t>pertama</w:t>
      </w:r>
      <w:proofErr w:type="spellEnd"/>
      <w:r w:rsidRPr="004D1822">
        <w:t xml:space="preserve"> yang </w:t>
      </w:r>
      <w:proofErr w:type="spellStart"/>
      <w:r w:rsidRPr="004D1822">
        <w:t>ditemukan</w:t>
      </w:r>
      <w:proofErr w:type="spellEnd"/>
      <w:r w:rsidRPr="004D1822">
        <w:t xml:space="preserve"> di </w:t>
      </w:r>
      <w:proofErr w:type="spellStart"/>
      <w:r w:rsidRPr="004D1822">
        <w:t>Jawa</w:t>
      </w:r>
      <w:proofErr w:type="spellEnd"/>
      <w:r w:rsidRPr="004D1822">
        <w:t xml:space="preserve"> </w:t>
      </w:r>
      <w:proofErr w:type="gramStart"/>
      <w:r w:rsidRPr="004D1822">
        <w:t>Barat“</w:t>
      </w:r>
      <w:proofErr w:type="gramEnd"/>
      <w:r w:rsidRPr="004D1822">
        <w:t xml:space="preserve">. </w:t>
      </w:r>
      <w:proofErr w:type="spellStart"/>
      <w:r w:rsidRPr="004D1822">
        <w:t>Selain</w:t>
      </w:r>
      <w:proofErr w:type="spellEnd"/>
      <w:r w:rsidRPr="004D1822">
        <w:t xml:space="preserve"> </w:t>
      </w:r>
      <w:proofErr w:type="spellStart"/>
      <w:r w:rsidRPr="004D1822">
        <w:t>itu</w:t>
      </w:r>
      <w:proofErr w:type="spellEnd"/>
      <w:r w:rsidRPr="004D1822">
        <w:t xml:space="preserve"> </w:t>
      </w:r>
      <w:proofErr w:type="spellStart"/>
      <w:r w:rsidRPr="004D1822">
        <w:t>bisa</w:t>
      </w:r>
      <w:proofErr w:type="spellEnd"/>
      <w:r w:rsidRPr="004D1822">
        <w:t xml:space="preserve"> juga </w:t>
      </w:r>
      <w:proofErr w:type="spellStart"/>
      <w:r w:rsidRPr="004D1822">
        <w:t>dituliskan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yang </w:t>
      </w:r>
      <w:proofErr w:type="spellStart"/>
      <w:r w:rsidRPr="004D1822">
        <w:t>disadur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referensi</w:t>
      </w:r>
      <w:proofErr w:type="spellEnd"/>
      <w:r w:rsidRPr="004D1822">
        <w:t xml:space="preserve"> </w:t>
      </w:r>
      <w:proofErr w:type="spellStart"/>
      <w:r w:rsidRPr="004D1822">
        <w:t>kemudian</w:t>
      </w:r>
      <w:proofErr w:type="spellEnd"/>
      <w:r w:rsidRPr="004D1822">
        <w:t xml:space="preserve"> </w:t>
      </w:r>
      <w:proofErr w:type="spellStart"/>
      <w:r w:rsidRPr="004D1822">
        <w:t>menuliskan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seperti</w:t>
      </w:r>
      <w:proofErr w:type="spellEnd"/>
      <w:r w:rsidRPr="004D1822">
        <w:t xml:space="preserve"> pada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(Nama </w:t>
      </w:r>
      <w:proofErr w:type="spellStart"/>
      <w:r w:rsidRPr="004D1822">
        <w:t>Penulis</w:t>
      </w:r>
      <w:proofErr w:type="spellEnd"/>
      <w:r w:rsidRPr="004D1822">
        <w:t xml:space="preserve">, </w:t>
      </w:r>
      <w:proofErr w:type="spellStart"/>
      <w:r w:rsidRPr="004D1822">
        <w:t>Tahun</w:t>
      </w:r>
      <w:proofErr w:type="spellEnd"/>
      <w:r w:rsidRPr="004D1822">
        <w:t>).</w:t>
      </w:r>
    </w:p>
    <w:p w14:paraId="53D1B6DB" w14:textId="77777777" w:rsidR="000C5656" w:rsidRPr="004D1822" w:rsidRDefault="000C5656" w:rsidP="00C13F41">
      <w:pPr>
        <w:pStyle w:val="paragraf"/>
      </w:pPr>
    </w:p>
    <w:p w14:paraId="305E1980" w14:textId="7833CAC4" w:rsidR="0025026A" w:rsidRPr="004D1822" w:rsidRDefault="00CA4250" w:rsidP="00C13F41">
      <w:pPr>
        <w:pStyle w:val="paragraf"/>
      </w:pPr>
      <w:proofErr w:type="spellStart"/>
      <w:r w:rsidRPr="004D1822">
        <w:t>Semua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yang </w:t>
      </w:r>
      <w:proofErr w:type="spellStart"/>
      <w:r w:rsidRPr="004D1822">
        <w:t>tercantum</w:t>
      </w:r>
      <w:proofErr w:type="spellEnd"/>
      <w:r w:rsidRPr="004D1822">
        <w:t xml:space="preserve"> pada daftar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benar-benar</w:t>
      </w:r>
      <w:proofErr w:type="spellEnd"/>
      <w:r w:rsidRPr="004D1822">
        <w:t xml:space="preserve"> </w:t>
      </w:r>
      <w:proofErr w:type="spellStart"/>
      <w:r w:rsidRPr="004D1822">
        <w:t>dirujuk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teks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, dan </w:t>
      </w:r>
      <w:proofErr w:type="spellStart"/>
      <w:r w:rsidRPr="004D1822">
        <w:t>begitu</w:t>
      </w:r>
      <w:proofErr w:type="spellEnd"/>
      <w:r w:rsidRPr="004D1822">
        <w:t xml:space="preserve"> pula </w:t>
      </w:r>
      <w:proofErr w:type="spellStart"/>
      <w:r w:rsidRPr="004D1822">
        <w:t>sebaliknya</w:t>
      </w:r>
      <w:proofErr w:type="spellEnd"/>
      <w:r w:rsidRPr="004D1822">
        <w:t xml:space="preserve">. </w:t>
      </w:r>
      <w:proofErr w:type="spellStart"/>
      <w:r w:rsidRPr="004D1822">
        <w:t>Sangat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dianjurkan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agar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menggunakan</w:t>
      </w:r>
      <w:proofErr w:type="spellEnd"/>
      <w:r w:rsidRPr="004D1822">
        <w:t xml:space="preserve"> </w:t>
      </w:r>
      <w:proofErr w:type="spellStart"/>
      <w:r w:rsidRPr="004D1822">
        <w:t>catatan</w:t>
      </w:r>
      <w:proofErr w:type="spellEnd"/>
      <w:r w:rsidRPr="004D1822">
        <w:t xml:space="preserve"> kaki (</w:t>
      </w:r>
      <w:proofErr w:type="gramStart"/>
      <w:r w:rsidRPr="004D1822">
        <w:t>foot-note</w:t>
      </w:r>
      <w:proofErr w:type="gramEnd"/>
      <w:r w:rsidRPr="004D1822">
        <w:t xml:space="preserve">)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menunjukkan</w:t>
      </w:r>
      <w:proofErr w:type="spellEnd"/>
      <w:r w:rsidRPr="004D1822">
        <w:t xml:space="preserve"> </w:t>
      </w:r>
      <w:proofErr w:type="spellStart"/>
      <w:r w:rsidRPr="004D1822">
        <w:t>rujukan</w:t>
      </w:r>
      <w:proofErr w:type="spellEnd"/>
      <w:r w:rsidRPr="004D1822">
        <w:t xml:space="preserve"> dan </w:t>
      </w:r>
      <w:proofErr w:type="spellStart"/>
      <w:r w:rsidRPr="004D1822">
        <w:t>supaya</w:t>
      </w:r>
      <w:proofErr w:type="spellEnd"/>
      <w:r w:rsidRPr="004D1822">
        <w:t xml:space="preserve"> </w:t>
      </w:r>
      <w:proofErr w:type="spellStart"/>
      <w:r w:rsidRPr="004D1822">
        <w:t>diusahakan</w:t>
      </w:r>
      <w:proofErr w:type="spellEnd"/>
      <w:r w:rsidRPr="004D1822">
        <w:t xml:space="preserve"> agar </w:t>
      </w:r>
      <w:proofErr w:type="spellStart"/>
      <w:r w:rsidRPr="004D1822">
        <w:t>hal</w:t>
      </w:r>
      <w:proofErr w:type="spellEnd"/>
      <w:r w:rsidRPr="004D1822">
        <w:t xml:space="preserve"> yang </w:t>
      </w:r>
      <w:proofErr w:type="spellStart"/>
      <w:r w:rsidRPr="004D1822">
        <w:t>ingin</w:t>
      </w:r>
      <w:proofErr w:type="spellEnd"/>
      <w:r w:rsidRPr="004D1822">
        <w:t xml:space="preserve"> </w:t>
      </w:r>
      <w:proofErr w:type="spellStart"/>
      <w:r w:rsidRPr="004D1822">
        <w:t>disampaikan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catatan</w:t>
      </w:r>
      <w:proofErr w:type="spellEnd"/>
      <w:r w:rsidRPr="004D1822">
        <w:t xml:space="preserve"> kaki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diuraikan</w:t>
      </w:r>
      <w:proofErr w:type="spellEnd"/>
      <w:r w:rsidRPr="004D1822">
        <w:t>/</w:t>
      </w:r>
      <w:proofErr w:type="spellStart"/>
      <w:r w:rsidRPr="004D1822">
        <w:t>diungkapkan</w:t>
      </w:r>
      <w:proofErr w:type="spellEnd"/>
      <w:r w:rsidRPr="004D1822">
        <w:t xml:space="preserve"> </w:t>
      </w:r>
      <w:proofErr w:type="spellStart"/>
      <w:r w:rsidRPr="004D1822">
        <w:t>menyatu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teks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>.</w:t>
      </w:r>
      <w:r w:rsidR="0025026A" w:rsidRPr="004D1822">
        <w:br w:type="page"/>
      </w:r>
    </w:p>
    <w:p w14:paraId="2504FF85" w14:textId="75F6C5D3" w:rsidR="00EF4781" w:rsidRPr="004D1822" w:rsidRDefault="00E77FBB" w:rsidP="00EB5BAD">
      <w:pPr>
        <w:pStyle w:val="Heading1"/>
      </w:pPr>
      <w:bookmarkStart w:id="70" w:name="_Toc17721386"/>
      <w:bookmarkStart w:id="71" w:name="_Toc17724355"/>
      <w:bookmarkStart w:id="72" w:name="_Toc17724405"/>
      <w:bookmarkStart w:id="73" w:name="_Toc17930017"/>
      <w:bookmarkStart w:id="74" w:name="_Toc17954133"/>
      <w:proofErr w:type="spellStart"/>
      <w:r w:rsidRPr="004D1822">
        <w:lastRenderedPageBreak/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bookmarkEnd w:id="70"/>
      <w:bookmarkEnd w:id="71"/>
      <w:bookmarkEnd w:id="72"/>
      <w:bookmarkEnd w:id="73"/>
      <w:bookmarkEnd w:id="74"/>
      <w:proofErr w:type="spellEnd"/>
    </w:p>
    <w:p w14:paraId="4BCB57C0" w14:textId="77777777" w:rsidR="00EF4781" w:rsidRPr="004D1822" w:rsidRDefault="00EF4781" w:rsidP="00C13F41">
      <w:pPr>
        <w:pStyle w:val="paragraf"/>
      </w:pPr>
    </w:p>
    <w:p w14:paraId="52F230B3" w14:textId="3B25C407" w:rsidR="00E77FBB" w:rsidRPr="004D1822" w:rsidRDefault="00CA4250" w:rsidP="00C13F41">
      <w:pPr>
        <w:pStyle w:val="paragraf"/>
      </w:pP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dimulai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bernomor</w:t>
      </w:r>
      <w:proofErr w:type="spellEnd"/>
      <w:r w:rsidRPr="004D1822">
        <w:t xml:space="preserve"> </w:t>
      </w:r>
      <w:proofErr w:type="spellStart"/>
      <w:r w:rsidRPr="004D1822">
        <w:t>ganjil</w:t>
      </w:r>
      <w:proofErr w:type="spellEnd"/>
      <w:r w:rsidRPr="004D1822">
        <w:t xml:space="preserve">. </w:t>
      </w:r>
      <w:proofErr w:type="spellStart"/>
      <w:r w:rsidRPr="004D1822">
        <w:t>Gunakan</w:t>
      </w:r>
      <w:proofErr w:type="spellEnd"/>
      <w:r w:rsidRPr="004D1822">
        <w:t xml:space="preserve"> </w:t>
      </w:r>
      <w:proofErr w:type="spellStart"/>
      <w:r w:rsidRPr="004D1822">
        <w:t>fasilitas</w:t>
      </w:r>
      <w:proofErr w:type="spellEnd"/>
      <w:r w:rsidRPr="004D1822">
        <w:t xml:space="preserve"> “page break” pada Microsoft word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menambah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kosong</w:t>
      </w:r>
      <w:proofErr w:type="spellEnd"/>
      <w:r w:rsidRPr="004D1822">
        <w:t xml:space="preserve"> </w:t>
      </w:r>
      <w:proofErr w:type="spellStart"/>
      <w:r w:rsidRPr="004D1822">
        <w:t>jika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suatu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berada</w:t>
      </w:r>
      <w:proofErr w:type="spellEnd"/>
      <w:r w:rsidRPr="004D1822">
        <w:t xml:space="preserve"> pada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ganjil</w:t>
      </w:r>
      <w:proofErr w:type="spellEnd"/>
      <w:r w:rsidRPr="004D1822">
        <w:t>.</w:t>
      </w:r>
    </w:p>
    <w:p w14:paraId="30431599" w14:textId="77777777" w:rsidR="00E77FBB" w:rsidRPr="004D1822" w:rsidRDefault="00E77FBB" w:rsidP="00C13F41">
      <w:pPr>
        <w:pStyle w:val="paragraf"/>
      </w:pPr>
    </w:p>
    <w:p w14:paraId="18A06EDE" w14:textId="7AF1C7A7" w:rsidR="00EF4781" w:rsidRPr="004D1822" w:rsidRDefault="00CA4250" w:rsidP="00C13F41">
      <w:pPr>
        <w:pStyle w:val="paragraf"/>
      </w:pPr>
      <w:r w:rsidRPr="004D1822">
        <w:t xml:space="preserve">Bab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berisi</w:t>
      </w:r>
      <w:proofErr w:type="spellEnd"/>
      <w:r w:rsidRPr="004D1822">
        <w:t xml:space="preserve"> </w:t>
      </w:r>
      <w:proofErr w:type="spellStart"/>
      <w:r w:rsidRPr="004D1822">
        <w:t>uraian</w:t>
      </w:r>
      <w:proofErr w:type="spellEnd"/>
      <w:r w:rsidRPr="004D1822">
        <w:t xml:space="preserve"> </w:t>
      </w:r>
      <w:proofErr w:type="spellStart"/>
      <w:r w:rsidRPr="004D1822">
        <w:t>tentang</w:t>
      </w:r>
      <w:proofErr w:type="spellEnd"/>
      <w:r w:rsidRPr="004D1822">
        <w:t xml:space="preserve"> state of the art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dan </w:t>
      </w:r>
      <w:proofErr w:type="spellStart"/>
      <w:r w:rsidRPr="004D1822">
        <w:t>posisi</w:t>
      </w:r>
      <w:proofErr w:type="spellEnd"/>
      <w:r w:rsidRPr="004D1822">
        <w:t xml:space="preserve"> yang </w:t>
      </w:r>
      <w:proofErr w:type="spellStart"/>
      <w:r w:rsidRPr="004D1822">
        <w:t>diperoleh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. Pada </w:t>
      </w:r>
      <w:proofErr w:type="spellStart"/>
      <w:r w:rsidRPr="004D1822">
        <w:t>hakikatnya</w:t>
      </w:r>
      <w:proofErr w:type="spellEnd"/>
      <w:r w:rsidRPr="004D1822">
        <w:t xml:space="preserve">,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seorang</w:t>
      </w:r>
      <w:proofErr w:type="spellEnd"/>
      <w:r w:rsidRPr="004D1822">
        <w:t xml:space="preserve"> </w:t>
      </w:r>
      <w:proofErr w:type="spellStart"/>
      <w:r w:rsidRPr="004D1822">
        <w:t>peneliti</w:t>
      </w:r>
      <w:proofErr w:type="spellEnd"/>
      <w:r w:rsidRPr="004D1822">
        <w:t xml:space="preserve"> </w:t>
      </w:r>
      <w:proofErr w:type="spellStart"/>
      <w:r w:rsidRPr="004D1822">
        <w:t>bukanlah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penemuan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yang </w:t>
      </w:r>
      <w:proofErr w:type="spellStart"/>
      <w:r w:rsidRPr="004D1822">
        <w:t>berdiri</w:t>
      </w:r>
      <w:proofErr w:type="spellEnd"/>
      <w:r w:rsidRPr="004D1822">
        <w:t xml:space="preserve"> </w:t>
      </w:r>
      <w:proofErr w:type="spellStart"/>
      <w:r w:rsidRPr="004D1822">
        <w:t>sendiri</w:t>
      </w:r>
      <w:proofErr w:type="spellEnd"/>
      <w:r w:rsidRPr="004D1822">
        <w:t xml:space="preserve"> </w:t>
      </w:r>
      <w:proofErr w:type="spellStart"/>
      <w:r w:rsidRPr="004D1822">
        <w:t>melainkan</w:t>
      </w:r>
      <w:proofErr w:type="spellEnd"/>
      <w:r w:rsidRPr="004D1822">
        <w:t xml:space="preserve"> </w:t>
      </w:r>
      <w:proofErr w:type="spellStart"/>
      <w:r w:rsidRPr="004D1822">
        <w:t>sesuatu</w:t>
      </w:r>
      <w:proofErr w:type="spellEnd"/>
      <w:r w:rsidRPr="004D1822">
        <w:t xml:space="preserve"> yang </w:t>
      </w:r>
      <w:proofErr w:type="spellStart"/>
      <w:r w:rsidRPr="004D1822">
        <w:t>berkaitan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sebelumnya</w:t>
      </w:r>
      <w:proofErr w:type="spellEnd"/>
      <w:r w:rsidRPr="004D1822">
        <w:t xml:space="preserve">. Pada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dielaborasikan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peneliti</w:t>
      </w:r>
      <w:proofErr w:type="spellEnd"/>
      <w:r w:rsidRPr="004D1822">
        <w:t xml:space="preserve"> </w:t>
      </w:r>
      <w:proofErr w:type="spellStart"/>
      <w:r w:rsidRPr="004D1822">
        <w:t>terdahulu</w:t>
      </w:r>
      <w:proofErr w:type="spellEnd"/>
      <w:r w:rsidRPr="004D1822">
        <w:t xml:space="preserve"> yang </w:t>
      </w:r>
      <w:proofErr w:type="spellStart"/>
      <w:r w:rsidRPr="004D1822">
        <w:t>berkaitan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masalah</w:t>
      </w:r>
      <w:proofErr w:type="spellEnd"/>
      <w:r w:rsidRPr="004D1822">
        <w:t xml:space="preserve"> dan/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daerah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proofErr w:type="spellStart"/>
      <w:r w:rsidRPr="004D1822">
        <w:t>sedemikian</w:t>
      </w:r>
      <w:proofErr w:type="spellEnd"/>
      <w:r w:rsidRPr="004D1822">
        <w:t xml:space="preserve"> </w:t>
      </w:r>
      <w:proofErr w:type="spellStart"/>
      <w:r w:rsidRPr="004D1822">
        <w:t>rupa</w:t>
      </w:r>
      <w:proofErr w:type="spellEnd"/>
      <w:r w:rsidRPr="004D1822">
        <w:t xml:space="preserve"> </w:t>
      </w:r>
      <w:proofErr w:type="spellStart"/>
      <w:r w:rsidRPr="004D1822">
        <w:t>sehingga</w:t>
      </w:r>
      <w:proofErr w:type="spellEnd"/>
      <w:r w:rsidRPr="004D1822">
        <w:t xml:space="preserve"> </w:t>
      </w:r>
      <w:proofErr w:type="spellStart"/>
      <w:r w:rsidRPr="004D1822">
        <w:t>memberikan</w:t>
      </w:r>
      <w:proofErr w:type="spellEnd"/>
      <w:r w:rsidRPr="004D1822">
        <w:t xml:space="preserve"> </w:t>
      </w:r>
      <w:proofErr w:type="spellStart"/>
      <w:r w:rsidRPr="004D1822">
        <w:t>gambaran</w:t>
      </w:r>
      <w:proofErr w:type="spellEnd"/>
      <w:r w:rsidRPr="004D1822">
        <w:t xml:space="preserve"> </w:t>
      </w:r>
      <w:proofErr w:type="spellStart"/>
      <w:r w:rsidRPr="004D1822">
        <w:t>garis</w:t>
      </w:r>
      <w:proofErr w:type="spellEnd"/>
      <w:r w:rsidRPr="004D1822">
        <w:t xml:space="preserve"> </w:t>
      </w:r>
      <w:proofErr w:type="spellStart"/>
      <w:r w:rsidRPr="004D1822">
        <w:t>depan</w:t>
      </w:r>
      <w:proofErr w:type="spellEnd"/>
      <w:r w:rsidRPr="004D1822">
        <w:t xml:space="preserve"> (front line) </w:t>
      </w:r>
      <w:proofErr w:type="spellStart"/>
      <w:r w:rsidRPr="004D1822">
        <w:t>pengetahuan</w:t>
      </w:r>
      <w:proofErr w:type="spellEnd"/>
      <w:r w:rsidRPr="004D1822">
        <w:t xml:space="preserve"> yang </w:t>
      </w:r>
      <w:proofErr w:type="spellStart"/>
      <w:r w:rsidRPr="004D1822">
        <w:t>mendasari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.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demikian</w:t>
      </w:r>
      <w:proofErr w:type="spellEnd"/>
      <w:r w:rsidRPr="004D1822">
        <w:t xml:space="preserve">, </w:t>
      </w:r>
      <w:proofErr w:type="spellStart"/>
      <w:r w:rsidRPr="004D1822">
        <w:t>kontribusi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pada </w:t>
      </w:r>
      <w:proofErr w:type="spellStart"/>
      <w:r w:rsidRPr="004D1822">
        <w:t>khasanah</w:t>
      </w:r>
      <w:proofErr w:type="spellEnd"/>
      <w:r w:rsidRPr="004D1822">
        <w:t xml:space="preserve"> </w:t>
      </w:r>
      <w:proofErr w:type="spellStart"/>
      <w:r w:rsidRPr="004D1822">
        <w:t>ilmu</w:t>
      </w:r>
      <w:proofErr w:type="spellEnd"/>
      <w:r w:rsidRPr="004D1822">
        <w:t xml:space="preserve"> </w:t>
      </w:r>
      <w:proofErr w:type="spellStart"/>
      <w:r w:rsidRPr="004D1822">
        <w:t>pengetahuan</w:t>
      </w:r>
      <w:proofErr w:type="spellEnd"/>
      <w:r w:rsidRPr="004D1822">
        <w:t xml:space="preserve"> di </w:t>
      </w:r>
      <w:proofErr w:type="spellStart"/>
      <w:r w:rsidRPr="004D1822">
        <w:t>bidangnya</w:t>
      </w:r>
      <w:proofErr w:type="spellEnd"/>
      <w:r w:rsidRPr="004D1822">
        <w:t xml:space="preserve"> </w:t>
      </w:r>
      <w:proofErr w:type="spellStart"/>
      <w:r w:rsidRPr="004D1822">
        <w:t>terlihat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jelas</w:t>
      </w:r>
      <w:proofErr w:type="spellEnd"/>
      <w:r w:rsidRPr="004D1822">
        <w:t xml:space="preserve">.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juga </w:t>
      </w:r>
      <w:proofErr w:type="spellStart"/>
      <w:r w:rsidRPr="004D1822">
        <w:t>ingin</w:t>
      </w:r>
      <w:proofErr w:type="spellEnd"/>
      <w:r w:rsidRPr="004D1822">
        <w:t xml:space="preserve"> </w:t>
      </w:r>
      <w:proofErr w:type="spellStart"/>
      <w:r w:rsidRPr="004D1822">
        <w:t>menunjukkan</w:t>
      </w:r>
      <w:proofErr w:type="spellEnd"/>
      <w:r w:rsidRPr="004D1822">
        <w:t xml:space="preserve"> </w:t>
      </w:r>
      <w:proofErr w:type="spellStart"/>
      <w:r w:rsidRPr="004D1822">
        <w:t>bahwa</w:t>
      </w:r>
      <w:proofErr w:type="spellEnd"/>
      <w:r w:rsidRPr="004D1822">
        <w:t xml:space="preserve"> </w:t>
      </w:r>
      <w:proofErr w:type="spellStart"/>
      <w:r w:rsidRPr="004D1822">
        <w:t>ia</w:t>
      </w:r>
      <w:proofErr w:type="spellEnd"/>
      <w:r w:rsidRPr="004D1822">
        <w:t xml:space="preserve"> </w:t>
      </w:r>
      <w:proofErr w:type="spellStart"/>
      <w:r w:rsidRPr="004D1822">
        <w:t>menguasai</w:t>
      </w:r>
      <w:proofErr w:type="spellEnd"/>
      <w:r w:rsidRPr="004D1822">
        <w:t xml:space="preserve"> </w:t>
      </w:r>
      <w:proofErr w:type="spellStart"/>
      <w:r w:rsidRPr="004D1822">
        <w:t>ilmu</w:t>
      </w:r>
      <w:proofErr w:type="spellEnd"/>
      <w:r w:rsidRPr="004D1822">
        <w:t xml:space="preserve"> </w:t>
      </w:r>
      <w:proofErr w:type="spellStart"/>
      <w:r w:rsidRPr="004D1822">
        <w:t>pengetahuan</w:t>
      </w:r>
      <w:proofErr w:type="spellEnd"/>
      <w:r w:rsidRPr="004D1822">
        <w:t xml:space="preserve"> yang </w:t>
      </w:r>
      <w:proofErr w:type="spellStart"/>
      <w:r w:rsidRPr="004D1822">
        <w:t>mendasari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terkait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penelitiannya</w:t>
      </w:r>
      <w:proofErr w:type="spellEnd"/>
      <w:r w:rsidRPr="004D1822">
        <w:t xml:space="preserve">.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demikian</w:t>
      </w:r>
      <w:proofErr w:type="spellEnd"/>
      <w:r w:rsidRPr="004D1822">
        <w:t xml:space="preserve"> </w:t>
      </w:r>
      <w:proofErr w:type="spellStart"/>
      <w:r w:rsidRPr="004D1822">
        <w:t>maka</w:t>
      </w:r>
      <w:proofErr w:type="spellEnd"/>
      <w:r w:rsidRPr="004D1822">
        <w:t xml:space="preserve">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BUKANLAH </w:t>
      </w:r>
      <w:proofErr w:type="spellStart"/>
      <w:r w:rsidRPr="004D1822">
        <w:t>uraian</w:t>
      </w:r>
      <w:proofErr w:type="spellEnd"/>
      <w:r w:rsidRPr="004D1822">
        <w:t xml:space="preserve"> </w:t>
      </w:r>
      <w:proofErr w:type="spellStart"/>
      <w:r w:rsidRPr="004D1822">
        <w:t>mengenai</w:t>
      </w:r>
      <w:proofErr w:type="spellEnd"/>
      <w:r w:rsidRPr="004D1822">
        <w:t xml:space="preserve"> </w:t>
      </w:r>
      <w:proofErr w:type="spellStart"/>
      <w:r w:rsidRPr="004D1822">
        <w:t>metoda</w:t>
      </w:r>
      <w:proofErr w:type="spellEnd"/>
      <w:r w:rsidRPr="004D1822">
        <w:t xml:space="preserve"> dan/</w:t>
      </w:r>
      <w:proofErr w:type="spellStart"/>
      <w:r w:rsidRPr="004D1822">
        <w:t>ataupun</w:t>
      </w:r>
      <w:proofErr w:type="spellEnd"/>
      <w:r w:rsidRPr="004D1822">
        <w:t xml:space="preserve"> </w:t>
      </w:r>
      <w:proofErr w:type="spellStart"/>
      <w:r w:rsidRPr="004D1822">
        <w:t>dasar-dasar</w:t>
      </w:r>
      <w:proofErr w:type="spellEnd"/>
      <w:r w:rsidRPr="004D1822">
        <w:t xml:space="preserve"> </w:t>
      </w:r>
      <w:proofErr w:type="spellStart"/>
      <w:r w:rsidRPr="004D1822">
        <w:t>teori</w:t>
      </w:r>
      <w:proofErr w:type="spellEnd"/>
      <w:r w:rsidRPr="004D1822">
        <w:t xml:space="preserve"> yang </w:t>
      </w:r>
      <w:proofErr w:type="spellStart"/>
      <w:r w:rsidRPr="004D1822">
        <w:t>sudah</w:t>
      </w:r>
      <w:proofErr w:type="spellEnd"/>
      <w:r w:rsidRPr="004D1822">
        <w:t xml:space="preserve"> </w:t>
      </w:r>
      <w:proofErr w:type="spellStart"/>
      <w:r w:rsidRPr="004D1822">
        <w:t>lazim</w:t>
      </w:r>
      <w:proofErr w:type="spellEnd"/>
      <w:r w:rsidRPr="004D1822">
        <w:t xml:space="preserve"> </w:t>
      </w:r>
      <w:proofErr w:type="spellStart"/>
      <w:r w:rsidRPr="004D1822">
        <w:t>maupun</w:t>
      </w:r>
      <w:proofErr w:type="spellEnd"/>
      <w:r w:rsidRPr="004D1822">
        <w:t xml:space="preserve"> yang </w:t>
      </w:r>
      <w:proofErr w:type="spellStart"/>
      <w:r w:rsidRPr="004D1822">
        <w:t>akan</w:t>
      </w:r>
      <w:proofErr w:type="spellEnd"/>
      <w:r w:rsidRPr="004D1822">
        <w:t xml:space="preserve"> </w:t>
      </w:r>
      <w:proofErr w:type="spellStart"/>
      <w:r w:rsidRPr="004D1822">
        <w:t>digunakan</w:t>
      </w:r>
      <w:proofErr w:type="spellEnd"/>
      <w:r w:rsidRPr="004D1822">
        <w:t>.</w:t>
      </w:r>
    </w:p>
    <w:p w14:paraId="5DC9FDC8" w14:textId="77777777" w:rsidR="00EF4781" w:rsidRPr="004D1822" w:rsidRDefault="00EF4781" w:rsidP="00C13F41">
      <w:pPr>
        <w:pStyle w:val="paragraf"/>
      </w:pPr>
    </w:p>
    <w:p w14:paraId="2919D845" w14:textId="21C51E5E" w:rsidR="00EF4781" w:rsidRPr="004D1822" w:rsidRDefault="00CA4250" w:rsidP="00C13F41">
      <w:pPr>
        <w:pStyle w:val="paragraf"/>
      </w:pP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hendaklah</w:t>
      </w:r>
      <w:proofErr w:type="spellEnd"/>
      <w:r w:rsidRPr="004D1822">
        <w:t xml:space="preserve"> </w:t>
      </w:r>
      <w:proofErr w:type="spellStart"/>
      <w:r w:rsidRPr="004D1822">
        <w:t>disusun</w:t>
      </w:r>
      <w:proofErr w:type="spellEnd"/>
      <w:r w:rsidRPr="004D1822">
        <w:t xml:space="preserve"> </w:t>
      </w:r>
      <w:proofErr w:type="spellStart"/>
      <w:r w:rsidRPr="004D1822">
        <w:t>sesuai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urutan</w:t>
      </w:r>
      <w:proofErr w:type="spellEnd"/>
      <w:r w:rsidRPr="004D1822">
        <w:t xml:space="preserve"> </w:t>
      </w:r>
      <w:proofErr w:type="spellStart"/>
      <w:r w:rsidRPr="004D1822">
        <w:t>perkembangan</w:t>
      </w:r>
      <w:proofErr w:type="spellEnd"/>
      <w:r w:rsidRPr="004D1822">
        <w:t xml:space="preserve"> </w:t>
      </w:r>
      <w:proofErr w:type="spellStart"/>
      <w:r w:rsidRPr="004D1822">
        <w:t>cabang</w:t>
      </w:r>
      <w:proofErr w:type="spellEnd"/>
      <w:r w:rsidRPr="004D1822">
        <w:t xml:space="preserve"> </w:t>
      </w:r>
      <w:proofErr w:type="spellStart"/>
      <w:r w:rsidRPr="004D1822">
        <w:t>ilmu</w:t>
      </w:r>
      <w:proofErr w:type="spellEnd"/>
      <w:r w:rsidRPr="004D1822">
        <w:t xml:space="preserve"> </w:t>
      </w:r>
      <w:proofErr w:type="spellStart"/>
      <w:r w:rsidRPr="004D1822">
        <w:t>pengetahuan</w:t>
      </w:r>
      <w:proofErr w:type="spellEnd"/>
      <w:r w:rsidRPr="004D1822">
        <w:t xml:space="preserve"> yang </w:t>
      </w:r>
      <w:proofErr w:type="spellStart"/>
      <w:r w:rsidRPr="004D1822">
        <w:t>dikandungnya</w:t>
      </w:r>
      <w:proofErr w:type="spellEnd"/>
      <w:r w:rsidRPr="004D1822">
        <w:t xml:space="preserve">.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berisi</w:t>
      </w:r>
      <w:proofErr w:type="spellEnd"/>
      <w:r w:rsidRPr="004D1822">
        <w:t xml:space="preserve"> pula </w:t>
      </w:r>
      <w:proofErr w:type="spellStart"/>
      <w:r w:rsidRPr="004D1822">
        <w:t>ulasan</w:t>
      </w:r>
      <w:proofErr w:type="spellEnd"/>
      <w:r w:rsidRPr="004D1822">
        <w:t xml:space="preserve"> </w:t>
      </w:r>
      <w:proofErr w:type="spellStart"/>
      <w:r w:rsidRPr="004D1822">
        <w:t>tentang</w:t>
      </w:r>
      <w:proofErr w:type="spellEnd"/>
      <w:r w:rsidRPr="004D1822">
        <w:t xml:space="preserve"> </w:t>
      </w:r>
      <w:proofErr w:type="spellStart"/>
      <w:r w:rsidRPr="004D1822">
        <w:t>kesimpulan</w:t>
      </w:r>
      <w:proofErr w:type="spellEnd"/>
      <w:r w:rsidRPr="004D1822">
        <w:t xml:space="preserve"> yang </w:t>
      </w:r>
      <w:proofErr w:type="spellStart"/>
      <w:r w:rsidRPr="004D1822">
        <w:t>terdapat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daftar </w:t>
      </w:r>
      <w:proofErr w:type="spellStart"/>
      <w:r w:rsidRPr="004D1822">
        <w:t>pustaka</w:t>
      </w:r>
      <w:proofErr w:type="spellEnd"/>
      <w:r w:rsidRPr="004D1822">
        <w:t xml:space="preserve"> dan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hubungan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kandidat</w:t>
      </w:r>
      <w:proofErr w:type="spellEnd"/>
      <w:r w:rsidRPr="004D1822">
        <w:t xml:space="preserve"> </w:t>
      </w:r>
      <w:r w:rsidR="00DE5710" w:rsidRPr="004D1822">
        <w:t>magister</w:t>
      </w:r>
      <w:r w:rsidRPr="004D1822">
        <w:t xml:space="preserve"> </w:t>
      </w:r>
      <w:proofErr w:type="spellStart"/>
      <w:r w:rsidRPr="004D1822">
        <w:t>menunjukkan</w:t>
      </w:r>
      <w:proofErr w:type="spellEnd"/>
      <w:r w:rsidRPr="004D1822">
        <w:t xml:space="preserve"> </w:t>
      </w:r>
      <w:proofErr w:type="spellStart"/>
      <w:r w:rsidRPr="004D1822">
        <w:t>mengapa</w:t>
      </w:r>
      <w:proofErr w:type="spellEnd"/>
      <w:r w:rsidRPr="004D1822">
        <w:t xml:space="preserve"> dan </w:t>
      </w:r>
      <w:proofErr w:type="spellStart"/>
      <w:r w:rsidRPr="004D1822">
        <w:t>bagaimana</w:t>
      </w:r>
      <w:proofErr w:type="spellEnd"/>
      <w:r w:rsidRPr="004D1822">
        <w:t xml:space="preserve"> </w:t>
      </w:r>
      <w:proofErr w:type="spellStart"/>
      <w:r w:rsidRPr="004D1822">
        <w:t>dipilihnya</w:t>
      </w:r>
      <w:proofErr w:type="spellEnd"/>
      <w:r w:rsidRPr="004D1822">
        <w:t xml:space="preserve"> </w:t>
      </w:r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penelitian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arah</w:t>
      </w:r>
      <w:proofErr w:type="spellEnd"/>
      <w:r w:rsidRPr="004D1822">
        <w:t xml:space="preserve"> yang </w:t>
      </w:r>
      <w:proofErr w:type="spellStart"/>
      <w:r w:rsidRPr="004D1822">
        <w:t>akan</w:t>
      </w:r>
      <w:proofErr w:type="spellEnd"/>
      <w:r w:rsidRPr="004D1822">
        <w:t xml:space="preserve"> </w:t>
      </w:r>
      <w:proofErr w:type="spellStart"/>
      <w:r w:rsidRPr="004D1822">
        <w:t>ditempuhnya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menyelesaikan</w:t>
      </w:r>
      <w:proofErr w:type="spellEnd"/>
      <w:r w:rsidRPr="004D1822">
        <w:t xml:space="preserve"> </w:t>
      </w:r>
      <w:proofErr w:type="spellStart"/>
      <w:r w:rsidRPr="004D1822">
        <w:t>masalah</w:t>
      </w:r>
      <w:proofErr w:type="spellEnd"/>
      <w:r w:rsidRPr="004D1822">
        <w:t xml:space="preserve"> </w:t>
      </w:r>
      <w:proofErr w:type="spellStart"/>
      <w:r w:rsidRPr="004D1822">
        <w:t>penelitiannya</w:t>
      </w:r>
      <w:proofErr w:type="spellEnd"/>
      <w:r w:rsidRPr="004D1822">
        <w:t>.</w:t>
      </w:r>
    </w:p>
    <w:p w14:paraId="5F8A9725" w14:textId="77777777" w:rsidR="00EF4781" w:rsidRPr="004D1822" w:rsidRDefault="00EF4781" w:rsidP="00C13F41">
      <w:pPr>
        <w:pStyle w:val="paragraf"/>
      </w:pPr>
    </w:p>
    <w:p w14:paraId="62D55C9A" w14:textId="2A6E628A" w:rsidR="00EF4781" w:rsidRPr="004D1822" w:rsidRDefault="00D2428E" w:rsidP="00C13F41">
      <w:pPr>
        <w:pStyle w:val="paragraf"/>
      </w:pPr>
      <w:proofErr w:type="spellStart"/>
      <w:r w:rsidRPr="004D1822">
        <w:t>Bila</w:t>
      </w:r>
      <w:proofErr w:type="spellEnd"/>
      <w:r w:rsidRPr="004D1822">
        <w:t xml:space="preserve"> </w:t>
      </w:r>
      <w:proofErr w:type="spellStart"/>
      <w:r w:rsidRPr="004D1822">
        <w:t>dipandang</w:t>
      </w:r>
      <w:proofErr w:type="spellEnd"/>
      <w:r w:rsidRPr="004D1822">
        <w:t xml:space="preserve"> </w:t>
      </w:r>
      <w:proofErr w:type="spellStart"/>
      <w:r w:rsidRPr="004D1822">
        <w:t>perlu</w:t>
      </w:r>
      <w:proofErr w:type="spellEnd"/>
      <w:r w:rsidRPr="004D1822">
        <w:t xml:space="preserve">,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tinjauan</w:t>
      </w:r>
      <w:proofErr w:type="spellEnd"/>
      <w:r w:rsidRPr="004D1822">
        <w:t xml:space="preserve"> </w:t>
      </w:r>
      <w:proofErr w:type="spellStart"/>
      <w:r w:rsidRPr="004D1822">
        <w:t>pustaka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disisipkan</w:t>
      </w:r>
      <w:proofErr w:type="spellEnd"/>
      <w:r w:rsidRPr="004D1822">
        <w:t xml:space="preserve"> pada </w:t>
      </w:r>
      <w:proofErr w:type="spellStart"/>
      <w:r w:rsidRPr="004D1822">
        <w:t>bab-bab</w:t>
      </w:r>
      <w:proofErr w:type="spellEnd"/>
      <w:r w:rsidRPr="004D1822">
        <w:t xml:space="preserve"> </w:t>
      </w:r>
      <w:proofErr w:type="spellStart"/>
      <w:r w:rsidRPr="004D1822">
        <w:t>isi</w:t>
      </w:r>
      <w:proofErr w:type="spellEnd"/>
      <w:r w:rsidRPr="004D1822">
        <w:t xml:space="preserve"> (</w:t>
      </w:r>
      <w:proofErr w:type="spellStart"/>
      <w:r w:rsidRPr="004D1822">
        <w:t>sesuai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keperluan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dan </w:t>
      </w:r>
      <w:proofErr w:type="spellStart"/>
      <w:r w:rsidRPr="004D1822">
        <w:t>kelaziman</w:t>
      </w:r>
      <w:proofErr w:type="spellEnd"/>
      <w:r w:rsidRPr="004D1822">
        <w:t xml:space="preserve"> pada </w:t>
      </w:r>
      <w:proofErr w:type="spellStart"/>
      <w:r w:rsidRPr="004D1822">
        <w:t>masing-masing</w:t>
      </w:r>
      <w:proofErr w:type="spellEnd"/>
      <w:r w:rsidRPr="004D1822">
        <w:t xml:space="preserve"> </w:t>
      </w:r>
      <w:proofErr w:type="spellStart"/>
      <w:r w:rsidRPr="004D1822">
        <w:t>disiplin</w:t>
      </w:r>
      <w:proofErr w:type="spellEnd"/>
      <w:r w:rsidRPr="004D1822">
        <w:t xml:space="preserve"> </w:t>
      </w:r>
      <w:proofErr w:type="spellStart"/>
      <w:r w:rsidRPr="004D1822">
        <w:t>keilmuan</w:t>
      </w:r>
      <w:proofErr w:type="spellEnd"/>
      <w:r w:rsidRPr="004D1822">
        <w:t xml:space="preserve">) dan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yang </w:t>
      </w:r>
      <w:proofErr w:type="spellStart"/>
      <w:r w:rsidRPr="004D1822">
        <w:t>terpisah</w:t>
      </w:r>
      <w:proofErr w:type="spellEnd"/>
      <w:r w:rsidRPr="004D1822">
        <w:t>.</w:t>
      </w:r>
    </w:p>
    <w:p w14:paraId="2E4E6AF2" w14:textId="77777777" w:rsidR="00CD4FEE" w:rsidRPr="004D1822" w:rsidRDefault="00CD4FEE" w:rsidP="00C13F41">
      <w:pPr>
        <w:pStyle w:val="paragraf"/>
        <w:sectPr w:rsidR="00CD4FEE" w:rsidRPr="004D1822" w:rsidSect="00844E1C">
          <w:footerReference w:type="default" r:id="rId12"/>
          <w:pgSz w:w="11907" w:h="16839" w:code="9"/>
          <w:pgMar w:top="1699" w:right="1699" w:bottom="1699" w:left="2275" w:header="720" w:footer="850" w:gutter="0"/>
          <w:pgNumType w:start="1"/>
          <w:cols w:space="720"/>
          <w:titlePg/>
          <w:docGrid w:linePitch="360"/>
        </w:sectPr>
      </w:pPr>
    </w:p>
    <w:p w14:paraId="11698814" w14:textId="77777777" w:rsidR="00485AAC" w:rsidRPr="004D1822" w:rsidRDefault="00485AAC" w:rsidP="00C13F41">
      <w:pPr>
        <w:pStyle w:val="paragraf"/>
      </w:pPr>
    </w:p>
    <w:p w14:paraId="26184FB7" w14:textId="77777777" w:rsidR="00EB5BAD" w:rsidRDefault="00C02824" w:rsidP="00EB5BAD">
      <w:pPr>
        <w:pStyle w:val="paragraf"/>
        <w:keepNext/>
      </w:pPr>
      <w:r w:rsidRPr="004D1822">
        <w:rPr>
          <w:noProof/>
        </w:rPr>
        <w:drawing>
          <wp:inline distT="0" distB="0" distL="0" distR="0" wp14:anchorId="15BE933E" wp14:editId="4B235BA2">
            <wp:extent cx="8532311" cy="1318364"/>
            <wp:effectExtent l="0" t="0" r="2540" b="0"/>
            <wp:docPr id="32" name="Picture 32" descr="C:\Users\Toshiba\Pictures\Pic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Pictures\Pictur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4" b="17793"/>
                    <a:stretch/>
                  </pic:blipFill>
                  <pic:spPr bwMode="auto">
                    <a:xfrm>
                      <a:off x="0" y="0"/>
                      <a:ext cx="8535035" cy="13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92DF8" w14:textId="77777777" w:rsidR="004C06CF" w:rsidRDefault="004C06CF" w:rsidP="00EB5BAD">
      <w:pPr>
        <w:pStyle w:val="gambar-judul"/>
      </w:pPr>
    </w:p>
    <w:p w14:paraId="66B776FF" w14:textId="46D0F8D7" w:rsidR="00684FA7" w:rsidRDefault="00EB5BAD" w:rsidP="00EB5BAD">
      <w:pPr>
        <w:pStyle w:val="gambar-judul"/>
      </w:pPr>
      <w:bookmarkStart w:id="75" w:name="_Toc17954309"/>
      <w:r>
        <w:t xml:space="preserve">Gambar </w:t>
      </w:r>
      <w:fldSimple w:instr=" STYLEREF 1 \s ">
        <w:r w:rsidR="004C06CF">
          <w:rPr>
            <w:noProof/>
          </w:rPr>
          <w:t>II</w:t>
        </w:r>
      </w:fldSimple>
      <w:r w:rsidR="004C06CF">
        <w:noBreakHyphen/>
      </w:r>
      <w:fldSimple w:instr=" SEQ Gambar \* ARABIC \s 1 ">
        <w:r w:rsidR="004C06CF">
          <w:rPr>
            <w:noProof/>
          </w:rPr>
          <w:t>1</w:t>
        </w:r>
      </w:fldSimple>
      <w:r>
        <w:tab/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baris</w:t>
      </w:r>
      <w:bookmarkEnd w:id="75"/>
      <w:proofErr w:type="spellEnd"/>
    </w:p>
    <w:p w14:paraId="18EC89AA" w14:textId="77777777" w:rsidR="00485AAC" w:rsidRPr="004D1822" w:rsidRDefault="00485AAC" w:rsidP="00C13F41">
      <w:pPr>
        <w:pStyle w:val="paragraf"/>
      </w:pPr>
    </w:p>
    <w:p w14:paraId="456A003F" w14:textId="17E2E4DB" w:rsidR="00CD4FEE" w:rsidRPr="004D1822" w:rsidRDefault="00D2428E" w:rsidP="00C13F41">
      <w:pPr>
        <w:pStyle w:val="paragraf"/>
      </w:pP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diletakkan</w:t>
      </w:r>
      <w:proofErr w:type="spellEnd"/>
      <w:r w:rsidRPr="004D1822">
        <w:t xml:space="preserve"> </w:t>
      </w:r>
      <w:proofErr w:type="spellStart"/>
      <w:r w:rsidRPr="004D1822">
        <w:t>simetris</w:t>
      </w:r>
      <w:proofErr w:type="spellEnd"/>
      <w:r w:rsidRPr="004D1822">
        <w:t xml:space="preserve"> (centered) </w:t>
      </w:r>
      <w:proofErr w:type="spellStart"/>
      <w:r w:rsidRPr="004D1822">
        <w:t>terhadap</w:t>
      </w:r>
      <w:proofErr w:type="spellEnd"/>
      <w:r w:rsidRPr="004D1822">
        <w:t xml:space="preserve"> </w:t>
      </w:r>
      <w:proofErr w:type="spellStart"/>
      <w:r w:rsidRPr="004D1822">
        <w:t>batas</w:t>
      </w:r>
      <w:proofErr w:type="spellEnd"/>
      <w:r w:rsidRPr="004D1822">
        <w:t xml:space="preserve"> </w:t>
      </w:r>
      <w:proofErr w:type="spellStart"/>
      <w:r w:rsidRPr="004D1822">
        <w:t>kertas</w:t>
      </w:r>
      <w:proofErr w:type="spellEnd"/>
      <w:r w:rsidRPr="004D1822">
        <w:t xml:space="preserve"> yang </w:t>
      </w:r>
      <w:proofErr w:type="spellStart"/>
      <w:r w:rsidRPr="004D1822">
        <w:t>boleh</w:t>
      </w:r>
      <w:proofErr w:type="spellEnd"/>
      <w:r w:rsidRPr="004D1822">
        <w:t xml:space="preserve"> </w:t>
      </w:r>
      <w:proofErr w:type="spellStart"/>
      <w:r w:rsidRPr="004D1822">
        <w:t>dicetak</w:t>
      </w:r>
      <w:proofErr w:type="spellEnd"/>
      <w:r w:rsidRPr="004D1822">
        <w:t xml:space="preserve"> </w:t>
      </w:r>
      <w:proofErr w:type="spellStart"/>
      <w:r w:rsidRPr="004D1822">
        <w:t>jika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. </w:t>
      </w:r>
      <w:proofErr w:type="spellStart"/>
      <w:r w:rsidRPr="004D1822">
        <w:t>Jika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lebih</w:t>
      </w:r>
      <w:proofErr w:type="spellEnd"/>
      <w:r w:rsidRPr="004D1822">
        <w:t xml:space="preserve">,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diletakkan</w:t>
      </w:r>
      <w:proofErr w:type="spellEnd"/>
      <w:r w:rsidRPr="004D1822">
        <w:t xml:space="preserve"> rata </w:t>
      </w:r>
      <w:proofErr w:type="spellStart"/>
      <w:r w:rsidRPr="004D1822">
        <w:t>baik</w:t>
      </w:r>
      <w:proofErr w:type="spellEnd"/>
      <w:r w:rsidRPr="004D1822">
        <w:t xml:space="preserve"> </w:t>
      </w:r>
      <w:proofErr w:type="spellStart"/>
      <w:r w:rsidRPr="004D1822">
        <w:t>terhadap</w:t>
      </w:r>
      <w:proofErr w:type="spellEnd"/>
      <w:r w:rsidRPr="004D1822">
        <w:t xml:space="preserve"> </w:t>
      </w:r>
      <w:proofErr w:type="spellStart"/>
      <w:r w:rsidRPr="004D1822">
        <w:t>batas</w:t>
      </w:r>
      <w:proofErr w:type="spellEnd"/>
      <w:r w:rsidRPr="004D1822">
        <w:t xml:space="preserve"> </w:t>
      </w:r>
      <w:proofErr w:type="spellStart"/>
      <w:r w:rsidRPr="004D1822">
        <w:t>kiri</w:t>
      </w:r>
      <w:proofErr w:type="spellEnd"/>
      <w:r w:rsidRPr="004D1822">
        <w:t xml:space="preserve"> </w:t>
      </w:r>
      <w:proofErr w:type="spellStart"/>
      <w:r w:rsidRPr="004D1822">
        <w:t>maupun</w:t>
      </w:r>
      <w:proofErr w:type="spellEnd"/>
      <w:r w:rsidRPr="004D1822">
        <w:t xml:space="preserve"> </w:t>
      </w:r>
      <w:proofErr w:type="spellStart"/>
      <w:r w:rsidRPr="004D1822">
        <w:t>batas</w:t>
      </w:r>
      <w:proofErr w:type="spellEnd"/>
      <w:r w:rsidRPr="004D1822">
        <w:t xml:space="preserve"> </w:t>
      </w:r>
      <w:proofErr w:type="spellStart"/>
      <w:r w:rsidRPr="004D1822">
        <w:t>kanan</w:t>
      </w:r>
      <w:proofErr w:type="spellEnd"/>
      <w:r w:rsidRPr="004D1822">
        <w:t xml:space="preserve"> </w:t>
      </w:r>
      <w:proofErr w:type="spellStart"/>
      <w:r w:rsidRPr="004D1822">
        <w:t>kertas</w:t>
      </w:r>
      <w:proofErr w:type="spellEnd"/>
      <w:r w:rsidRPr="004D1822">
        <w:t xml:space="preserve"> yang </w:t>
      </w:r>
      <w:proofErr w:type="spellStart"/>
      <w:r w:rsidRPr="004D1822">
        <w:t>boleh</w:t>
      </w:r>
      <w:proofErr w:type="spellEnd"/>
      <w:r w:rsidRPr="004D1822">
        <w:t xml:space="preserve"> </w:t>
      </w:r>
      <w:proofErr w:type="spellStart"/>
      <w:r w:rsidRPr="004D1822">
        <w:t>dicetak</w:t>
      </w:r>
      <w:proofErr w:type="spellEnd"/>
      <w:r w:rsidRPr="004D1822">
        <w:t xml:space="preserve"> (justified text) dan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hal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kedua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dan </w:t>
      </w:r>
      <w:proofErr w:type="spellStart"/>
      <w:r w:rsidRPr="004D1822">
        <w:t>seterusnya</w:t>
      </w:r>
      <w:proofErr w:type="spellEnd"/>
      <w:r w:rsidRPr="004D1822">
        <w:t xml:space="preserve"> yang </w:t>
      </w:r>
      <w:proofErr w:type="spellStart"/>
      <w:r w:rsidRPr="004D1822">
        <w:t>merupakan</w:t>
      </w:r>
      <w:proofErr w:type="spellEnd"/>
      <w:r w:rsidRPr="004D1822">
        <w:t xml:space="preserve"> </w:t>
      </w:r>
      <w:proofErr w:type="spellStart"/>
      <w:r w:rsidRPr="004D1822">
        <w:t>kelanjutan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,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awalnya</w:t>
      </w:r>
      <w:proofErr w:type="spellEnd"/>
      <w:r w:rsidRPr="004D1822">
        <w:t xml:space="preserve"> </w:t>
      </w:r>
      <w:proofErr w:type="spellStart"/>
      <w:r w:rsidRPr="004D1822">
        <w:t>dimulai</w:t>
      </w:r>
      <w:proofErr w:type="spellEnd"/>
      <w:r w:rsidRPr="004D1822">
        <w:t xml:space="preserve"> di </w:t>
      </w:r>
      <w:proofErr w:type="spellStart"/>
      <w:r w:rsidRPr="004D1822">
        <w:t>bawah</w:t>
      </w:r>
      <w:proofErr w:type="spellEnd"/>
      <w:r w:rsidRPr="004D1822">
        <w:t xml:space="preserve"> </w:t>
      </w:r>
      <w:proofErr w:type="spellStart"/>
      <w:r w:rsidRPr="004D1822">
        <w:t>huruf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pada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(</w:t>
      </w:r>
      <w:proofErr w:type="spellStart"/>
      <w:r w:rsidRPr="004D1822">
        <w:t>gunakanlah</w:t>
      </w:r>
      <w:proofErr w:type="spellEnd"/>
      <w:r w:rsidRPr="004D1822">
        <w:t xml:space="preserve"> </w:t>
      </w:r>
      <w:proofErr w:type="spellStart"/>
      <w:r w:rsidRPr="004D1822">
        <w:t>fasilitas</w:t>
      </w:r>
      <w:proofErr w:type="spellEnd"/>
      <w:r w:rsidRPr="004D1822">
        <w:t xml:space="preserve"> hanging </w:t>
      </w:r>
      <w:proofErr w:type="spellStart"/>
      <w:r w:rsidRPr="004D1822">
        <w:t>pharagraph</w:t>
      </w:r>
      <w:proofErr w:type="spellEnd"/>
      <w:r w:rsidRPr="004D1822">
        <w:t xml:space="preserve"> yang </w:t>
      </w:r>
      <w:proofErr w:type="spellStart"/>
      <w:r w:rsidRPr="004D1822">
        <w:t>tersedia</w:t>
      </w:r>
      <w:proofErr w:type="spellEnd"/>
      <w:r w:rsidRPr="004D1822">
        <w:t xml:space="preserve"> pada Word Processor). </w:t>
      </w: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format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yang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ditunjukan</w:t>
      </w:r>
      <w:proofErr w:type="spellEnd"/>
      <w:r w:rsidRPr="004D1822">
        <w:t xml:space="preserve"> pada Gambar II.1”.</w:t>
      </w:r>
    </w:p>
    <w:p w14:paraId="0E98414A" w14:textId="288C97F2" w:rsidR="002272C7" w:rsidRDefault="002272C7" w:rsidP="00C13F41">
      <w:pPr>
        <w:pStyle w:val="paragraf"/>
      </w:pPr>
    </w:p>
    <w:p w14:paraId="31D03D0F" w14:textId="5F228DA8" w:rsidR="00CD4FEE" w:rsidRPr="004D1822" w:rsidRDefault="00D2428E" w:rsidP="00C36AE8">
      <w:pPr>
        <w:pStyle w:val="paragraf"/>
        <w:sectPr w:rsidR="00CD4FEE" w:rsidRPr="004D1822" w:rsidSect="00844E1C">
          <w:footerReference w:type="default" r:id="rId14"/>
          <w:pgSz w:w="16839" w:h="11907" w:orient="landscape" w:code="9"/>
          <w:pgMar w:top="1699" w:right="1699" w:bottom="2275" w:left="1699" w:header="720" w:footer="1134" w:gutter="0"/>
          <w:cols w:space="720"/>
          <w:docGrid w:linePitch="360"/>
        </w:sectPr>
      </w:pPr>
      <w:r w:rsidRPr="004D1822">
        <w:t xml:space="preserve">Lampiran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berupa</w:t>
      </w:r>
      <w:proofErr w:type="spellEnd"/>
      <w:r w:rsidRPr="004D1822">
        <w:t xml:space="preserve"> </w:t>
      </w:r>
      <w:proofErr w:type="spellStart"/>
      <w:r w:rsidRPr="004D1822">
        <w:t>tabel</w:t>
      </w:r>
      <w:proofErr w:type="spellEnd"/>
      <w:r w:rsidRPr="004D1822">
        <w:t xml:space="preserve">, </w:t>
      </w:r>
      <w:proofErr w:type="spellStart"/>
      <w:r w:rsidRPr="004D1822">
        <w:t>gambar</w:t>
      </w:r>
      <w:proofErr w:type="spellEnd"/>
      <w:r w:rsidRPr="004D1822">
        <w:t xml:space="preserve">, dan </w:t>
      </w:r>
      <w:proofErr w:type="spellStart"/>
      <w:r w:rsidRPr="004D1822">
        <w:t>sebagainya</w:t>
      </w:r>
      <w:proofErr w:type="spellEnd"/>
      <w:r w:rsidRPr="004D1822">
        <w:t xml:space="preserve"> yang (</w:t>
      </w:r>
      <w:proofErr w:type="spellStart"/>
      <w:r w:rsidRPr="004D1822">
        <w:t>dianggap</w:t>
      </w:r>
      <w:proofErr w:type="spellEnd"/>
      <w:r w:rsidRPr="004D1822">
        <w:t xml:space="preserve">)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merupakan</w:t>
      </w:r>
      <w:proofErr w:type="spellEnd"/>
      <w:r w:rsidRPr="004D1822">
        <w:t xml:space="preserve"> </w:t>
      </w:r>
      <w:proofErr w:type="spellStart"/>
      <w:r w:rsidRPr="004D1822">
        <w:t>bagian</w:t>
      </w:r>
      <w:proofErr w:type="spellEnd"/>
      <w:r w:rsidRPr="004D1822">
        <w:t xml:space="preserve"> </w:t>
      </w:r>
      <w:proofErr w:type="spellStart"/>
      <w:r w:rsidRPr="004D1822">
        <w:t>tubuh</w:t>
      </w:r>
      <w:proofErr w:type="spellEnd"/>
      <w:r w:rsidRPr="004D1822">
        <w:t xml:space="preserve"> </w:t>
      </w:r>
      <w:proofErr w:type="spellStart"/>
      <w:r w:rsidRPr="004D1822">
        <w:t>utama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. Lampiran HARUS </w:t>
      </w:r>
      <w:proofErr w:type="spellStart"/>
      <w:r w:rsidRPr="004D1822">
        <w:t>dirujuk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teks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format</w:t>
      </w:r>
      <w:proofErr w:type="gramStart"/>
      <w:r w:rsidRPr="004D1822">
        <w:t>: ”Lampiran</w:t>
      </w:r>
      <w:proofErr w:type="gramEnd"/>
      <w:r w:rsidRPr="004D1822">
        <w:t xml:space="preserve"> A“.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cara</w:t>
      </w:r>
      <w:proofErr w:type="spellEnd"/>
      <w:r w:rsidRPr="004D1822">
        <w:t xml:space="preserve"> </w:t>
      </w:r>
      <w:proofErr w:type="spellStart"/>
      <w:r w:rsidRPr="004D1822">
        <w:t>merujuk</w:t>
      </w:r>
      <w:proofErr w:type="spellEnd"/>
      <w:r w:rsidRPr="004D1822">
        <w:t xml:space="preserve"> </w:t>
      </w:r>
      <w:proofErr w:type="spellStart"/>
      <w:r w:rsidRPr="004D1822">
        <w:t>lampiran</w:t>
      </w:r>
      <w:proofErr w:type="spellEnd"/>
      <w:r w:rsidRPr="004D1822">
        <w:t xml:space="preserve"> </w:t>
      </w:r>
      <w:proofErr w:type="spellStart"/>
      <w:r w:rsidRPr="004D1822">
        <w:t>yaitu</w:t>
      </w:r>
      <w:proofErr w:type="spellEnd"/>
      <w:r w:rsidRPr="004D1822">
        <w:t xml:space="preserve"> Lampiran A, Lampiran B, Lampiran C, Lampiran D, Lampiran E </w:t>
      </w:r>
      <w:proofErr w:type="spellStart"/>
      <w:r w:rsidRPr="004D1822">
        <w:t>serta</w:t>
      </w:r>
      <w:proofErr w:type="spellEnd"/>
      <w:r w:rsidRPr="004D1822">
        <w:t xml:space="preserve"> Lampiran F.</w:t>
      </w:r>
    </w:p>
    <w:p w14:paraId="1CC3454A" w14:textId="1409C09E" w:rsidR="00BF411F" w:rsidRPr="004D1822" w:rsidRDefault="00D2428E" w:rsidP="00EB5BAD">
      <w:pPr>
        <w:pStyle w:val="Heading1"/>
      </w:pPr>
      <w:bookmarkStart w:id="76" w:name="_Toc17721387"/>
      <w:bookmarkStart w:id="77" w:name="_Toc17724356"/>
      <w:bookmarkStart w:id="78" w:name="_Toc17724406"/>
      <w:bookmarkStart w:id="79" w:name="_Toc17930018"/>
      <w:bookmarkStart w:id="80" w:name="_Toc17954134"/>
      <w:proofErr w:type="spellStart"/>
      <w:r w:rsidRPr="004D1822">
        <w:lastRenderedPageBreak/>
        <w:t>Silahkan</w:t>
      </w:r>
      <w:proofErr w:type="spellEnd"/>
      <w:r w:rsidRPr="004D1822">
        <w:t xml:space="preserve">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Bab</w:t>
      </w:r>
      <w:bookmarkEnd w:id="76"/>
      <w:bookmarkEnd w:id="77"/>
      <w:bookmarkEnd w:id="78"/>
      <w:bookmarkEnd w:id="79"/>
      <w:bookmarkEnd w:id="80"/>
    </w:p>
    <w:p w14:paraId="0A45DD63" w14:textId="77777777" w:rsidR="00EF4781" w:rsidRPr="004D1822" w:rsidRDefault="00EF4781" w:rsidP="00C13F41">
      <w:pPr>
        <w:pStyle w:val="paragraf"/>
      </w:pPr>
    </w:p>
    <w:p w14:paraId="354AC69A" w14:textId="449F40B0" w:rsidR="00BF411F" w:rsidRPr="004D1822" w:rsidRDefault="00D2428E" w:rsidP="00EB5BAD">
      <w:pPr>
        <w:pStyle w:val="Heading2"/>
      </w:pPr>
      <w:bookmarkStart w:id="81" w:name="_Toc17724407"/>
      <w:bookmarkStart w:id="82" w:name="_Toc17930019"/>
      <w:bookmarkStart w:id="83" w:name="_Toc17954135"/>
      <w:proofErr w:type="spellStart"/>
      <w:r w:rsidRPr="004D1822">
        <w:t>Silahkan</w:t>
      </w:r>
      <w:proofErr w:type="spellEnd"/>
      <w:r w:rsidRPr="004D1822">
        <w:t xml:space="preserve">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Bab</w:t>
      </w:r>
      <w:bookmarkEnd w:id="81"/>
      <w:bookmarkEnd w:id="82"/>
      <w:bookmarkEnd w:id="83"/>
    </w:p>
    <w:p w14:paraId="10B1DF29" w14:textId="1D459F4B" w:rsidR="00FE6A7C" w:rsidRPr="004D1822" w:rsidRDefault="00D2428E" w:rsidP="00C13F41">
      <w:pPr>
        <w:pStyle w:val="paragraf"/>
      </w:pPr>
      <w:r w:rsidRPr="004D1822">
        <w:t xml:space="preserve">Setelah </w:t>
      </w:r>
      <w:proofErr w:type="spellStart"/>
      <w:r w:rsidRPr="004D1822">
        <w:t>garis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langsung</w:t>
      </w:r>
      <w:proofErr w:type="spellEnd"/>
      <w:r w:rsidRPr="004D1822">
        <w:t xml:space="preserve"> </w:t>
      </w:r>
      <w:proofErr w:type="spellStart"/>
      <w:r w:rsidRPr="004D1822">
        <w:t>diikuti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(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menyisipkan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), </w:t>
      </w:r>
      <w:proofErr w:type="spellStart"/>
      <w:r w:rsidRPr="004D1822">
        <w:t>tetapi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diperbolehkan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berturut-turut</w:t>
      </w:r>
      <w:proofErr w:type="spellEnd"/>
      <w:r w:rsidRPr="004D1822">
        <w:t xml:space="preserve"> </w:t>
      </w:r>
      <w:proofErr w:type="spellStart"/>
      <w:r w:rsidRPr="004D1822">
        <w:t>menulis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menyisipkan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ketiganya</w:t>
      </w:r>
      <w:proofErr w:type="spellEnd"/>
      <w:r w:rsidRPr="004D1822">
        <w:t xml:space="preserve">. </w:t>
      </w:r>
      <w:proofErr w:type="spellStart"/>
      <w:r w:rsidRPr="004D1822">
        <w:t>Sisipkanlah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minimal 1 (</w:t>
      </w:r>
      <w:proofErr w:type="spellStart"/>
      <w:r w:rsidRPr="004D1822">
        <w:t>satu</w:t>
      </w:r>
      <w:proofErr w:type="spellEnd"/>
      <w:r w:rsidRPr="004D1822">
        <w:t xml:space="preserve">) </w:t>
      </w:r>
      <w:proofErr w:type="spellStart"/>
      <w:r w:rsidRPr="004D1822">
        <w:t>paragraf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bab.</w:t>
      </w:r>
      <w:proofErr w:type="spellEnd"/>
    </w:p>
    <w:p w14:paraId="12CAD9E0" w14:textId="77777777" w:rsidR="00FE6A7C" w:rsidRPr="004D1822" w:rsidRDefault="00FE6A7C" w:rsidP="00C13F41">
      <w:pPr>
        <w:pStyle w:val="paragraf"/>
      </w:pPr>
    </w:p>
    <w:p w14:paraId="0B151FC6" w14:textId="46ECCBF6" w:rsidR="00A334DE" w:rsidRPr="004D1822" w:rsidRDefault="00D2428E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yang </w:t>
      </w:r>
      <w:proofErr w:type="spellStart"/>
      <w:r w:rsidRPr="004D1822">
        <w:t>panjang</w:t>
      </w:r>
      <w:proofErr w:type="spellEnd"/>
      <w:r w:rsidRPr="004D1822">
        <w:t xml:space="preserve"> </w:t>
      </w:r>
      <w:proofErr w:type="spellStart"/>
      <w:r w:rsidRPr="004D1822">
        <w:t>sehingga</w:t>
      </w:r>
      <w:proofErr w:type="spellEnd"/>
      <w:r w:rsidRPr="004D1822">
        <w:t xml:space="preserve"> </w:t>
      </w:r>
      <w:proofErr w:type="spellStart"/>
      <w:r w:rsidRPr="004D1822">
        <w:t>dilakukan</w:t>
      </w:r>
      <w:proofErr w:type="spellEnd"/>
      <w:r w:rsidRPr="004D1822">
        <w:t xml:space="preserve"> </w:t>
      </w:r>
      <w:proofErr w:type="spellStart"/>
      <w:r w:rsidRPr="004D1822">
        <w:t>pemotongan</w:t>
      </w:r>
      <w:proofErr w:type="spellEnd"/>
      <w:r w:rsidRPr="004D1822">
        <w:t xml:space="preserve"> pada </w:t>
      </w:r>
      <w:proofErr w:type="spellStart"/>
      <w:r w:rsidRPr="004D1822">
        <w:t>tanda</w:t>
      </w:r>
      <w:proofErr w:type="spellEnd"/>
      <w:r w:rsidRPr="004D1822">
        <w:t xml:space="preserve"> </w:t>
      </w:r>
      <w:proofErr w:type="spellStart"/>
      <w:r w:rsidRPr="004D1822">
        <w:t>operasi</w:t>
      </w:r>
      <w:proofErr w:type="spellEnd"/>
      <w:r w:rsidRPr="004D1822">
        <w:t xml:space="preserve"> </w:t>
      </w:r>
      <w:proofErr w:type="spellStart"/>
      <w:r w:rsidRPr="004D1822">
        <w:t>aritmetik</w:t>
      </w:r>
      <w:proofErr w:type="spellEnd"/>
      <w:r w:rsidRPr="004D1822">
        <w:t xml:space="preserve"> dan </w:t>
      </w:r>
      <w:proofErr w:type="spellStart"/>
      <w:r w:rsidRPr="004D1822">
        <w:t>tanda</w:t>
      </w:r>
      <w:proofErr w:type="spellEnd"/>
      <w:r w:rsidRPr="004D1822">
        <w:t xml:space="preserve"> </w:t>
      </w:r>
      <w:proofErr w:type="spellStart"/>
      <w:r w:rsidRPr="004D1822">
        <w:t>sama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.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perlu</w:t>
      </w:r>
      <w:proofErr w:type="spellEnd"/>
      <w:r w:rsidRPr="004D1822">
        <w:t xml:space="preserve"> </w:t>
      </w:r>
      <w:proofErr w:type="spellStart"/>
      <w:r w:rsidRPr="004D1822">
        <w:t>semua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</w:t>
      </w:r>
      <w:proofErr w:type="spellStart"/>
      <w:r w:rsidRPr="004D1822">
        <w:t>diberi</w:t>
      </w:r>
      <w:proofErr w:type="spellEnd"/>
      <w:r w:rsidRPr="004D1822">
        <w:t xml:space="preserve"> </w:t>
      </w:r>
      <w:proofErr w:type="spellStart"/>
      <w:r w:rsidRPr="004D1822">
        <w:t>nomor</w:t>
      </w:r>
      <w:proofErr w:type="spellEnd"/>
      <w:r w:rsidRPr="004D1822">
        <w:t xml:space="preserve">. </w:t>
      </w:r>
      <w:proofErr w:type="spellStart"/>
      <w:r w:rsidRPr="004D1822">
        <w:t>Nomor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di </w:t>
      </w:r>
      <w:proofErr w:type="spellStart"/>
      <w:r w:rsidRPr="004D1822">
        <w:t>letakan</w:t>
      </w:r>
      <w:proofErr w:type="spellEnd"/>
      <w:r w:rsidRPr="004D1822">
        <w:t xml:space="preserve"> pada </w:t>
      </w:r>
      <w:proofErr w:type="spellStart"/>
      <w:r w:rsidRPr="004D1822">
        <w:t>pojok</w:t>
      </w:r>
      <w:proofErr w:type="spellEnd"/>
      <w:r w:rsidRPr="004D1822">
        <w:t xml:space="preserve"> </w:t>
      </w:r>
      <w:proofErr w:type="spellStart"/>
      <w:r w:rsidRPr="004D1822">
        <w:t>kanan</w:t>
      </w:r>
      <w:proofErr w:type="spellEnd"/>
      <w:r w:rsidRPr="004D1822">
        <w:t xml:space="preserve"> </w:t>
      </w:r>
      <w:proofErr w:type="spellStart"/>
      <w:r w:rsidRPr="004D1822">
        <w:t>bawah</w:t>
      </w:r>
      <w:proofErr w:type="spellEnd"/>
      <w:r w:rsidRPr="004D1822">
        <w:t xml:space="preserve">,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Pr="004D1822">
        <w:t>berikut</w:t>
      </w:r>
      <w:proofErr w:type="spellEnd"/>
      <w:r w:rsidRPr="004D1822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35"/>
        <w:gridCol w:w="1088"/>
      </w:tblGrid>
      <w:tr w:rsidR="00C066AA" w:rsidRPr="004D1822" w14:paraId="1503CCE1" w14:textId="77777777" w:rsidTr="009A2EB7">
        <w:tc>
          <w:tcPr>
            <w:tcW w:w="6835" w:type="dxa"/>
            <w:vAlign w:val="center"/>
          </w:tcPr>
          <w:p w14:paraId="4470A7A7" w14:textId="2DEAB883" w:rsidR="00C066AA" w:rsidRPr="009A2EB7" w:rsidRDefault="006D29F9" w:rsidP="009A2EB7">
            <w:pPr>
              <w:pStyle w:val="eq-isi"/>
            </w:pPr>
            <m:oMath>
              <m:f>
                <m:fPr>
                  <m:ctrlPr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r>
                    <m:t>c</m:t>
                  </m:r>
                </m:den>
              </m:f>
              <m:f>
                <m:fPr>
                  <m:ctrlPr/>
                </m:fPr>
                <m:num>
                  <m:r>
                    <m:t>∂L</m:t>
                  </m:r>
                  <m:d>
                    <m:dPr>
                      <m:ctrlPr/>
                    </m:dPr>
                    <m:e>
                      <m:r>
                        <m:t>r</m:t>
                      </m:r>
                      <m:r>
                        <m:rPr>
                          <m:sty m:val="p"/>
                        </m:rPr>
                        <m:t>,</m:t>
                      </m:r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  <m:r>
                        <m:rPr>
                          <m:sty m:val="p"/>
                        </m:rPr>
                        <m:t>,</m:t>
                      </m:r>
                      <m:r>
                        <m:t>t</m:t>
                      </m:r>
                    </m:e>
                  </m:d>
                </m:num>
                <m:den>
                  <m:r>
                    <m:t>∂t</m:t>
                  </m:r>
                </m:den>
              </m:f>
              <m:r>
                <m:rPr>
                  <m:sty m:val="p"/>
                </m:rPr>
                <m:t>+</m:t>
              </m:r>
              <m:acc>
                <m:accPr>
                  <m:ctrlPr/>
                </m:accPr>
                <m:e>
                  <m:r>
                    <m:t>s</m:t>
                  </m:r>
                </m:e>
              </m:acc>
              <m:r>
                <m:rPr>
                  <m:sty m:val="p"/>
                </m:rPr>
                <m:t>⋅∇</m:t>
              </m:r>
              <m:r>
                <m:t>L</m:t>
              </m:r>
              <m:d>
                <m:dPr>
                  <m:ctrlPr/>
                </m:dPr>
                <m:e>
                  <m:r>
                    <m:t>r</m:t>
                  </m:r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μ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sSubPr>
                      <m:ctrlPr/>
                    </m:sSubPr>
                    <m:e>
                      <m:r>
                        <m:t>μ</m:t>
                      </m:r>
                    </m:e>
                    <m:sub>
                      <m:r>
                        <m:t>s</m:t>
                      </m:r>
                    </m:sub>
                  </m:sSub>
                </m:e>
              </m:d>
              <m:r>
                <m:t>L</m:t>
              </m:r>
              <m:d>
                <m:dPr>
                  <m:ctrlPr/>
                </m:dPr>
                <m:e>
                  <m:r>
                    <m:t>r</m:t>
                  </m:r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</m:oMath>
            <w:r w:rsidR="009A2EB7" w:rsidRPr="009A2EB7">
              <w:t xml:space="preserve"> </w:t>
            </w:r>
          </w:p>
        </w:tc>
        <w:tc>
          <w:tcPr>
            <w:tcW w:w="1088" w:type="dxa"/>
            <w:vAlign w:val="bottom"/>
          </w:tcPr>
          <w:p w14:paraId="30DC7867" w14:textId="77777777" w:rsidR="00C066AA" w:rsidRPr="004D1822" w:rsidRDefault="00C066AA" w:rsidP="00C13F41">
            <w:pPr>
              <w:pStyle w:val="paragraf"/>
            </w:pPr>
          </w:p>
        </w:tc>
      </w:tr>
      <w:tr w:rsidR="00C066AA" w:rsidRPr="004D1822" w14:paraId="078CFABE" w14:textId="77777777" w:rsidTr="009A2EB7">
        <w:tc>
          <w:tcPr>
            <w:tcW w:w="6835" w:type="dxa"/>
            <w:vAlign w:val="center"/>
          </w:tcPr>
          <w:p w14:paraId="4DD795D3" w14:textId="42441DCA" w:rsidR="00C066AA" w:rsidRPr="00C814DD" w:rsidRDefault="006D29F9" w:rsidP="009A2EB7">
            <w:pPr>
              <w:pStyle w:val="eq-isi"/>
            </w:pPr>
            <m:oMath>
              <m:sSub>
                <m:sSubPr>
                  <m:ctrlPr/>
                </m:sSubPr>
                <m:e>
                  <m:r>
                    <m:t>μ</m:t>
                  </m:r>
                </m:e>
                <m:sub>
                  <m:r>
                    <m:t>s</m:t>
                  </m:r>
                </m:sub>
              </m:sSub>
              <m:nary>
                <m:naryPr>
                  <m:chr m:val="∮"/>
                  <m:limLoc m:val="subSup"/>
                  <m:ctrlPr/>
                </m:naryPr>
                <m:sub>
                  <m:sSup>
                    <m:sSupPr>
                      <m:ctrlPr/>
                    </m:sSupPr>
                    <m:e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</m:e>
                    <m:sup>
                      <m:r>
                        <m:t>n</m:t>
                      </m:r>
                      <m:r>
                        <m:rPr>
                          <m:sty m:val="p"/>
                        </m:rPr>
                        <m:t>-1</m:t>
                      </m:r>
                    </m:sup>
                  </m:sSup>
                </m:sub>
                <m:sup/>
                <m:e>
                  <m:r>
                    <m:t>L</m:t>
                  </m:r>
                  <m:d>
                    <m:dPr>
                      <m:ctrlPr/>
                    </m:dPr>
                    <m:e>
                      <m:r>
                        <m:t>r</m:t>
                      </m:r>
                      <m:r>
                        <m:rPr>
                          <m:sty m:val="p"/>
                        </m:rPr>
                        <m:t>,</m:t>
                      </m:r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  <m:r>
                        <m:rPr>
                          <m:sty m:val="p"/>
                        </m:rPr>
                        <m:t>',</m:t>
                      </m:r>
                      <m:r>
                        <m:t>t</m:t>
                      </m:r>
                    </m:e>
                  </m:d>
                  <m:r>
                    <m:t>f</m:t>
                  </m:r>
                  <m:d>
                    <m:dPr>
                      <m:ctrlPr/>
                    </m:dPr>
                    <m:e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  <m:r>
                        <m:rPr>
                          <m:sty m:val="p"/>
                        </m:rPr>
                        <m:t>,</m:t>
                      </m:r>
                      <m:acc>
                        <m:accPr>
                          <m:ctrlPr/>
                        </m:accPr>
                        <m:e>
                          <m:r>
                            <m:t>s</m:t>
                          </m:r>
                        </m:e>
                      </m:acc>
                      <m:r>
                        <m:rPr>
                          <m:sty m:val="p"/>
                        </m:rPr>
                        <m:t>'</m:t>
                      </m:r>
                    </m:e>
                  </m:d>
                </m:e>
              </m:nary>
              <m:r>
                <m:t>d</m:t>
              </m:r>
              <m:sSup>
                <m:sSupPr>
                  <m:ctrlPr/>
                </m:sSupPr>
                <m:e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m:t>'</m:t>
                  </m:r>
                </m:sup>
              </m:sSup>
              <m:r>
                <m:rPr>
                  <m:sty m:val="p"/>
                </m:rPr>
                <m:t>+</m:t>
              </m:r>
              <m:r>
                <m:t>Q</m:t>
              </m:r>
              <m:d>
                <m:dPr>
                  <m:ctrlPr/>
                </m:dPr>
                <m:e>
                  <m:r>
                    <m:t>r</m:t>
                  </m:r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 xml:space="preserve"> ,  </m:t>
              </m:r>
              <m:r>
                <m:t>r</m:t>
              </m:r>
              <m:r>
                <m:rPr>
                  <m:sty m:val="p"/>
                </m:rPr>
                <m:t xml:space="preserve"> </m:t>
              </m:r>
              <m:r>
                <m:t>ϵ</m:t>
              </m:r>
              <m:r>
                <m:rPr>
                  <m:sty m:val="p"/>
                </m:rPr>
                <m:t xml:space="preserve"> </m:t>
              </m:r>
              <m:r>
                <m:t>Ω</m:t>
              </m:r>
              <m:r>
                <m:rPr>
                  <m:sty m:val="p"/>
                </m:rPr>
                <m:t>⊂</m:t>
              </m:r>
              <m:sSup>
                <m:sSupPr>
                  <m:ctrlPr/>
                </m:sSupPr>
                <m:e>
                  <m:r>
                    <m:t>R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,</m:t>
              </m:r>
              <m:acc>
                <m:accPr>
                  <m:ctrlPr/>
                </m:accPr>
                <m:e>
                  <m:r>
                    <m:t>s</m:t>
                  </m:r>
                </m:e>
              </m:acc>
              <m:r>
                <m:rPr>
                  <m:sty m:val="p"/>
                </m:rPr>
                <m:t xml:space="preserve"> </m:t>
              </m:r>
              <m:r>
                <m:t>ϵ</m:t>
              </m:r>
              <m:r>
                <m:rPr>
                  <m:sty m:val="p"/>
                </m:rPr>
                <m:t xml:space="preserve"> </m:t>
              </m:r>
              <m:sSup>
                <m:sSupPr>
                  <m:ctrlPr/>
                </m:sSupPr>
                <m:e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  <m:sup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p>
              </m:sSup>
            </m:oMath>
            <w:r w:rsidR="00C814DD">
              <w:t xml:space="preserve"> </w:t>
            </w:r>
          </w:p>
        </w:tc>
        <w:tc>
          <w:tcPr>
            <w:tcW w:w="1088" w:type="dxa"/>
            <w:vAlign w:val="center"/>
          </w:tcPr>
          <w:p w14:paraId="629BA16F" w14:textId="42047B66" w:rsidR="00C066AA" w:rsidRPr="004D1822" w:rsidRDefault="00C814DD" w:rsidP="00C814DD">
            <w:pPr>
              <w:pStyle w:val="eq-nomor"/>
            </w:pPr>
            <w:r>
              <w:t>(</w:t>
            </w:r>
            <w:r w:rsidR="009A2EB7">
              <w:fldChar w:fldCharType="begin"/>
            </w:r>
            <w:r w:rsidR="009A2EB7">
              <w:instrText xml:space="preserve"> STYLEREF 1 \s </w:instrText>
            </w:r>
            <w:r w:rsidR="009A2EB7">
              <w:fldChar w:fldCharType="separate"/>
            </w:r>
            <w:r w:rsidR="009A2EB7">
              <w:t>III</w:t>
            </w:r>
            <w:r w:rsidR="009A2EB7">
              <w:fldChar w:fldCharType="end"/>
            </w:r>
            <w:r w:rsidR="009A2EB7">
              <w:noBreakHyphen/>
            </w:r>
            <w:r w:rsidR="009A2EB7">
              <w:fldChar w:fldCharType="begin"/>
            </w:r>
            <w:r w:rsidR="009A2EB7">
              <w:instrText xml:space="preserve"> SEQ Persamaan \* ARABIC \s 1 </w:instrText>
            </w:r>
            <w:r w:rsidR="009A2EB7">
              <w:fldChar w:fldCharType="separate"/>
            </w:r>
            <w:r w:rsidR="009A2EB7">
              <w:t>1</w:t>
            </w:r>
            <w:r w:rsidR="009A2EB7">
              <w:fldChar w:fldCharType="end"/>
            </w:r>
            <w:r>
              <w:t>)</w:t>
            </w:r>
          </w:p>
        </w:tc>
      </w:tr>
    </w:tbl>
    <w:p w14:paraId="467BEF37" w14:textId="77777777" w:rsidR="007540BA" w:rsidRPr="004D1822" w:rsidRDefault="007521F1" w:rsidP="00C13F41">
      <w:pPr>
        <w:pStyle w:val="paragraf"/>
      </w:pPr>
      <w:proofErr w:type="spellStart"/>
      <w:r w:rsidRPr="004D1822">
        <w:t>dengan</w:t>
      </w:r>
      <w:proofErr w:type="spellEnd"/>
      <w:r w:rsidRPr="004D1822">
        <w:t>:</w:t>
      </w:r>
    </w:p>
    <w:p w14:paraId="1B94E08F" w14:textId="77777777" w:rsidR="007521F1" w:rsidRPr="004D1822" w:rsidRDefault="007521F1" w:rsidP="00C13F41">
      <w:pPr>
        <w:pStyle w:val="paragraf"/>
      </w:pPr>
      <w:r w:rsidRPr="004D1822">
        <w:t xml:space="preserve">c = </w:t>
      </w:r>
      <w:proofErr w:type="spellStart"/>
      <w:r w:rsidRPr="004D1822">
        <w:t>Kecepatan</w:t>
      </w:r>
      <w:proofErr w:type="spellEnd"/>
      <w:r w:rsidRPr="004D1822">
        <w:t xml:space="preserve"> </w:t>
      </w:r>
      <w:proofErr w:type="spellStart"/>
      <w:r w:rsidRPr="004D1822">
        <w:t>sinar</w:t>
      </w:r>
      <w:proofErr w:type="spellEnd"/>
    </w:p>
    <w:p w14:paraId="39777DAE" w14:textId="77777777" w:rsidR="007521F1" w:rsidRPr="004D1822" w:rsidRDefault="007521F1" w:rsidP="00C13F41">
      <w:pPr>
        <w:pStyle w:val="paragraf"/>
      </w:pPr>
      <w:r w:rsidRPr="004D1822">
        <w:t xml:space="preserve">r = </w:t>
      </w:r>
      <w:proofErr w:type="spellStart"/>
      <w:r w:rsidRPr="004D1822">
        <w:t>posisi</w:t>
      </w:r>
      <w:proofErr w:type="spellEnd"/>
    </w:p>
    <w:p w14:paraId="381D4ABD" w14:textId="77777777" w:rsidR="007521F1" w:rsidRPr="004D1822" w:rsidRDefault="007521F1" w:rsidP="00C13F41">
      <w:pPr>
        <w:pStyle w:val="paragraf"/>
      </w:pPr>
      <w:r w:rsidRPr="004D1822">
        <w:t xml:space="preserve">dan </w:t>
      </w:r>
      <w:proofErr w:type="spellStart"/>
      <w:r w:rsidRPr="004D1822">
        <w:t>seterusnya</w:t>
      </w:r>
      <w:proofErr w:type="spellEnd"/>
      <w:r w:rsidRPr="004D1822">
        <w:t>.</w:t>
      </w:r>
    </w:p>
    <w:p w14:paraId="56C8F5EC" w14:textId="77777777" w:rsidR="007521F1" w:rsidRPr="004D1822" w:rsidRDefault="007521F1" w:rsidP="00C13F41">
      <w:pPr>
        <w:pStyle w:val="paragraf"/>
      </w:pPr>
    </w:p>
    <w:p w14:paraId="768F4096" w14:textId="1D0F71A3" w:rsidR="007540BA" w:rsidRPr="004D1822" w:rsidRDefault="00D2428E" w:rsidP="00C13F41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. </w:t>
      </w:r>
      <w:proofErr w:type="spellStart"/>
      <w:r w:rsidRPr="004D1822">
        <w:t>Penjelasan</w:t>
      </w:r>
      <w:proofErr w:type="spellEnd"/>
      <w:r w:rsidRPr="004D1822">
        <w:t xml:space="preserve"> </w:t>
      </w:r>
      <w:proofErr w:type="spellStart"/>
      <w:r w:rsidRPr="004D1822">
        <w:t>mengenai</w:t>
      </w:r>
      <w:proofErr w:type="spellEnd"/>
      <w:r w:rsidRPr="004D1822">
        <w:t xml:space="preserve"> </w:t>
      </w:r>
      <w:proofErr w:type="spellStart"/>
      <w:r w:rsidRPr="004D1822">
        <w:t>simbol</w:t>
      </w:r>
      <w:proofErr w:type="spellEnd"/>
      <w:r w:rsidRPr="004D1822">
        <w:t xml:space="preserve"> yang </w:t>
      </w:r>
      <w:proofErr w:type="spellStart"/>
      <w:r w:rsidRPr="004D1822">
        <w:t>digunakan</w:t>
      </w:r>
      <w:proofErr w:type="spellEnd"/>
      <w:r w:rsidRPr="004D1822">
        <w:t xml:space="preserve"> pada </w:t>
      </w:r>
      <w:proofErr w:type="spellStart"/>
      <w:r w:rsidRPr="004D1822">
        <w:t>persamaan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dituliskan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bentuk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maupun</w:t>
      </w:r>
      <w:proofErr w:type="spellEnd"/>
      <w:r w:rsidRPr="004D1822">
        <w:t xml:space="preserve"> </w:t>
      </w:r>
      <w:proofErr w:type="spellStart"/>
      <w:r w:rsidRPr="004D1822">
        <w:t>poin-poin</w:t>
      </w:r>
      <w:proofErr w:type="spellEnd"/>
      <w:r w:rsidRPr="004D1822">
        <w:t>.</w:t>
      </w:r>
    </w:p>
    <w:p w14:paraId="748730E9" w14:textId="16366013" w:rsidR="00D2428E" w:rsidRPr="004D1822" w:rsidRDefault="00D2428E" w:rsidP="00C13F41">
      <w:pPr>
        <w:pStyle w:val="paragraf"/>
      </w:pPr>
    </w:p>
    <w:p w14:paraId="57711BB3" w14:textId="77777777" w:rsidR="00D2428E" w:rsidRPr="004D1822" w:rsidRDefault="00D2428E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yang </w:t>
      </w:r>
      <w:proofErr w:type="spellStart"/>
      <w:r w:rsidRPr="004D1822">
        <w:t>pendek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Pr="004D1822">
        <w:t>berikut</w:t>
      </w:r>
      <w:proofErr w:type="spellEnd"/>
      <w:r w:rsidRPr="004D1822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15"/>
        <w:gridCol w:w="908"/>
      </w:tblGrid>
      <w:tr w:rsidR="004052E1" w:rsidRPr="004D1822" w14:paraId="713D941C" w14:textId="77777777" w:rsidTr="009A776A">
        <w:tc>
          <w:tcPr>
            <w:tcW w:w="7015" w:type="dxa"/>
          </w:tcPr>
          <w:p w14:paraId="70ADC33C" w14:textId="77777777" w:rsidR="004052E1" w:rsidRPr="009A2EB7" w:rsidRDefault="004052E1" w:rsidP="009A2EB7">
            <w:pPr>
              <w:pStyle w:val="eq-isi"/>
            </w:pPr>
            <m:oMath>
              <m:r>
                <m:t>L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 xml:space="preserve"> =</m:t>
              </m:r>
              <m:sSub>
                <m:sSubPr>
                  <m:ctrlPr/>
                </m:sSubPr>
                <m:e>
                  <m:r>
                    <m:t>L</m:t>
                  </m:r>
                </m:e>
                <m:sub>
                  <m:r>
                    <m:t>o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 xml:space="preserve">, 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</m:d>
              <m:r>
                <m:rPr>
                  <m:sty m:val="p"/>
                </m:rPr>
                <m:t>ϵ∂Ω×</m:t>
              </m:r>
              <m:sSup>
                <m:sSupPr>
                  <m:ctrlPr/>
                </m:sSupPr>
                <m:e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  <m:sup>
                  <m:r>
                    <m:t>n</m:t>
                  </m:r>
                  <m:r>
                    <m:rPr>
                      <m:sty m:val="p"/>
                    </m:rPr>
                    <m:t>-1</m:t>
                  </m:r>
                </m:sup>
              </m:sSup>
              <m:r>
                <m:rPr>
                  <m:sty m:val="p"/>
                </m:rPr>
                <m:t xml:space="preserve">,jika </m:t>
              </m:r>
              <m:acc>
                <m:accPr>
                  <m:ctrlPr/>
                </m:accPr>
                <m:e>
                  <m:r>
                    <m:t>s</m:t>
                  </m:r>
                </m:e>
              </m:acc>
              <m:r>
                <m:rPr>
                  <m:sty m:val="p"/>
                </m:rPr>
                <m:t xml:space="preserve">∙ </m:t>
              </m:r>
              <m:acc>
                <m:accPr>
                  <m:ctrlPr/>
                </m:accPr>
                <m:e>
                  <m:r>
                    <m:t>n</m:t>
                  </m:r>
                </m:e>
              </m:acc>
              <m:r>
                <m:rPr>
                  <m:sty m:val="p"/>
                </m:rPr>
                <m:t xml:space="preserve">&lt;0 </m:t>
              </m:r>
            </m:oMath>
            <w:r w:rsidRPr="009A2EB7">
              <w:t xml:space="preserve">  </w:t>
            </w:r>
          </w:p>
        </w:tc>
        <w:tc>
          <w:tcPr>
            <w:tcW w:w="908" w:type="dxa"/>
            <w:vAlign w:val="bottom"/>
          </w:tcPr>
          <w:p w14:paraId="5527C1AB" w14:textId="05704C26" w:rsidR="004052E1" w:rsidRPr="004D1822" w:rsidRDefault="009A2EB7" w:rsidP="009A2EB7">
            <w:pPr>
              <w:pStyle w:val="eq-nomor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t>III</w:t>
            </w:r>
            <w:r>
              <w:fldChar w:fldCharType="end"/>
            </w:r>
            <w:r>
              <w:noBreakHyphen/>
            </w:r>
            <w:r>
              <w:fldChar w:fldCharType="begin"/>
            </w:r>
            <w:r>
              <w:instrText xml:space="preserve"> SEQ Persamaan \* ARABIC \s 1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>)</w:t>
            </w:r>
          </w:p>
        </w:tc>
      </w:tr>
    </w:tbl>
    <w:p w14:paraId="6267F1F4" w14:textId="31FE914D" w:rsidR="007540BA" w:rsidRPr="004D1822" w:rsidRDefault="00D2428E" w:rsidP="00C13F41">
      <w:pPr>
        <w:pStyle w:val="paragraf"/>
      </w:pP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lanjutan</w:t>
      </w:r>
      <w:proofErr w:type="spellEnd"/>
      <w:r w:rsidRPr="004D1822">
        <w:t xml:space="preserve"> yang </w:t>
      </w:r>
      <w:proofErr w:type="spellStart"/>
      <w:r w:rsidRPr="004D1822">
        <w:t>buk</w:t>
      </w:r>
      <w:bookmarkStart w:id="84" w:name="_GoBack"/>
      <w:bookmarkEnd w:id="84"/>
      <w:r w:rsidRPr="004D1822">
        <w:t>an</w:t>
      </w:r>
      <w:proofErr w:type="spellEnd"/>
      <w:r w:rsidRPr="004D1822">
        <w:t xml:space="preserve"> </w:t>
      </w:r>
      <w:proofErr w:type="spellStart"/>
      <w:r w:rsidRPr="004D1822">
        <w:t>merupakan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spasi</w:t>
      </w:r>
      <w:proofErr w:type="spellEnd"/>
      <w:r w:rsidRPr="004D1822">
        <w:t xml:space="preserve">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persamaan</w:t>
      </w:r>
      <w:proofErr w:type="spellEnd"/>
      <w:r w:rsidRPr="004D1822">
        <w:t xml:space="preserve"> dan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lanjutan</w:t>
      </w:r>
      <w:proofErr w:type="spellEnd"/>
      <w:r w:rsidRPr="004D1822">
        <w:t xml:space="preserve">. Radians </w:t>
      </w:r>
      <w:proofErr w:type="spellStart"/>
      <w:r w:rsidRPr="004D1822">
        <w:t>sinar</w:t>
      </w:r>
      <w:proofErr w:type="spellEnd"/>
      <w:r w:rsidRPr="004D1822">
        <w:t xml:space="preserve"> yang </w:t>
      </w:r>
      <w:proofErr w:type="spellStart"/>
      <w:r w:rsidRPr="004D1822">
        <w:t>menjalar</w:t>
      </w:r>
      <w:proofErr w:type="spellEnd"/>
      <w:r w:rsidRPr="004D1822">
        <w:t xml:space="preserve"> yang </w:t>
      </w:r>
      <w:proofErr w:type="spellStart"/>
      <w:r w:rsidRPr="004D1822">
        <w:t>dinyatakan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simbol</w:t>
      </w:r>
      <w:proofErr w:type="spellEnd"/>
      <w:r w:rsidRPr="004D1822">
        <w:t xml:space="preserve"> </w:t>
      </w:r>
      <w:r w:rsidR="007521F1" w:rsidRPr="004D1822">
        <w:t>L</w:t>
      </w:r>
      <w:r w:rsidR="008E0088" w:rsidRPr="004D1822">
        <w:t xml:space="preserve">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="008E0088" w:rsidRPr="004D1822">
        <w:t xml:space="preserve"> adalah vektor perjalanan </w:t>
      </w:r>
      <w:proofErr w:type="gramStart"/>
      <w:r w:rsidR="008E0088" w:rsidRPr="004D1822">
        <w:t xml:space="preserve">sinar </w:t>
      </w:r>
      <w:r w:rsidR="007521F1" w:rsidRPr="004D1822">
        <w:t xml:space="preserve"> dan</w:t>
      </w:r>
      <w:proofErr w:type="gramEnd"/>
      <w:r w:rsidR="007521F1" w:rsidRPr="004D1822">
        <w:t xml:space="preserve"> </w:t>
      </w:r>
      <w:proofErr w:type="spellStart"/>
      <w:r w:rsidR="007521F1" w:rsidRPr="004D1822">
        <w:t>seterusnya</w:t>
      </w:r>
      <w:proofErr w:type="spellEnd"/>
      <w:r w:rsidR="007521F1" w:rsidRPr="004D1822">
        <w:t>.</w:t>
      </w:r>
    </w:p>
    <w:p w14:paraId="48B9FA2D" w14:textId="77777777" w:rsidR="00154EE0" w:rsidRPr="004D1822" w:rsidRDefault="00154EE0" w:rsidP="00C13F41">
      <w:pPr>
        <w:pStyle w:val="paragraf"/>
      </w:pPr>
    </w:p>
    <w:p w14:paraId="21BF76B4" w14:textId="08C08882" w:rsidR="006A3464" w:rsidRDefault="00D2428E" w:rsidP="00C13F41">
      <w:pPr>
        <w:pStyle w:val="paragraf"/>
      </w:pPr>
      <w:proofErr w:type="spellStart"/>
      <w:r w:rsidRPr="004D1822">
        <w:lastRenderedPageBreak/>
        <w:t>Setiap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naskah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diberi</w:t>
      </w:r>
      <w:proofErr w:type="spellEnd"/>
      <w:r w:rsidRPr="004D1822">
        <w:t xml:space="preserve"> </w:t>
      </w:r>
      <w:proofErr w:type="spellStart"/>
      <w:r w:rsidRPr="004D1822">
        <w:t>nomor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dirujuk</w:t>
      </w:r>
      <w:proofErr w:type="spellEnd"/>
      <w:r w:rsidRPr="004D1822">
        <w:t xml:space="preserve"> pada </w:t>
      </w:r>
      <w:proofErr w:type="spellStart"/>
      <w:r w:rsidRPr="004D1822">
        <w:t>teks</w:t>
      </w:r>
      <w:proofErr w:type="spellEnd"/>
      <w:r w:rsidRPr="004D1822">
        <w:t xml:space="preserve"> </w:t>
      </w:r>
      <w:proofErr w:type="spellStart"/>
      <w:r w:rsidRPr="004D1822">
        <w:t>batang</w:t>
      </w:r>
      <w:proofErr w:type="spellEnd"/>
      <w:r w:rsidRPr="004D1822">
        <w:t xml:space="preserve"> </w:t>
      </w:r>
      <w:proofErr w:type="spellStart"/>
      <w:r w:rsidRPr="004D1822">
        <w:t>tubuh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. Pada Gambar III.1 </w:t>
      </w:r>
      <w:proofErr w:type="spellStart"/>
      <w:r w:rsidRPr="004D1822">
        <w:t>diperlihatkan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 format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keterangan</w:t>
      </w:r>
      <w:proofErr w:type="spellEnd"/>
      <w:r w:rsidRPr="004D1822">
        <w:t xml:space="preserve"> </w:t>
      </w:r>
      <w:proofErr w:type="spellStart"/>
      <w:r w:rsidRPr="004D1822">
        <w:t>komponen</w:t>
      </w:r>
      <w:proofErr w:type="spellEnd"/>
      <w:r w:rsidRPr="004D1822">
        <w:t xml:space="preserve"> a, b, dan c pada </w:t>
      </w:r>
      <w:proofErr w:type="spellStart"/>
      <w:r w:rsidRPr="004D1822">
        <w:t>gambar</w:t>
      </w:r>
      <w:proofErr w:type="spellEnd"/>
      <w:r w:rsidRPr="004D1822">
        <w:t>.</w:t>
      </w:r>
    </w:p>
    <w:p w14:paraId="49398F83" w14:textId="77777777" w:rsidR="006A3464" w:rsidRPr="004D1822" w:rsidRDefault="006A3464" w:rsidP="00C13F41">
      <w:pPr>
        <w:pStyle w:val="paragraf"/>
      </w:pPr>
    </w:p>
    <w:p w14:paraId="6DE2CC57" w14:textId="77777777" w:rsidR="004C06CF" w:rsidRDefault="000B5779" w:rsidP="004C06CF">
      <w:pPr>
        <w:pStyle w:val="img"/>
        <w:keepNext/>
      </w:pPr>
      <w:r w:rsidRPr="004D1822">
        <w:rPr>
          <w:noProof/>
        </w:rPr>
        <w:drawing>
          <wp:inline distT="0" distB="0" distL="0" distR="0" wp14:anchorId="267F32D7" wp14:editId="78CE258A">
            <wp:extent cx="4890770" cy="1318260"/>
            <wp:effectExtent l="0" t="0" r="5080" b="0"/>
            <wp:docPr id="30" name="Picture 30" descr="C:\Users\Toshiba\Pictures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Pictures\Pictur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11AD" w14:textId="77777777" w:rsidR="004C06CF" w:rsidRDefault="004C06CF" w:rsidP="00BB635B">
      <w:pPr>
        <w:pStyle w:val="gambar-judulpanjang"/>
      </w:pPr>
    </w:p>
    <w:p w14:paraId="4043704D" w14:textId="0651B7AB" w:rsidR="00BF11C0" w:rsidRPr="004D1822" w:rsidRDefault="004C06CF" w:rsidP="00BB635B">
      <w:pPr>
        <w:pStyle w:val="gambar-judulpanjang"/>
      </w:pPr>
      <w:bookmarkStart w:id="85" w:name="_Toc17954310"/>
      <w:r>
        <w:t xml:space="preserve">Gambar </w:t>
      </w:r>
      <w:fldSimple w:instr=" STYLEREF 1 \s ">
        <w:r>
          <w:rPr>
            <w:noProof/>
          </w:rPr>
          <w:t>III</w:t>
        </w:r>
      </w:fldSimple>
      <w:r>
        <w:noBreakHyphen/>
      </w:r>
      <w:fldSimple w:instr=" SEQ Gambar \* ARABIC \s 1 ">
        <w:r>
          <w:rPr>
            <w:noProof/>
          </w:rPr>
          <w:t>1</w:t>
        </w:r>
      </w:fldSimple>
      <w:r>
        <w:tab/>
      </w:r>
      <w:proofErr w:type="spellStart"/>
      <w:r w:rsidRPr="00C13F41">
        <w:t>Contoh</w:t>
      </w:r>
      <w:proofErr w:type="spellEnd"/>
      <w:r w:rsidRPr="00C13F41">
        <w:t xml:space="preserve"> </w:t>
      </w:r>
      <w:proofErr w:type="spellStart"/>
      <w:r w:rsidRPr="00C13F41">
        <w:t>penulisan</w:t>
      </w:r>
      <w:proofErr w:type="spellEnd"/>
      <w:r w:rsidRPr="00C13F41">
        <w:t xml:space="preserve"> </w:t>
      </w:r>
      <w:proofErr w:type="spellStart"/>
      <w:r w:rsidRPr="00C13F41">
        <w:t>judul</w:t>
      </w:r>
      <w:proofErr w:type="spellEnd"/>
      <w:r w:rsidRPr="00C13F41">
        <w:t xml:space="preserve"> </w:t>
      </w:r>
      <w:proofErr w:type="spellStart"/>
      <w:r w:rsidRPr="00C13F41">
        <w:t>gambar</w:t>
      </w:r>
      <w:proofErr w:type="spellEnd"/>
      <w:r w:rsidRPr="00C13F41">
        <w:t xml:space="preserve"> yang </w:t>
      </w:r>
      <w:proofErr w:type="spellStart"/>
      <w:r w:rsidRPr="00C13F41">
        <w:t>memiliki</w:t>
      </w:r>
      <w:proofErr w:type="spellEnd"/>
      <w:r w:rsidRPr="00C13F41">
        <w:t xml:space="preserve"> </w:t>
      </w:r>
      <w:proofErr w:type="spellStart"/>
      <w:r w:rsidRPr="00C13F41">
        <w:t>beberapa</w:t>
      </w:r>
      <w:proofErr w:type="spellEnd"/>
      <w:r w:rsidRPr="00C13F41">
        <w:t xml:space="preserve"> </w:t>
      </w:r>
      <w:proofErr w:type="spellStart"/>
      <w:r w:rsidRPr="00C13F41">
        <w:t>bagian</w:t>
      </w:r>
      <w:proofErr w:type="spellEnd"/>
      <w:r w:rsidRPr="00C13F41">
        <w:t xml:space="preserve"> (a) </w:t>
      </w:r>
      <w:proofErr w:type="spellStart"/>
      <w:r w:rsidRPr="00C13F41">
        <w:t>judul</w:t>
      </w:r>
      <w:proofErr w:type="spellEnd"/>
      <w:r w:rsidRPr="00C13F41">
        <w:t xml:space="preserve"> </w:t>
      </w:r>
      <w:proofErr w:type="spellStart"/>
      <w:r w:rsidRPr="00C13F41">
        <w:t>anak</w:t>
      </w:r>
      <w:proofErr w:type="spellEnd"/>
      <w:r w:rsidRPr="00C13F41">
        <w:t xml:space="preserve"> </w:t>
      </w:r>
      <w:proofErr w:type="spellStart"/>
      <w:r w:rsidRPr="00C13F41">
        <w:t>gambar</w:t>
      </w:r>
      <w:proofErr w:type="spellEnd"/>
      <w:r w:rsidRPr="00C13F41">
        <w:t xml:space="preserve"> </w:t>
      </w:r>
      <w:proofErr w:type="spellStart"/>
      <w:r w:rsidRPr="00C13F41">
        <w:t>pertama</w:t>
      </w:r>
      <w:proofErr w:type="spellEnd"/>
      <w:r w:rsidRPr="00C13F41">
        <w:t xml:space="preserve">, (b) </w:t>
      </w:r>
      <w:proofErr w:type="spellStart"/>
      <w:r w:rsidRPr="00C13F41">
        <w:t>judul</w:t>
      </w:r>
      <w:proofErr w:type="spellEnd"/>
      <w:r w:rsidRPr="00C13F41">
        <w:t xml:space="preserve"> </w:t>
      </w:r>
      <w:proofErr w:type="spellStart"/>
      <w:r w:rsidRPr="00C13F41">
        <w:t>anak</w:t>
      </w:r>
      <w:proofErr w:type="spellEnd"/>
      <w:r w:rsidRPr="00C13F41">
        <w:t xml:space="preserve"> </w:t>
      </w:r>
      <w:proofErr w:type="spellStart"/>
      <w:r w:rsidRPr="00C13F41">
        <w:t>gambar</w:t>
      </w:r>
      <w:proofErr w:type="spellEnd"/>
      <w:r w:rsidRPr="00C13F41">
        <w:t xml:space="preserve"> </w:t>
      </w:r>
      <w:proofErr w:type="spellStart"/>
      <w:r w:rsidRPr="00C13F41">
        <w:t>kedua</w:t>
      </w:r>
      <w:proofErr w:type="spellEnd"/>
      <w:r w:rsidRPr="00C13F41">
        <w:t xml:space="preserve">, dan (c) </w:t>
      </w:r>
      <w:proofErr w:type="spellStart"/>
      <w:r w:rsidRPr="00C13F41">
        <w:t>judul</w:t>
      </w:r>
      <w:proofErr w:type="spellEnd"/>
      <w:r w:rsidRPr="00C13F41">
        <w:t xml:space="preserve"> </w:t>
      </w:r>
      <w:proofErr w:type="spellStart"/>
      <w:r w:rsidRPr="00C13F41">
        <w:t>anak</w:t>
      </w:r>
      <w:proofErr w:type="spellEnd"/>
      <w:r w:rsidRPr="00C13F41">
        <w:t xml:space="preserve"> </w:t>
      </w:r>
      <w:proofErr w:type="spellStart"/>
      <w:r w:rsidRPr="00C13F41">
        <w:t>gambar</w:t>
      </w:r>
      <w:proofErr w:type="spellEnd"/>
      <w:r w:rsidRPr="00C13F41">
        <w:t xml:space="preserve"> </w:t>
      </w:r>
      <w:proofErr w:type="spellStart"/>
      <w:r w:rsidRPr="00C13F41">
        <w:t>ketiga</w:t>
      </w:r>
      <w:proofErr w:type="spellEnd"/>
      <w:r w:rsidRPr="00C13F41">
        <w:t>.</w:t>
      </w:r>
      <w:bookmarkEnd w:id="85"/>
    </w:p>
    <w:p w14:paraId="44E228F8" w14:textId="77777777" w:rsidR="006A3464" w:rsidRPr="004D1822" w:rsidRDefault="006A3464" w:rsidP="00C13F41">
      <w:pPr>
        <w:pStyle w:val="paragraf"/>
      </w:pPr>
    </w:p>
    <w:p w14:paraId="334A8078" w14:textId="4DF0CE1C" w:rsidR="00A14252" w:rsidRPr="004D1822" w:rsidRDefault="00D2428E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format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tabel</w:t>
      </w:r>
      <w:proofErr w:type="spellEnd"/>
      <w:r w:rsidRPr="004D1822">
        <w:t xml:space="preserve"> </w:t>
      </w:r>
      <w:proofErr w:type="spellStart"/>
      <w:r w:rsidRPr="004D1822">
        <w:t>maupun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yang </w:t>
      </w:r>
      <w:proofErr w:type="spellStart"/>
      <w:r w:rsidRPr="004D1822">
        <w:t>pendek</w:t>
      </w:r>
      <w:proofErr w:type="spellEnd"/>
      <w:r w:rsidRPr="004D1822">
        <w:t xml:space="preserve"> </w:t>
      </w:r>
      <w:proofErr w:type="spellStart"/>
      <w:r w:rsidRPr="004D1822">
        <w:t>diperlihatkan</w:t>
      </w:r>
      <w:proofErr w:type="spellEnd"/>
      <w:r w:rsidRPr="004D1822">
        <w:t xml:space="preserve"> pada </w:t>
      </w:r>
      <w:proofErr w:type="spellStart"/>
      <w:r w:rsidRPr="004D1822">
        <w:t>Tabel</w:t>
      </w:r>
      <w:proofErr w:type="spellEnd"/>
      <w:r w:rsidRPr="004D1822">
        <w:t xml:space="preserve"> III.1:</w:t>
      </w:r>
    </w:p>
    <w:p w14:paraId="4C2F5548" w14:textId="77777777" w:rsidR="00A14252" w:rsidRPr="004D1822" w:rsidRDefault="00A14252" w:rsidP="00C13F41">
      <w:pPr>
        <w:pStyle w:val="paragraf"/>
      </w:pPr>
    </w:p>
    <w:p w14:paraId="4EE79541" w14:textId="02BC8DA6" w:rsidR="00A14252" w:rsidRPr="004D1822" w:rsidRDefault="004C06CF" w:rsidP="004C06CF">
      <w:pPr>
        <w:pStyle w:val="tabel-judul"/>
      </w:pPr>
      <w:bookmarkStart w:id="86" w:name="_Toc480878886"/>
      <w:bookmarkStart w:id="87" w:name="_Toc460494325"/>
      <w:bookmarkStart w:id="88" w:name="_Toc17724634"/>
      <w:bookmarkStart w:id="89" w:name="_Toc17930573"/>
      <w:bookmarkStart w:id="90" w:name="_Toc17954383"/>
      <w:proofErr w:type="spellStart"/>
      <w:r>
        <w:t>Tabel</w:t>
      </w:r>
      <w:proofErr w:type="spellEnd"/>
      <w:r>
        <w:t xml:space="preserve"> </w:t>
      </w:r>
      <w:fldSimple w:instr=" STYLEREF 1 \s ">
        <w:r>
          <w:rPr>
            <w:noProof/>
          </w:rPr>
          <w:t>III</w:t>
        </w:r>
      </w:fldSimple>
      <w:r>
        <w:noBreakHyphen/>
      </w:r>
      <w:fldSimple w:instr=" SEQ Tabel \* ARABIC \s 1 ">
        <w:r>
          <w:rPr>
            <w:noProof/>
          </w:rPr>
          <w:t>1</w:t>
        </w:r>
      </w:fldSimple>
      <w:r>
        <w:tab/>
        <w:t xml:space="preserve">Nilai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objektif</w:t>
      </w:r>
      <w:bookmarkEnd w:id="86"/>
      <w:bookmarkEnd w:id="87"/>
      <w:bookmarkEnd w:id="88"/>
      <w:bookmarkEnd w:id="89"/>
      <w:bookmarkEnd w:id="90"/>
      <w:proofErr w:type="spellEnd"/>
    </w:p>
    <w:p w14:paraId="2555C03F" w14:textId="77777777" w:rsidR="00A14252" w:rsidRPr="004D1822" w:rsidRDefault="00A14252" w:rsidP="00C13F41">
      <w:pPr>
        <w:pStyle w:val="paragraf"/>
      </w:pPr>
    </w:p>
    <w:tbl>
      <w:tblPr>
        <w:tblW w:w="3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1980"/>
      </w:tblGrid>
      <w:tr w:rsidR="00A14252" w:rsidRPr="004D1822" w14:paraId="57910AF4" w14:textId="77777777" w:rsidTr="00F23E0B">
        <w:trPr>
          <w:trHeight w:val="20"/>
          <w:jc w:val="center"/>
        </w:trPr>
        <w:tc>
          <w:tcPr>
            <w:tcW w:w="1280" w:type="dxa"/>
            <w:vAlign w:val="center"/>
          </w:tcPr>
          <w:p w14:paraId="65BCFE5C" w14:textId="77777777" w:rsidR="00A14252" w:rsidRPr="004D1822" w:rsidRDefault="00A14252" w:rsidP="003872E4">
            <w:pPr>
              <w:pStyle w:val="tabel-isi"/>
            </w:pPr>
            <w:proofErr w:type="spellStart"/>
            <w:r w:rsidRPr="004D1822">
              <w:t>Objek</w:t>
            </w:r>
            <w:proofErr w:type="spellEnd"/>
          </w:p>
        </w:tc>
        <w:tc>
          <w:tcPr>
            <w:tcW w:w="1980" w:type="dxa"/>
            <w:vAlign w:val="center"/>
          </w:tcPr>
          <w:p w14:paraId="1E770895" w14:textId="77777777" w:rsidR="00A14252" w:rsidRPr="004D1822" w:rsidRDefault="00A14252" w:rsidP="003872E4">
            <w:pPr>
              <w:pStyle w:val="tabel-isi"/>
            </w:pPr>
            <w:proofErr w:type="spellStart"/>
            <w:r w:rsidRPr="004D1822">
              <w:t>Fungsi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Objektif</w:t>
            </w:r>
            <w:proofErr w:type="spellEnd"/>
          </w:p>
        </w:tc>
      </w:tr>
      <w:tr w:rsidR="00A14252" w:rsidRPr="004D1822" w14:paraId="3BC25BCA" w14:textId="77777777" w:rsidTr="00F23E0B">
        <w:trPr>
          <w:trHeight w:val="20"/>
          <w:jc w:val="center"/>
        </w:trPr>
        <w:tc>
          <w:tcPr>
            <w:tcW w:w="1280" w:type="dxa"/>
            <w:vAlign w:val="center"/>
          </w:tcPr>
          <w:p w14:paraId="725E0FC6" w14:textId="77777777" w:rsidR="00A14252" w:rsidRPr="004D1822" w:rsidRDefault="00A14252" w:rsidP="003872E4">
            <w:pPr>
              <w:pStyle w:val="tabel-isi"/>
            </w:pPr>
            <w:r w:rsidRPr="004D1822">
              <w:t>1</w:t>
            </w:r>
          </w:p>
        </w:tc>
        <w:tc>
          <w:tcPr>
            <w:tcW w:w="1980" w:type="dxa"/>
            <w:vAlign w:val="center"/>
          </w:tcPr>
          <w:p w14:paraId="1D9016AB" w14:textId="77777777" w:rsidR="00A14252" w:rsidRPr="004D1822" w:rsidRDefault="00A14252" w:rsidP="003872E4">
            <w:pPr>
              <w:pStyle w:val="tabel-isi"/>
            </w:pPr>
            <w:r w:rsidRPr="004D1822">
              <w:t>2,44x10-6</w:t>
            </w:r>
          </w:p>
        </w:tc>
      </w:tr>
      <w:tr w:rsidR="00A14252" w:rsidRPr="004D1822" w14:paraId="7E5DF729" w14:textId="77777777" w:rsidTr="00F23E0B">
        <w:trPr>
          <w:trHeight w:val="20"/>
          <w:jc w:val="center"/>
        </w:trPr>
        <w:tc>
          <w:tcPr>
            <w:tcW w:w="1280" w:type="dxa"/>
            <w:vAlign w:val="center"/>
          </w:tcPr>
          <w:p w14:paraId="2A481AAB" w14:textId="77777777" w:rsidR="00A14252" w:rsidRPr="004D1822" w:rsidRDefault="00A14252" w:rsidP="003872E4">
            <w:pPr>
              <w:pStyle w:val="tabel-isi"/>
            </w:pPr>
            <w:r w:rsidRPr="004D1822">
              <w:t>2</w:t>
            </w:r>
          </w:p>
        </w:tc>
        <w:tc>
          <w:tcPr>
            <w:tcW w:w="1980" w:type="dxa"/>
            <w:vAlign w:val="center"/>
          </w:tcPr>
          <w:p w14:paraId="2B33D422" w14:textId="77777777" w:rsidR="00A14252" w:rsidRPr="004D1822" w:rsidRDefault="00A14252" w:rsidP="003872E4">
            <w:pPr>
              <w:pStyle w:val="tabel-isi"/>
            </w:pPr>
            <w:r w:rsidRPr="004D1822">
              <w:t>2,90x10-4</w:t>
            </w:r>
          </w:p>
        </w:tc>
      </w:tr>
      <w:tr w:rsidR="00A14252" w:rsidRPr="004D1822" w14:paraId="179F4524" w14:textId="77777777" w:rsidTr="00F23E0B">
        <w:trPr>
          <w:trHeight w:val="20"/>
          <w:jc w:val="center"/>
        </w:trPr>
        <w:tc>
          <w:tcPr>
            <w:tcW w:w="1280" w:type="dxa"/>
            <w:vAlign w:val="center"/>
          </w:tcPr>
          <w:p w14:paraId="75DFE5CA" w14:textId="77777777" w:rsidR="00A14252" w:rsidRPr="004D1822" w:rsidRDefault="00A14252" w:rsidP="003872E4">
            <w:pPr>
              <w:pStyle w:val="tabel-isi"/>
            </w:pPr>
            <w:r w:rsidRPr="004D1822">
              <w:t>3</w:t>
            </w:r>
          </w:p>
        </w:tc>
        <w:tc>
          <w:tcPr>
            <w:tcW w:w="1980" w:type="dxa"/>
          </w:tcPr>
          <w:p w14:paraId="297F6700" w14:textId="77777777" w:rsidR="00A14252" w:rsidRPr="004D1822" w:rsidRDefault="00A14252" w:rsidP="003872E4">
            <w:pPr>
              <w:pStyle w:val="tabel-isi"/>
            </w:pPr>
            <w:r w:rsidRPr="004D1822">
              <w:t>2,87x10-5</w:t>
            </w:r>
          </w:p>
        </w:tc>
      </w:tr>
    </w:tbl>
    <w:p w14:paraId="542C3D42" w14:textId="0D06CB65" w:rsidR="00B50E1B" w:rsidRDefault="00B50E1B" w:rsidP="00C13F41">
      <w:pPr>
        <w:pStyle w:val="paragraf"/>
      </w:pPr>
    </w:p>
    <w:p w14:paraId="1877CC9D" w14:textId="05BF3AC8" w:rsidR="00B50E1B" w:rsidRDefault="004C06CF" w:rsidP="00C814DD">
      <w:pPr>
        <w:pStyle w:val="tabel-judulpanjang"/>
      </w:pPr>
      <w:bookmarkStart w:id="91" w:name="_Toc17954384"/>
      <w:proofErr w:type="spellStart"/>
      <w:r>
        <w:t>Tabel</w:t>
      </w:r>
      <w:proofErr w:type="spellEnd"/>
      <w:r>
        <w:t xml:space="preserve"> </w:t>
      </w:r>
      <w:fldSimple w:instr=" STYLEREF 1 \s ">
        <w:r>
          <w:rPr>
            <w:noProof/>
          </w:rPr>
          <w:t>III</w:t>
        </w:r>
      </w:fldSimple>
      <w:r>
        <w:noBreakHyphen/>
      </w:r>
      <w:fldSimple w:instr=" SEQ Tabel \* ARABIC \s 1 ">
        <w:r>
          <w:rPr>
            <w:noProof/>
          </w:rPr>
          <w:t>2</w:t>
        </w:r>
      </w:fldSimple>
      <w:r>
        <w:tab/>
      </w:r>
      <w:proofErr w:type="spellStart"/>
      <w:r w:rsidRPr="004D1822">
        <w:t>Situasi</w:t>
      </w:r>
      <w:proofErr w:type="spellEnd"/>
      <w:r w:rsidRPr="004D1822">
        <w:t xml:space="preserve"> </w:t>
      </w:r>
      <w:proofErr w:type="spellStart"/>
      <w:r w:rsidRPr="004D1822">
        <w:t>beras</w:t>
      </w:r>
      <w:proofErr w:type="spellEnd"/>
      <w:r w:rsidRPr="004D1822">
        <w:t xml:space="preserve"> di Sumatra Utara </w:t>
      </w:r>
      <w:proofErr w:type="spellStart"/>
      <w:r w:rsidRPr="004D1822">
        <w:t>selama</w:t>
      </w:r>
      <w:proofErr w:type="spellEnd"/>
      <w:r w:rsidRPr="004D1822">
        <w:t xml:space="preserve"> 3 </w:t>
      </w:r>
      <w:proofErr w:type="spellStart"/>
      <w:r w:rsidRPr="004D1822">
        <w:t>tahun</w:t>
      </w:r>
      <w:proofErr w:type="spellEnd"/>
      <w:r w:rsidRPr="004D1822">
        <w:t xml:space="preserve"> (1969-1971) (Nama </w:t>
      </w:r>
      <w:proofErr w:type="spellStart"/>
      <w:r w:rsidRPr="004D1822">
        <w:t>belakang</w:t>
      </w:r>
      <w:proofErr w:type="spellEnd"/>
      <w:r w:rsidRPr="004D1822">
        <w:t xml:space="preserve"> </w:t>
      </w:r>
      <w:proofErr w:type="spellStart"/>
      <w:r w:rsidRPr="004D1822">
        <w:t>penulis</w:t>
      </w:r>
      <w:proofErr w:type="spellEnd"/>
      <w:r w:rsidRPr="004D1822">
        <w:t xml:space="preserve">, </w:t>
      </w:r>
      <w:proofErr w:type="spellStart"/>
      <w:r w:rsidRPr="004D1822">
        <w:t>Tahun</w:t>
      </w:r>
      <w:proofErr w:type="spellEnd"/>
      <w:r w:rsidRPr="004D1822">
        <w:t>)*</w:t>
      </w:r>
      <w:r>
        <w:t>.</w:t>
      </w:r>
      <w:bookmarkEnd w:id="91"/>
    </w:p>
    <w:p w14:paraId="143ECBD9" w14:textId="77777777" w:rsidR="004C06CF" w:rsidRPr="004C06CF" w:rsidRDefault="004C06CF" w:rsidP="004C06CF">
      <w:pPr>
        <w:pStyle w:val="paragraf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5"/>
        <w:gridCol w:w="2223"/>
        <w:gridCol w:w="2234"/>
        <w:gridCol w:w="1613"/>
      </w:tblGrid>
      <w:tr w:rsidR="00B50E1B" w:rsidRPr="004D1822" w14:paraId="3088FA96" w14:textId="77777777" w:rsidTr="00292679">
        <w:trPr>
          <w:trHeight w:val="454"/>
          <w:jc w:val="center"/>
        </w:trPr>
        <w:tc>
          <w:tcPr>
            <w:tcW w:w="1845" w:type="dxa"/>
          </w:tcPr>
          <w:p w14:paraId="46F160B3" w14:textId="77777777" w:rsidR="00B50E1B" w:rsidRPr="004D1822" w:rsidRDefault="00B50E1B" w:rsidP="003872E4">
            <w:pPr>
              <w:pStyle w:val="tabel-isi"/>
            </w:pPr>
            <w:proofErr w:type="spellStart"/>
            <w:r w:rsidRPr="004D1822">
              <w:t>Tahun</w:t>
            </w:r>
            <w:proofErr w:type="spellEnd"/>
          </w:p>
        </w:tc>
        <w:tc>
          <w:tcPr>
            <w:tcW w:w="2223" w:type="dxa"/>
          </w:tcPr>
          <w:p w14:paraId="35179FAD" w14:textId="77777777" w:rsidR="00B50E1B" w:rsidRPr="004D1822" w:rsidRDefault="00B50E1B" w:rsidP="003872E4">
            <w:pPr>
              <w:pStyle w:val="tabel-isi"/>
            </w:pPr>
            <w:proofErr w:type="spellStart"/>
            <w:r w:rsidRPr="004D1822">
              <w:t>Produksi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berasa</w:t>
            </w:r>
            <w:proofErr w:type="spellEnd"/>
          </w:p>
          <w:p w14:paraId="665571DC" w14:textId="77777777" w:rsidR="00B50E1B" w:rsidRPr="004D1822" w:rsidRDefault="00B50E1B" w:rsidP="003872E4">
            <w:pPr>
              <w:pStyle w:val="tabel-isi"/>
            </w:pPr>
            <w:r w:rsidRPr="004D1822">
              <w:t>(ton)</w:t>
            </w:r>
          </w:p>
        </w:tc>
        <w:tc>
          <w:tcPr>
            <w:tcW w:w="2234" w:type="dxa"/>
          </w:tcPr>
          <w:p w14:paraId="76FDDFBB" w14:textId="77777777" w:rsidR="00B50E1B" w:rsidRPr="004D1822" w:rsidRDefault="00B50E1B" w:rsidP="003872E4">
            <w:pPr>
              <w:pStyle w:val="tabel-isi"/>
            </w:pPr>
            <w:proofErr w:type="spellStart"/>
            <w:r w:rsidRPr="004D1822">
              <w:t>Konsumsi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berasa</w:t>
            </w:r>
            <w:proofErr w:type="spellEnd"/>
          </w:p>
          <w:p w14:paraId="047D0ED6" w14:textId="77777777" w:rsidR="00B50E1B" w:rsidRPr="004D1822" w:rsidRDefault="00B50E1B" w:rsidP="003872E4">
            <w:pPr>
              <w:pStyle w:val="tabel-isi"/>
            </w:pPr>
            <w:r w:rsidRPr="004D1822">
              <w:t>(ton)</w:t>
            </w:r>
          </w:p>
        </w:tc>
        <w:tc>
          <w:tcPr>
            <w:tcW w:w="1613" w:type="dxa"/>
          </w:tcPr>
          <w:p w14:paraId="4CAECBA2" w14:textId="77777777" w:rsidR="00B50E1B" w:rsidRPr="004D1822" w:rsidRDefault="00B50E1B" w:rsidP="003872E4">
            <w:pPr>
              <w:pStyle w:val="tabel-isi"/>
            </w:pPr>
            <w:proofErr w:type="spellStart"/>
            <w:r w:rsidRPr="004D1822">
              <w:t>Impor</w:t>
            </w:r>
            <w:proofErr w:type="spellEnd"/>
            <w:r w:rsidRPr="004D1822">
              <w:t xml:space="preserve"> </w:t>
            </w:r>
            <w:proofErr w:type="spellStart"/>
            <w:r w:rsidRPr="004D1822">
              <w:t>berasb</w:t>
            </w:r>
            <w:proofErr w:type="spellEnd"/>
          </w:p>
          <w:p w14:paraId="68C6DFEA" w14:textId="77777777" w:rsidR="00B50E1B" w:rsidRPr="004D1822" w:rsidRDefault="00B50E1B" w:rsidP="003872E4">
            <w:pPr>
              <w:pStyle w:val="tabel-isi"/>
            </w:pPr>
            <w:r w:rsidRPr="004D1822">
              <w:t>(ton)</w:t>
            </w:r>
          </w:p>
        </w:tc>
      </w:tr>
      <w:tr w:rsidR="00B50E1B" w:rsidRPr="004D1822" w14:paraId="6EF1CC8E" w14:textId="77777777" w:rsidTr="00292679">
        <w:trPr>
          <w:trHeight w:val="675"/>
          <w:jc w:val="center"/>
        </w:trPr>
        <w:tc>
          <w:tcPr>
            <w:tcW w:w="1845" w:type="dxa"/>
          </w:tcPr>
          <w:p w14:paraId="12021986" w14:textId="77777777" w:rsidR="00B50E1B" w:rsidRPr="004D1822" w:rsidRDefault="00B50E1B" w:rsidP="003872E4">
            <w:pPr>
              <w:pStyle w:val="tabel-isi"/>
            </w:pPr>
            <w:r w:rsidRPr="004D1822">
              <w:t>1969</w:t>
            </w:r>
          </w:p>
          <w:p w14:paraId="7599D2AA" w14:textId="77777777" w:rsidR="00B50E1B" w:rsidRPr="004D1822" w:rsidRDefault="00B50E1B" w:rsidP="003872E4">
            <w:pPr>
              <w:pStyle w:val="tabel-isi"/>
            </w:pPr>
            <w:r w:rsidRPr="004D1822">
              <w:t>1970</w:t>
            </w:r>
          </w:p>
          <w:p w14:paraId="2933AB4F" w14:textId="77777777" w:rsidR="00B50E1B" w:rsidRPr="004D1822" w:rsidRDefault="00B50E1B" w:rsidP="003872E4">
            <w:pPr>
              <w:pStyle w:val="tabel-isi"/>
            </w:pPr>
            <w:r w:rsidRPr="004D1822">
              <w:t>1971</w:t>
            </w:r>
          </w:p>
        </w:tc>
        <w:tc>
          <w:tcPr>
            <w:tcW w:w="2223" w:type="dxa"/>
          </w:tcPr>
          <w:p w14:paraId="3E3FD0BD" w14:textId="77777777" w:rsidR="00B50E1B" w:rsidRPr="004D1822" w:rsidRDefault="00B50E1B" w:rsidP="003872E4">
            <w:pPr>
              <w:pStyle w:val="tabel-isi"/>
            </w:pPr>
            <w:r w:rsidRPr="004D1822">
              <w:t>676,60</w:t>
            </w:r>
          </w:p>
          <w:p w14:paraId="3137B0BD" w14:textId="77777777" w:rsidR="00B50E1B" w:rsidRPr="004D1822" w:rsidRDefault="00B50E1B" w:rsidP="003872E4">
            <w:pPr>
              <w:pStyle w:val="tabel-isi"/>
            </w:pPr>
            <w:r w:rsidRPr="004D1822">
              <w:t>691,65</w:t>
            </w:r>
          </w:p>
          <w:p w14:paraId="4084007A" w14:textId="77777777" w:rsidR="00B50E1B" w:rsidRPr="004D1822" w:rsidRDefault="00B50E1B" w:rsidP="003872E4">
            <w:pPr>
              <w:pStyle w:val="tabel-isi"/>
            </w:pPr>
            <w:r w:rsidRPr="004D1822">
              <w:t>755,56</w:t>
            </w:r>
          </w:p>
        </w:tc>
        <w:tc>
          <w:tcPr>
            <w:tcW w:w="2234" w:type="dxa"/>
          </w:tcPr>
          <w:p w14:paraId="23131C8B" w14:textId="77777777" w:rsidR="00B50E1B" w:rsidRPr="004D1822" w:rsidRDefault="00B50E1B" w:rsidP="003872E4">
            <w:pPr>
              <w:pStyle w:val="tabel-isi"/>
            </w:pPr>
            <w:r w:rsidRPr="004D1822">
              <w:t>731,75</w:t>
            </w:r>
          </w:p>
          <w:p w14:paraId="2F3ABA44" w14:textId="77777777" w:rsidR="00B50E1B" w:rsidRPr="004D1822" w:rsidRDefault="00B50E1B" w:rsidP="003872E4">
            <w:pPr>
              <w:pStyle w:val="tabel-isi"/>
            </w:pPr>
            <w:r w:rsidRPr="004D1822">
              <w:t>748,87</w:t>
            </w:r>
          </w:p>
          <w:p w14:paraId="7B089E43" w14:textId="77777777" w:rsidR="00B50E1B" w:rsidRPr="004D1822" w:rsidRDefault="00B50E1B" w:rsidP="003872E4">
            <w:pPr>
              <w:pStyle w:val="tabel-isi"/>
            </w:pPr>
            <w:r w:rsidRPr="004D1822">
              <w:t>789,10</w:t>
            </w:r>
          </w:p>
        </w:tc>
        <w:tc>
          <w:tcPr>
            <w:tcW w:w="1613" w:type="dxa"/>
          </w:tcPr>
          <w:p w14:paraId="14AC6F32" w14:textId="77777777" w:rsidR="00B50E1B" w:rsidRPr="004D1822" w:rsidRDefault="00B50E1B" w:rsidP="003872E4">
            <w:pPr>
              <w:pStyle w:val="tabel-isi"/>
            </w:pPr>
            <w:r w:rsidRPr="004D1822">
              <w:t>70,60</w:t>
            </w:r>
          </w:p>
          <w:p w14:paraId="36329892" w14:textId="77777777" w:rsidR="00B50E1B" w:rsidRPr="004D1822" w:rsidRDefault="00B50E1B" w:rsidP="003872E4">
            <w:pPr>
              <w:pStyle w:val="tabel-isi"/>
            </w:pPr>
            <w:r w:rsidRPr="004D1822">
              <w:t>40,51</w:t>
            </w:r>
          </w:p>
          <w:p w14:paraId="4E13F6D9" w14:textId="77777777" w:rsidR="00B50E1B" w:rsidRPr="004D1822" w:rsidRDefault="00B50E1B" w:rsidP="003872E4">
            <w:pPr>
              <w:pStyle w:val="tabel-isi"/>
            </w:pPr>
            <w:r w:rsidRPr="004D1822">
              <w:t>46,27</w:t>
            </w:r>
          </w:p>
        </w:tc>
      </w:tr>
    </w:tbl>
    <w:p w14:paraId="4D4148BD" w14:textId="77777777" w:rsidR="00B50E1B" w:rsidRPr="004D1822" w:rsidRDefault="00B50E1B" w:rsidP="003872E4">
      <w:pPr>
        <w:pStyle w:val="paragraf"/>
        <w:numPr>
          <w:ilvl w:val="0"/>
          <w:numId w:val="30"/>
        </w:numPr>
      </w:pPr>
      <w:proofErr w:type="spellStart"/>
      <w:r w:rsidRPr="004D1822">
        <w:t>Dinas</w:t>
      </w:r>
      <w:proofErr w:type="spellEnd"/>
      <w:r w:rsidRPr="004D1822">
        <w:t xml:space="preserve"> </w:t>
      </w:r>
      <w:proofErr w:type="spellStart"/>
      <w:r w:rsidRPr="004D1822">
        <w:t>Pertanian</w:t>
      </w:r>
      <w:proofErr w:type="spellEnd"/>
      <w:r w:rsidRPr="004D1822">
        <w:t xml:space="preserve"> Rakyat, </w:t>
      </w:r>
      <w:proofErr w:type="spellStart"/>
      <w:r w:rsidRPr="004D1822">
        <w:t>Provinsi</w:t>
      </w:r>
      <w:proofErr w:type="spellEnd"/>
      <w:r w:rsidRPr="004D1822">
        <w:t xml:space="preserve"> Sumatra Utara.</w:t>
      </w:r>
    </w:p>
    <w:p w14:paraId="5C905CE4" w14:textId="0091C9ED" w:rsidR="003872E4" w:rsidRDefault="00B50E1B" w:rsidP="003872E4">
      <w:pPr>
        <w:pStyle w:val="paragraf"/>
        <w:numPr>
          <w:ilvl w:val="0"/>
          <w:numId w:val="30"/>
        </w:numPr>
      </w:pPr>
      <w:proofErr w:type="spellStart"/>
      <w:r w:rsidRPr="004D1822">
        <w:t>Realisasi</w:t>
      </w:r>
      <w:proofErr w:type="spellEnd"/>
      <w:r w:rsidRPr="004D1822">
        <w:t xml:space="preserve"> </w:t>
      </w:r>
      <w:proofErr w:type="spellStart"/>
      <w:r w:rsidRPr="004D1822">
        <w:t>ekspor-impor</w:t>
      </w:r>
      <w:proofErr w:type="spellEnd"/>
      <w:r w:rsidRPr="004D1822">
        <w:t xml:space="preserve"> dan daftar </w:t>
      </w:r>
      <w:proofErr w:type="spellStart"/>
      <w:r w:rsidRPr="004D1822">
        <w:t>perkembangan</w:t>
      </w:r>
      <w:proofErr w:type="spellEnd"/>
      <w:r w:rsidRPr="004D1822">
        <w:t xml:space="preserve"> </w:t>
      </w:r>
      <w:proofErr w:type="spellStart"/>
      <w:r w:rsidRPr="004D1822">
        <w:t>barang-barang</w:t>
      </w:r>
      <w:proofErr w:type="spellEnd"/>
      <w:r w:rsidRPr="004D1822">
        <w:t xml:space="preserve"> </w:t>
      </w:r>
      <w:proofErr w:type="spellStart"/>
      <w:r w:rsidRPr="004D1822">
        <w:t>ekspor</w:t>
      </w:r>
      <w:proofErr w:type="spellEnd"/>
      <w:r w:rsidRPr="004D1822">
        <w:t xml:space="preserve"> Sumatra Utara, </w:t>
      </w:r>
      <w:proofErr w:type="spellStart"/>
      <w:r w:rsidRPr="004D1822">
        <w:t>perwakilan</w:t>
      </w:r>
      <w:proofErr w:type="spellEnd"/>
      <w:r w:rsidRPr="004D1822">
        <w:t xml:space="preserve"> Kementerian </w:t>
      </w:r>
      <w:proofErr w:type="spellStart"/>
      <w:r w:rsidRPr="004D1822">
        <w:t>Perdagangan</w:t>
      </w:r>
      <w:proofErr w:type="spellEnd"/>
      <w:r w:rsidRPr="004D1822">
        <w:t xml:space="preserve"> </w:t>
      </w:r>
      <w:proofErr w:type="spellStart"/>
      <w:r w:rsidRPr="004D1822">
        <w:t>Provinsi</w:t>
      </w:r>
      <w:proofErr w:type="spellEnd"/>
      <w:r w:rsidRPr="004D1822">
        <w:t xml:space="preserve"> Sumatra Utara, </w:t>
      </w:r>
      <w:proofErr w:type="spellStart"/>
      <w:r w:rsidRPr="004D1822">
        <w:t>halaman</w:t>
      </w:r>
      <w:proofErr w:type="spellEnd"/>
      <w:r w:rsidRPr="004D1822">
        <w:t xml:space="preserve"> 14.</w:t>
      </w:r>
    </w:p>
    <w:p w14:paraId="73FC3288" w14:textId="77777777" w:rsidR="003872E4" w:rsidRDefault="003872E4">
      <w:pPr>
        <w:spacing w:after="160" w:line="259" w:lineRule="auto"/>
      </w:pPr>
      <w:r>
        <w:br w:type="page"/>
      </w:r>
    </w:p>
    <w:p w14:paraId="7DE5F8CE" w14:textId="0BE1522D" w:rsidR="002A0D23" w:rsidRPr="004D1822" w:rsidRDefault="003E655C" w:rsidP="00EB5BAD">
      <w:pPr>
        <w:pStyle w:val="Heading1"/>
      </w:pPr>
      <w:bookmarkStart w:id="92" w:name="_Toc17721388"/>
      <w:bookmarkStart w:id="93" w:name="_Toc17724357"/>
      <w:bookmarkStart w:id="94" w:name="_Toc17724408"/>
      <w:bookmarkStart w:id="95" w:name="_Toc17930020"/>
      <w:bookmarkStart w:id="96" w:name="_Toc17954136"/>
      <w:proofErr w:type="spellStart"/>
      <w:r w:rsidRPr="004D1822">
        <w:lastRenderedPageBreak/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r w:rsidR="0067228D" w:rsidRPr="00D90494">
        <w:t>Bab</w:t>
      </w:r>
      <w:r w:rsidR="0067228D" w:rsidRPr="004D1822">
        <w:t xml:space="preserve"> </w:t>
      </w:r>
      <w:proofErr w:type="spellStart"/>
      <w:r w:rsidR="0067228D" w:rsidRPr="004D1822">
        <w:t>dengan</w:t>
      </w:r>
      <w:proofErr w:type="spellEnd"/>
      <w:r w:rsidR="0067228D" w:rsidRPr="004D1822">
        <w:t xml:space="preserve"> Panjang </w:t>
      </w:r>
      <w:proofErr w:type="spellStart"/>
      <w:r w:rsidR="0067228D" w:rsidRPr="004D1822">
        <w:t>Lebih</w:t>
      </w:r>
      <w:proofErr w:type="spellEnd"/>
      <w:r w:rsidR="0067228D" w:rsidRPr="004D1822">
        <w:t xml:space="preserve"> </w:t>
      </w:r>
      <w:proofErr w:type="spellStart"/>
      <w:r w:rsidR="0067228D" w:rsidRPr="004D1822">
        <w:t>d</w:t>
      </w:r>
      <w:r w:rsidRPr="004D1822">
        <w:t>ari</w:t>
      </w:r>
      <w:proofErr w:type="spellEnd"/>
      <w:r w:rsidRPr="004D1822">
        <w:t xml:space="preserve"> Satu </w:t>
      </w:r>
      <w:proofErr w:type="spellStart"/>
      <w:r w:rsidRPr="004D1822">
        <w:t>Baris</w:t>
      </w:r>
      <w:bookmarkEnd w:id="92"/>
      <w:bookmarkEnd w:id="93"/>
      <w:bookmarkEnd w:id="94"/>
      <w:bookmarkEnd w:id="95"/>
      <w:bookmarkEnd w:id="96"/>
      <w:proofErr w:type="spellEnd"/>
    </w:p>
    <w:p w14:paraId="7A870486" w14:textId="77777777" w:rsidR="00A14252" w:rsidRPr="004D1822" w:rsidRDefault="00A14252" w:rsidP="00C13F41">
      <w:pPr>
        <w:pStyle w:val="paragraf"/>
      </w:pPr>
    </w:p>
    <w:p w14:paraId="28C5751A" w14:textId="1982AB16" w:rsidR="003E6659" w:rsidRPr="004D1822" w:rsidRDefault="005861E3" w:rsidP="00C13F41">
      <w:pPr>
        <w:pStyle w:val="paragraf"/>
      </w:pPr>
      <w:bookmarkStart w:id="97" w:name="_Toc442848975"/>
      <w:bookmarkStart w:id="98" w:name="_Toc442852377"/>
      <w:bookmarkStart w:id="99" w:name="_Toc457203492"/>
      <w:proofErr w:type="spellStart"/>
      <w:r w:rsidRPr="004D1822">
        <w:t>Bila</w:t>
      </w:r>
      <w:proofErr w:type="spellEnd"/>
      <w:r w:rsidRPr="004D1822">
        <w:t xml:space="preserve"> </w:t>
      </w:r>
      <w:proofErr w:type="spellStart"/>
      <w:r w:rsidRPr="004D1822">
        <w:t>dianggap</w:t>
      </w:r>
      <w:proofErr w:type="spellEnd"/>
      <w:r w:rsidRPr="004D1822">
        <w:t xml:space="preserve"> </w:t>
      </w:r>
      <w:proofErr w:type="spellStart"/>
      <w:r w:rsidRPr="004D1822">
        <w:t>perlu</w:t>
      </w:r>
      <w:proofErr w:type="spellEnd"/>
      <w:r w:rsidRPr="004D1822">
        <w:t xml:space="preserve">, </w:t>
      </w:r>
      <w:proofErr w:type="spellStart"/>
      <w:r w:rsidRPr="004D1822">
        <w:t>maka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penjelas</w:t>
      </w:r>
      <w:proofErr w:type="spellEnd"/>
      <w:r w:rsidRPr="004D1822">
        <w:t xml:space="preserve"> </w:t>
      </w:r>
      <w:proofErr w:type="spellStart"/>
      <w:r w:rsidRPr="004D1822">
        <w:t>mengenai</w:t>
      </w:r>
      <w:proofErr w:type="spellEnd"/>
      <w:r w:rsidRPr="004D1822">
        <w:t xml:space="preserve"> </w:t>
      </w:r>
      <w:proofErr w:type="spellStart"/>
      <w:r w:rsidRPr="004D1822">
        <w:t>bahasan</w:t>
      </w:r>
      <w:proofErr w:type="spellEnd"/>
      <w:r w:rsidRPr="004D1822">
        <w:t xml:space="preserve"> pada </w:t>
      </w:r>
      <w:proofErr w:type="spellStart"/>
      <w:r w:rsidRPr="004D1822">
        <w:t>batang</w:t>
      </w:r>
      <w:proofErr w:type="spellEnd"/>
      <w:r w:rsidRPr="004D1822">
        <w:t xml:space="preserve"> </w:t>
      </w:r>
      <w:proofErr w:type="spellStart"/>
      <w:r w:rsidRPr="004D1822">
        <w:t>tubuh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disampaikan</w:t>
      </w:r>
      <w:proofErr w:type="spellEnd"/>
      <w:r w:rsidRPr="004D1822">
        <w:t xml:space="preserve"> di area </w:t>
      </w:r>
      <w:proofErr w:type="spellStart"/>
      <w:r w:rsidRPr="004D1822">
        <w:t>ini</w:t>
      </w:r>
      <w:proofErr w:type="spellEnd"/>
      <w:r w:rsidRPr="004D1822">
        <w:t xml:space="preserve">. </w:t>
      </w:r>
      <w:proofErr w:type="spellStart"/>
      <w:r w:rsidRPr="004D1822">
        <w:t>Jumlah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disesuaikan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keperluan</w:t>
      </w:r>
      <w:proofErr w:type="spellEnd"/>
      <w:r w:rsidRPr="004D1822">
        <w:t xml:space="preserve">.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bab-bab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diuraikan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rinci</w:t>
      </w:r>
      <w:proofErr w:type="spellEnd"/>
      <w:r w:rsidRPr="004D1822">
        <w:t xml:space="preserve"> </w:t>
      </w:r>
      <w:proofErr w:type="spellStart"/>
      <w:r w:rsidRPr="004D1822">
        <w:t>cara</w:t>
      </w:r>
      <w:proofErr w:type="spellEnd"/>
      <w:r w:rsidRPr="004D1822">
        <w:t xml:space="preserve"> dan </w:t>
      </w:r>
      <w:proofErr w:type="spellStart"/>
      <w:r w:rsidRPr="004D1822">
        <w:t>pelaksanaan</w:t>
      </w:r>
      <w:proofErr w:type="spellEnd"/>
      <w:r w:rsidRPr="004D1822">
        <w:t xml:space="preserve"> </w:t>
      </w:r>
      <w:proofErr w:type="spellStart"/>
      <w:r w:rsidRPr="004D1822">
        <w:t>kerja</w:t>
      </w:r>
      <w:proofErr w:type="spellEnd"/>
      <w:r w:rsidRPr="004D1822">
        <w:t xml:space="preserve">, </w:t>
      </w:r>
      <w:proofErr w:type="spellStart"/>
      <w:r w:rsidRPr="004D1822">
        <w:t>hasil</w:t>
      </w:r>
      <w:proofErr w:type="spellEnd"/>
      <w:r w:rsidRPr="004D1822">
        <w:t xml:space="preserve"> </w:t>
      </w:r>
      <w:proofErr w:type="spellStart"/>
      <w:r w:rsidRPr="004D1822">
        <w:t>pengamatan</w:t>
      </w:r>
      <w:proofErr w:type="spellEnd"/>
      <w:r w:rsidRPr="004D1822">
        <w:t xml:space="preserve"> </w:t>
      </w:r>
      <w:proofErr w:type="spellStart"/>
      <w:r w:rsidRPr="004D1822">
        <w:t>percobaan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pengumpulan</w:t>
      </w:r>
      <w:proofErr w:type="spellEnd"/>
      <w:r w:rsidRPr="004D1822">
        <w:t xml:space="preserve"> data dan </w:t>
      </w:r>
      <w:proofErr w:type="spellStart"/>
      <w:r w:rsidRPr="004D1822">
        <w:t>informasi</w:t>
      </w:r>
      <w:proofErr w:type="spellEnd"/>
      <w:r w:rsidRPr="004D1822">
        <w:t xml:space="preserve"> </w:t>
      </w:r>
      <w:proofErr w:type="spellStart"/>
      <w:r w:rsidRPr="004D1822">
        <w:t>lapangan</w:t>
      </w:r>
      <w:proofErr w:type="spellEnd"/>
      <w:r w:rsidRPr="004D1822">
        <w:t xml:space="preserve">, </w:t>
      </w:r>
      <w:proofErr w:type="spellStart"/>
      <w:r w:rsidRPr="004D1822">
        <w:t>pengolahan</w:t>
      </w:r>
      <w:proofErr w:type="spellEnd"/>
      <w:r w:rsidRPr="004D1822">
        <w:t xml:space="preserve"> data dan </w:t>
      </w:r>
      <w:proofErr w:type="spellStart"/>
      <w:r w:rsidRPr="004D1822">
        <w:t>informasi</w:t>
      </w:r>
      <w:proofErr w:type="spellEnd"/>
      <w:r w:rsidRPr="004D1822">
        <w:t xml:space="preserve">, </w:t>
      </w:r>
      <w:proofErr w:type="spellStart"/>
      <w:r w:rsidRPr="004D1822">
        <w:t>analisis</w:t>
      </w:r>
      <w:proofErr w:type="spellEnd"/>
      <w:r w:rsidRPr="004D1822">
        <w:t xml:space="preserve"> dan </w:t>
      </w:r>
      <w:proofErr w:type="spellStart"/>
      <w:r w:rsidRPr="004D1822">
        <w:t>pembahasan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data dan </w:t>
      </w:r>
      <w:proofErr w:type="spellStart"/>
      <w:r w:rsidRPr="004D1822">
        <w:t>informasi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</w:t>
      </w:r>
      <w:proofErr w:type="spellStart"/>
      <w:r w:rsidRPr="004D1822">
        <w:t>pembahasan</w:t>
      </w:r>
      <w:proofErr w:type="spellEnd"/>
      <w:r w:rsidRPr="004D1822">
        <w:t xml:space="preserve"> </w:t>
      </w:r>
      <w:proofErr w:type="spellStart"/>
      <w:r w:rsidRPr="004D1822">
        <w:t>hasil</w:t>
      </w:r>
      <w:proofErr w:type="spellEnd"/>
      <w:r w:rsidRPr="004D1822">
        <w:t xml:space="preserve"> (discussion).</w:t>
      </w:r>
    </w:p>
    <w:p w14:paraId="3A2A39FE" w14:textId="77777777" w:rsidR="003E6659" w:rsidRPr="004D1822" w:rsidRDefault="003E6659" w:rsidP="00C13F41">
      <w:pPr>
        <w:pStyle w:val="paragraf"/>
      </w:pPr>
    </w:p>
    <w:p w14:paraId="00FF8D0F" w14:textId="086CCE24" w:rsidR="00A14252" w:rsidRPr="004D1822" w:rsidRDefault="0067228D" w:rsidP="00D90494">
      <w:pPr>
        <w:pStyle w:val="paragraf"/>
      </w:pPr>
      <w:bookmarkStart w:id="100" w:name="_Toc17724409"/>
      <w:bookmarkStart w:id="101" w:name="_Toc17930021"/>
      <w:proofErr w:type="spellStart"/>
      <w:r w:rsidRPr="00D90494">
        <w:t>Contoh</w:t>
      </w:r>
      <w:proofErr w:type="spellEnd"/>
      <w:r w:rsidRPr="004D1822">
        <w:t xml:space="preserve"> F</w:t>
      </w:r>
      <w:r w:rsidR="009A26AE" w:rsidRPr="004D1822">
        <w:t xml:space="preserve">ormat </w:t>
      </w:r>
      <w:proofErr w:type="spellStart"/>
      <w:r w:rsidRPr="004D1822">
        <w:t>P</w:t>
      </w:r>
      <w:r w:rsidR="009A26AE" w:rsidRPr="004D1822">
        <w:t>enulisan</w:t>
      </w:r>
      <w:proofErr w:type="spellEnd"/>
      <w:r w:rsidR="009A26AE" w:rsidRPr="004D1822">
        <w:t xml:space="preserve"> </w:t>
      </w:r>
      <w:proofErr w:type="spellStart"/>
      <w:r w:rsidRPr="004D1822">
        <w:t>J</w:t>
      </w:r>
      <w:r w:rsidR="009A26AE" w:rsidRPr="004D1822">
        <w:t>udul</w:t>
      </w:r>
      <w:proofErr w:type="spellEnd"/>
      <w:r w:rsidR="009A26AE" w:rsidRPr="004D1822">
        <w:t xml:space="preserve"> </w:t>
      </w:r>
      <w:proofErr w:type="spellStart"/>
      <w:r w:rsidRPr="004D1822">
        <w:t>A</w:t>
      </w:r>
      <w:r w:rsidR="009A26AE" w:rsidRPr="004D1822">
        <w:t>nak</w:t>
      </w:r>
      <w:proofErr w:type="spellEnd"/>
      <w:r w:rsidR="009A26AE" w:rsidRPr="004D1822">
        <w:t xml:space="preserve"> </w:t>
      </w:r>
      <w:r w:rsidRPr="004D1822">
        <w:t>B</w:t>
      </w:r>
      <w:r w:rsidR="009A26AE" w:rsidRPr="004D1822">
        <w:t xml:space="preserve">ab </w:t>
      </w:r>
      <w:proofErr w:type="spellStart"/>
      <w:r w:rsidR="009A26AE" w:rsidRPr="004D1822">
        <w:t>dengan</w:t>
      </w:r>
      <w:proofErr w:type="spellEnd"/>
      <w:r w:rsidR="009A26AE" w:rsidRPr="004D1822">
        <w:t xml:space="preserve"> </w:t>
      </w:r>
      <w:r w:rsidRPr="004D1822">
        <w:t>P</w:t>
      </w:r>
      <w:r w:rsidR="009A26AE" w:rsidRPr="004D1822">
        <w:t xml:space="preserve">anjang </w:t>
      </w:r>
      <w:proofErr w:type="spellStart"/>
      <w:r w:rsidRPr="004D1822">
        <w:t>L</w:t>
      </w:r>
      <w:r w:rsidR="009A26AE" w:rsidRPr="004D1822">
        <w:t>ebih</w:t>
      </w:r>
      <w:proofErr w:type="spellEnd"/>
      <w:r w:rsidR="009A26AE" w:rsidRPr="004D1822">
        <w:t xml:space="preserve"> </w:t>
      </w:r>
      <w:proofErr w:type="spellStart"/>
      <w:r w:rsidRPr="004D1822">
        <w:t>d</w:t>
      </w:r>
      <w:r w:rsidR="009A26AE" w:rsidRPr="004D1822">
        <w:t>ari</w:t>
      </w:r>
      <w:proofErr w:type="spellEnd"/>
      <w:r w:rsidR="009A26AE" w:rsidRPr="004D1822">
        <w:t xml:space="preserve"> </w:t>
      </w:r>
      <w:r w:rsidRPr="004D1822">
        <w:t>S</w:t>
      </w:r>
      <w:r w:rsidR="009A26AE" w:rsidRPr="004D1822">
        <w:t xml:space="preserve">atu </w:t>
      </w:r>
      <w:bookmarkEnd w:id="97"/>
      <w:bookmarkEnd w:id="98"/>
      <w:bookmarkEnd w:id="99"/>
      <w:proofErr w:type="spellStart"/>
      <w:r w:rsidRPr="004D1822">
        <w:t>B</w:t>
      </w:r>
      <w:r w:rsidR="009A26AE" w:rsidRPr="004D1822">
        <w:t>aris</w:t>
      </w:r>
      <w:bookmarkEnd w:id="100"/>
      <w:bookmarkEnd w:id="101"/>
      <w:proofErr w:type="spellEnd"/>
    </w:p>
    <w:p w14:paraId="66D32C5F" w14:textId="71E93964" w:rsidR="00270BD1" w:rsidRPr="004D1822" w:rsidRDefault="005861E3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yang </w:t>
      </w:r>
      <w:proofErr w:type="spellStart"/>
      <w:r w:rsidRPr="004D1822">
        <w:t>lebih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satu</w:t>
      </w:r>
      <w:proofErr w:type="spellEnd"/>
      <w:r w:rsidRPr="004D1822">
        <w:t xml:space="preserve"> </w:t>
      </w:r>
      <w:proofErr w:type="spellStart"/>
      <w:r w:rsidRPr="004D1822">
        <w:t>baris</w:t>
      </w:r>
      <w:proofErr w:type="spellEnd"/>
      <w:r w:rsidRPr="004D1822">
        <w:t xml:space="preserve"> </w:t>
      </w:r>
      <w:proofErr w:type="spellStart"/>
      <w:r w:rsidRPr="004D1822">
        <w:t>diperlihatkan</w:t>
      </w:r>
      <w:proofErr w:type="spellEnd"/>
      <w:r w:rsidRPr="004D1822">
        <w:t xml:space="preserve"> pada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VI dan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IV.1. Setelah </w:t>
      </w:r>
      <w:proofErr w:type="spellStart"/>
      <w:r w:rsidRPr="004D1822">
        <w:t>garis</w:t>
      </w:r>
      <w:proofErr w:type="spellEnd"/>
      <w:r w:rsidRPr="004D1822">
        <w:t xml:space="preserve"> </w:t>
      </w:r>
      <w:proofErr w:type="spellStart"/>
      <w:r w:rsidRPr="004D1822">
        <w:t>terakhir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langsung</w:t>
      </w:r>
      <w:proofErr w:type="spellEnd"/>
      <w:r w:rsidRPr="004D1822">
        <w:t xml:space="preserve"> </w:t>
      </w:r>
      <w:proofErr w:type="spellStart"/>
      <w:r w:rsidRPr="004D1822">
        <w:t>diikuti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(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menyisipkan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), </w:t>
      </w:r>
      <w:proofErr w:type="spellStart"/>
      <w:r w:rsidRPr="004D1822">
        <w:t>tetapi</w:t>
      </w:r>
      <w:proofErr w:type="spellEnd"/>
      <w:r w:rsidRPr="004D1822">
        <w:t xml:space="preserve"> </w:t>
      </w:r>
      <w:proofErr w:type="spellStart"/>
      <w:r w:rsidRPr="004D1822">
        <w:t>tidak</w:t>
      </w:r>
      <w:proofErr w:type="spellEnd"/>
      <w:r w:rsidRPr="004D1822">
        <w:t xml:space="preserve"> </w:t>
      </w:r>
      <w:proofErr w:type="spellStart"/>
      <w:r w:rsidRPr="004D1822">
        <w:t>diperbolehkan</w:t>
      </w:r>
      <w:proofErr w:type="spellEnd"/>
      <w:r w:rsidRPr="004D1822">
        <w:t xml:space="preserve"> </w:t>
      </w:r>
      <w:proofErr w:type="spellStart"/>
      <w:r w:rsidRPr="004D1822">
        <w:t>secara</w:t>
      </w:r>
      <w:proofErr w:type="spellEnd"/>
      <w:r w:rsidRPr="004D1822">
        <w:t xml:space="preserve"> </w:t>
      </w:r>
      <w:proofErr w:type="spellStart"/>
      <w:r w:rsidRPr="004D1822">
        <w:t>berturut-turut</w:t>
      </w:r>
      <w:proofErr w:type="spellEnd"/>
      <w:r w:rsidRPr="004D1822">
        <w:t xml:space="preserve"> </w:t>
      </w:r>
      <w:proofErr w:type="spellStart"/>
      <w:r w:rsidRPr="004D1822">
        <w:t>menulis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,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tanpa</w:t>
      </w:r>
      <w:proofErr w:type="spellEnd"/>
      <w:r w:rsidRPr="004D1822">
        <w:t xml:space="preserve"> </w:t>
      </w:r>
      <w:proofErr w:type="spellStart"/>
      <w:r w:rsidRPr="004D1822">
        <w:t>menyisipkan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ketiganya</w:t>
      </w:r>
      <w:proofErr w:type="spellEnd"/>
      <w:r w:rsidRPr="004D1822">
        <w:t xml:space="preserve">. </w:t>
      </w:r>
      <w:proofErr w:type="spellStart"/>
      <w:r w:rsidRPr="004D1822">
        <w:t>Sisipkanlah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 xml:space="preserve"> minimal 1 (</w:t>
      </w:r>
      <w:proofErr w:type="spellStart"/>
      <w:r w:rsidRPr="004D1822">
        <w:t>satu</w:t>
      </w:r>
      <w:proofErr w:type="spellEnd"/>
      <w:r w:rsidRPr="004D1822">
        <w:t xml:space="preserve">) </w:t>
      </w:r>
      <w:proofErr w:type="spellStart"/>
      <w:r w:rsidRPr="004D1822">
        <w:t>paragraf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di </w:t>
      </w:r>
      <w:proofErr w:type="spellStart"/>
      <w:r w:rsidRPr="004D1822">
        <w:t>antara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</w:t>
      </w:r>
      <w:proofErr w:type="spellEnd"/>
      <w:r w:rsidRPr="004D1822">
        <w:t xml:space="preserve"> dan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pada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bab.</w:t>
      </w:r>
      <w:proofErr w:type="spellEnd"/>
    </w:p>
    <w:p w14:paraId="4E5A33FF" w14:textId="77777777" w:rsidR="00A14252" w:rsidRPr="004D1822" w:rsidRDefault="00A14252" w:rsidP="00C13F41">
      <w:pPr>
        <w:pStyle w:val="paragraf"/>
      </w:pPr>
    </w:p>
    <w:p w14:paraId="758989C3" w14:textId="53452672" w:rsidR="00A14252" w:rsidRPr="004D1822" w:rsidRDefault="00292679" w:rsidP="00EB5BAD">
      <w:pPr>
        <w:pStyle w:val="Heading2"/>
      </w:pPr>
      <w:bookmarkStart w:id="102" w:name="_Toc442848976"/>
      <w:bookmarkStart w:id="103" w:name="_Toc442852378"/>
      <w:bookmarkStart w:id="104" w:name="_Toc457203493"/>
      <w:bookmarkStart w:id="105" w:name="_Toc17724410"/>
      <w:bookmarkStart w:id="106" w:name="_Toc17930022"/>
      <w:bookmarkStart w:id="107" w:name="_Toc17954137"/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="0067228D" w:rsidRPr="004D1822">
        <w:t>P</w:t>
      </w:r>
      <w:r w:rsidRPr="004D1822">
        <w:t>enomoran</w:t>
      </w:r>
      <w:proofErr w:type="spellEnd"/>
      <w:r w:rsidRPr="004D1822">
        <w:t xml:space="preserve"> dan </w:t>
      </w:r>
      <w:proofErr w:type="spellStart"/>
      <w:r w:rsidR="0067228D" w:rsidRPr="004D1822">
        <w:t>P</w:t>
      </w:r>
      <w:r w:rsidRPr="004D1822">
        <w:t>eletakan</w:t>
      </w:r>
      <w:proofErr w:type="spellEnd"/>
      <w:r w:rsidRPr="004D1822">
        <w:t xml:space="preserve"> </w:t>
      </w:r>
      <w:proofErr w:type="spellStart"/>
      <w:r w:rsidR="0067228D" w:rsidRPr="004D1822">
        <w:t>J</w:t>
      </w:r>
      <w:r w:rsidRPr="004D1822">
        <w:t>udul</w:t>
      </w:r>
      <w:proofErr w:type="spellEnd"/>
      <w:r w:rsidRPr="004D1822">
        <w:t xml:space="preserve"> </w:t>
      </w:r>
      <w:proofErr w:type="spellStart"/>
      <w:r w:rsidR="0067228D" w:rsidRPr="004D1822">
        <w:t>A</w:t>
      </w:r>
      <w:r w:rsidRPr="004D1822">
        <w:t>nak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="0067228D" w:rsidRPr="004D1822">
        <w:t>A</w:t>
      </w:r>
      <w:r w:rsidRPr="004D1822">
        <w:t>nak</w:t>
      </w:r>
      <w:proofErr w:type="spellEnd"/>
      <w:r w:rsidRPr="004D1822">
        <w:t xml:space="preserve"> </w:t>
      </w:r>
      <w:r w:rsidR="0067228D" w:rsidRPr="004D1822">
        <w:t>B</w:t>
      </w:r>
      <w:r w:rsidRPr="004D1822">
        <w:t>ab</w:t>
      </w:r>
      <w:bookmarkEnd w:id="102"/>
      <w:bookmarkEnd w:id="103"/>
      <w:bookmarkEnd w:id="104"/>
      <w:bookmarkEnd w:id="105"/>
      <w:bookmarkEnd w:id="106"/>
      <w:bookmarkEnd w:id="107"/>
    </w:p>
    <w:p w14:paraId="3876ECA9" w14:textId="2A6A86B2" w:rsidR="00A14252" w:rsidRPr="004D1822" w:rsidRDefault="005861E3" w:rsidP="00C13F41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4561DBBF" w14:textId="77777777" w:rsidR="00BB6934" w:rsidRPr="004D1822" w:rsidRDefault="00BB6934" w:rsidP="00C13F41">
      <w:pPr>
        <w:pStyle w:val="paragraf"/>
      </w:pPr>
    </w:p>
    <w:p w14:paraId="56380BBF" w14:textId="1EE0D0BD" w:rsidR="00292679" w:rsidRPr="004D1822" w:rsidRDefault="0067228D" w:rsidP="00EB5BAD">
      <w:pPr>
        <w:pStyle w:val="Heading3"/>
      </w:pPr>
      <w:bookmarkStart w:id="108" w:name="_Toc17724411"/>
      <w:bookmarkStart w:id="109" w:name="_Toc17930023"/>
      <w:bookmarkStart w:id="110" w:name="_Toc17954138"/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Penomoran</w:t>
      </w:r>
      <w:proofErr w:type="spellEnd"/>
      <w:r w:rsidRPr="004D1822">
        <w:t xml:space="preserve"> dan </w:t>
      </w:r>
      <w:proofErr w:type="spellStart"/>
      <w:r w:rsidRPr="004D1822">
        <w:t>Peletakan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Bab</w:t>
      </w:r>
      <w:bookmarkEnd w:id="108"/>
      <w:bookmarkEnd w:id="109"/>
      <w:bookmarkEnd w:id="110"/>
    </w:p>
    <w:p w14:paraId="3F2784AA" w14:textId="65CF2A6B" w:rsidR="00A14252" w:rsidRPr="004D1822" w:rsidRDefault="005861E3" w:rsidP="00C13F41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6A194546" w14:textId="77777777" w:rsidR="00BB6934" w:rsidRPr="004D1822" w:rsidRDefault="00BB6934" w:rsidP="00C13F41">
      <w:pPr>
        <w:pStyle w:val="paragraf"/>
      </w:pPr>
    </w:p>
    <w:p w14:paraId="66836E43" w14:textId="31B496A9" w:rsidR="00292679" w:rsidRPr="004D1822" w:rsidRDefault="0067228D" w:rsidP="00EB5BAD">
      <w:pPr>
        <w:pStyle w:val="Heading3"/>
      </w:pPr>
      <w:bookmarkStart w:id="111" w:name="_Toc17724412"/>
      <w:bookmarkStart w:id="112" w:name="_Toc17930024"/>
      <w:bookmarkStart w:id="113" w:name="_Toc17954139"/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Penomoran</w:t>
      </w:r>
      <w:proofErr w:type="spellEnd"/>
      <w:r w:rsidRPr="004D1822">
        <w:t xml:space="preserve"> dan </w:t>
      </w:r>
      <w:proofErr w:type="spellStart"/>
      <w:r w:rsidRPr="004D1822">
        <w:t>Peletakan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proofErr w:type="spellStart"/>
      <w:r w:rsidRPr="004D1822">
        <w:t>dalam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Bab</w:t>
      </w:r>
      <w:bookmarkEnd w:id="111"/>
      <w:bookmarkEnd w:id="112"/>
      <w:bookmarkEnd w:id="113"/>
    </w:p>
    <w:p w14:paraId="6038131F" w14:textId="05B4D144" w:rsidR="009203EF" w:rsidRPr="004D1822" w:rsidRDefault="005861E3" w:rsidP="00C13F41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7178734D" w14:textId="2F5132A9" w:rsidR="00C06E46" w:rsidRPr="004D1822" w:rsidRDefault="005861E3" w:rsidP="00C13F41">
      <w:pPr>
        <w:pStyle w:val="paragraf"/>
      </w:pPr>
      <w:r w:rsidRPr="004D1822">
        <w:lastRenderedPageBreak/>
        <w:t xml:space="preserve">Pada Gambar IV.1 </w:t>
      </w:r>
      <w:proofErr w:type="spellStart"/>
      <w:r w:rsidRPr="004D1822">
        <w:t>diperlihatkan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 format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suatu</w:t>
      </w:r>
      <w:proofErr w:type="spellEnd"/>
      <w:r w:rsidRPr="004D1822">
        <w:t xml:space="preserve"> </w:t>
      </w:r>
      <w:proofErr w:type="spellStart"/>
      <w:r w:rsidRPr="004D1822">
        <w:t>grafik</w:t>
      </w:r>
      <w:proofErr w:type="spellEnd"/>
      <w:r w:rsidRPr="004D1822">
        <w:t xml:space="preserve"> yang </w:t>
      </w:r>
      <w:proofErr w:type="spellStart"/>
      <w:r w:rsidRPr="004D1822">
        <w:t>tetap</w:t>
      </w:r>
      <w:proofErr w:type="spellEnd"/>
      <w:r w:rsidRPr="004D1822">
        <w:t xml:space="preserve"> </w:t>
      </w:r>
      <w:proofErr w:type="spellStart"/>
      <w:r w:rsidRPr="004D1822">
        <w:t>dinyatakan</w:t>
      </w:r>
      <w:proofErr w:type="spellEnd"/>
      <w:r w:rsidRPr="004D1822">
        <w:t xml:space="preserve"> </w:t>
      </w:r>
      <w:proofErr w:type="spellStart"/>
      <w:r w:rsidRPr="004D1822">
        <w:t>sebagai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. Hal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dikarenakan</w:t>
      </w:r>
      <w:proofErr w:type="spellEnd"/>
      <w:r w:rsidRPr="004D1822">
        <w:t xml:space="preserve"> pada </w:t>
      </w:r>
      <w:proofErr w:type="spellStart"/>
      <w:r w:rsidRPr="004D1822">
        <w:t>buku</w:t>
      </w:r>
      <w:proofErr w:type="spellEnd"/>
      <w:r w:rsidRPr="004D1822">
        <w:t xml:space="preserve"> </w:t>
      </w:r>
      <w:proofErr w:type="spellStart"/>
      <w:r w:rsidRPr="004D1822">
        <w:t>pedoman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 </w:t>
      </w:r>
      <w:proofErr w:type="spellStart"/>
      <w:r w:rsidRPr="004D1822">
        <w:t>dinyatakan</w:t>
      </w:r>
      <w:proofErr w:type="spellEnd"/>
      <w:r w:rsidRPr="004D1822">
        <w:t xml:space="preserve"> </w:t>
      </w:r>
      <w:proofErr w:type="spellStart"/>
      <w:r w:rsidRPr="004D1822">
        <w:t>bahwa</w:t>
      </w:r>
      <w:proofErr w:type="spellEnd"/>
      <w:r w:rsidRPr="004D1822">
        <w:t xml:space="preserve"> </w:t>
      </w:r>
      <w:proofErr w:type="spellStart"/>
      <w:r w:rsidRPr="004D1822">
        <w:t>istilah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mencakup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, </w:t>
      </w:r>
      <w:proofErr w:type="spellStart"/>
      <w:r w:rsidRPr="004D1822">
        <w:t>ilustrasi</w:t>
      </w:r>
      <w:proofErr w:type="spellEnd"/>
      <w:r w:rsidRPr="004D1822">
        <w:t xml:space="preserve">, </w:t>
      </w:r>
      <w:proofErr w:type="spellStart"/>
      <w:r w:rsidRPr="004D1822">
        <w:t>grafik</w:t>
      </w:r>
      <w:proofErr w:type="spellEnd"/>
      <w:r w:rsidRPr="004D1822">
        <w:t xml:space="preserve">, diagram, </w:t>
      </w:r>
      <w:proofErr w:type="spellStart"/>
      <w:r w:rsidRPr="004D1822">
        <w:t>denah</w:t>
      </w:r>
      <w:proofErr w:type="spellEnd"/>
      <w:r w:rsidRPr="004D1822">
        <w:t xml:space="preserve">, peta, </w:t>
      </w:r>
      <w:proofErr w:type="spellStart"/>
      <w:r w:rsidRPr="004D1822">
        <w:t>bagan</w:t>
      </w:r>
      <w:proofErr w:type="spellEnd"/>
      <w:r w:rsidRPr="004D1822">
        <w:t xml:space="preserve">, monogram, diagram </w:t>
      </w:r>
      <w:proofErr w:type="spellStart"/>
      <w:r w:rsidRPr="004D1822">
        <w:t>alir</w:t>
      </w:r>
      <w:proofErr w:type="spellEnd"/>
      <w:r w:rsidRPr="004D1822">
        <w:t xml:space="preserve">, dan </w:t>
      </w:r>
      <w:proofErr w:type="spellStart"/>
      <w:r w:rsidRPr="004D1822">
        <w:t>potret</w:t>
      </w:r>
      <w:proofErr w:type="spellEnd"/>
      <w:r w:rsidRPr="004D1822">
        <w:t xml:space="preserve">. Gambar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dicetak</w:t>
      </w:r>
      <w:proofErr w:type="spellEnd"/>
      <w:r w:rsidRPr="004D1822">
        <w:t xml:space="preserve"> pada </w:t>
      </w:r>
      <w:proofErr w:type="spellStart"/>
      <w:r w:rsidRPr="004D1822">
        <w:t>kertas</w:t>
      </w:r>
      <w:proofErr w:type="spellEnd"/>
      <w:r w:rsidRPr="004D1822">
        <w:t xml:space="preserve"> yang </w:t>
      </w:r>
      <w:proofErr w:type="spellStart"/>
      <w:r w:rsidRPr="004D1822">
        <w:t>dipakai</w:t>
      </w:r>
      <w:proofErr w:type="spellEnd"/>
      <w:r w:rsidRPr="004D1822">
        <w:t xml:space="preserve">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naskah</w:t>
      </w:r>
      <w:proofErr w:type="spellEnd"/>
      <w:r w:rsidRPr="004D1822">
        <w:t xml:space="preserve"> (</w:t>
      </w:r>
      <w:proofErr w:type="spellStart"/>
      <w:r w:rsidR="00DE5710" w:rsidRPr="004D1822">
        <w:t>Tesis</w:t>
      </w:r>
      <w:proofErr w:type="spellEnd"/>
      <w:r w:rsidRPr="004D1822">
        <w:t xml:space="preserve">). Gambar </w:t>
      </w:r>
      <w:proofErr w:type="spellStart"/>
      <w:r w:rsidRPr="004D1822">
        <w:t>asli</w:t>
      </w:r>
      <w:proofErr w:type="spellEnd"/>
      <w:r w:rsidRPr="004D1822">
        <w:t xml:space="preserve"> </w:t>
      </w:r>
      <w:proofErr w:type="spellStart"/>
      <w:r w:rsidRPr="004D1822">
        <w:t>dibuat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printer </w:t>
      </w:r>
      <w:proofErr w:type="spellStart"/>
      <w:r w:rsidRPr="004D1822">
        <w:t>atau</w:t>
      </w:r>
      <w:proofErr w:type="spellEnd"/>
      <w:r w:rsidRPr="004D1822">
        <w:t xml:space="preserve"> plotter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pencetak</w:t>
      </w:r>
      <w:proofErr w:type="spellEnd"/>
      <w:r w:rsidRPr="004D1822">
        <w:t xml:space="preserve">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sejenis</w:t>
      </w:r>
      <w:proofErr w:type="spellEnd"/>
      <w:r w:rsidRPr="004D1822">
        <w:t xml:space="preserve"> yang </w:t>
      </w:r>
      <w:proofErr w:type="spellStart"/>
      <w:r w:rsidRPr="004D1822">
        <w:t>berkualitas</w:t>
      </w:r>
      <w:proofErr w:type="spellEnd"/>
      <w:r w:rsidRPr="004D1822">
        <w:t xml:space="preserve">. </w:t>
      </w:r>
      <w:proofErr w:type="spellStart"/>
      <w:r w:rsidRPr="004D1822">
        <w:t>Huruf</w:t>
      </w:r>
      <w:proofErr w:type="spellEnd"/>
      <w:r w:rsidRPr="004D1822">
        <w:t xml:space="preserve">, </w:t>
      </w:r>
      <w:proofErr w:type="spellStart"/>
      <w:r w:rsidRPr="004D1822">
        <w:t>angka</w:t>
      </w:r>
      <w:proofErr w:type="spellEnd"/>
      <w:r w:rsidRPr="004D1822">
        <w:t xml:space="preserve">, dan </w:t>
      </w:r>
      <w:proofErr w:type="spellStart"/>
      <w:r w:rsidRPr="004D1822">
        <w:t>tanda</w:t>
      </w:r>
      <w:proofErr w:type="spellEnd"/>
      <w:r w:rsidRPr="004D1822">
        <w:t xml:space="preserve"> </w:t>
      </w:r>
      <w:proofErr w:type="spellStart"/>
      <w:r w:rsidRPr="004D1822">
        <w:t>baca</w:t>
      </w:r>
      <w:proofErr w:type="spellEnd"/>
      <w:r w:rsidRPr="004D1822">
        <w:t xml:space="preserve"> lain yang </w:t>
      </w:r>
      <w:proofErr w:type="spellStart"/>
      <w:r w:rsidRPr="004D1822">
        <w:t>dipakai</w:t>
      </w:r>
      <w:proofErr w:type="spellEnd"/>
      <w:r w:rsidRPr="004D1822">
        <w:t xml:space="preserve"> pada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harus</w:t>
      </w:r>
      <w:proofErr w:type="spellEnd"/>
      <w:r w:rsidRPr="004D1822">
        <w:t xml:space="preserve"> </w:t>
      </w:r>
      <w:proofErr w:type="spellStart"/>
      <w:r w:rsidRPr="004D1822">
        <w:t>jelas</w:t>
      </w:r>
      <w:proofErr w:type="spellEnd"/>
      <w:r w:rsidRPr="004D1822">
        <w:t xml:space="preserve">. </w:t>
      </w:r>
      <w:proofErr w:type="spellStart"/>
      <w:r w:rsidRPr="004D1822">
        <w:t>Sementara</w:t>
      </w:r>
      <w:proofErr w:type="spellEnd"/>
      <w:r w:rsidRPr="004D1822">
        <w:t xml:space="preserve"> </w:t>
      </w:r>
      <w:proofErr w:type="spellStart"/>
      <w:r w:rsidRPr="004D1822">
        <w:t>itu</w:t>
      </w:r>
      <w:proofErr w:type="spellEnd"/>
      <w:r w:rsidRPr="004D1822">
        <w:t xml:space="preserve">, Gambar IV.2 </w:t>
      </w:r>
      <w:proofErr w:type="spellStart"/>
      <w:r w:rsidRPr="004D1822">
        <w:t>menunjukan</w:t>
      </w:r>
      <w:proofErr w:type="spellEnd"/>
      <w:r w:rsidRPr="004D1822">
        <w:t xml:space="preserve"> </w:t>
      </w: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rujukan</w:t>
      </w:r>
      <w:proofErr w:type="spellEnd"/>
      <w:r w:rsidRPr="004D1822">
        <w:t xml:space="preserve"> pada </w:t>
      </w:r>
      <w:proofErr w:type="spellStart"/>
      <w:r w:rsidRPr="004D1822">
        <w:t>gambar</w:t>
      </w:r>
      <w:proofErr w:type="spellEnd"/>
      <w:r w:rsidRPr="004D1822">
        <w:t xml:space="preserve"> </w:t>
      </w:r>
      <w:proofErr w:type="spellStart"/>
      <w:r w:rsidRPr="004D1822">
        <w:t>tersebut</w:t>
      </w:r>
      <w:proofErr w:type="spellEnd"/>
      <w:r w:rsidRPr="004D1822">
        <w:t xml:space="preserve"> </w:t>
      </w:r>
      <w:proofErr w:type="spellStart"/>
      <w:r w:rsidRPr="004D1822">
        <w:t>dikutip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makalah</w:t>
      </w:r>
      <w:proofErr w:type="spellEnd"/>
      <w:r w:rsidRPr="004D1822">
        <w:t xml:space="preserve">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buku</w:t>
      </w:r>
      <w:proofErr w:type="spellEnd"/>
      <w:r w:rsidRPr="004D1822">
        <w:t xml:space="preserve"> </w:t>
      </w:r>
      <w:proofErr w:type="spellStart"/>
      <w:r w:rsidRPr="004D1822">
        <w:t>maka</w:t>
      </w:r>
      <w:proofErr w:type="spellEnd"/>
      <w:r w:rsidRPr="004D1822">
        <w:t xml:space="preserve"> </w:t>
      </w:r>
      <w:proofErr w:type="spellStart"/>
      <w:r w:rsidRPr="004D1822">
        <w:t>perlu</w:t>
      </w:r>
      <w:proofErr w:type="spellEnd"/>
      <w:r w:rsidRPr="004D1822">
        <w:t xml:space="preserve"> </w:t>
      </w:r>
      <w:proofErr w:type="spellStart"/>
      <w:r w:rsidRPr="004D1822">
        <w:t>ditulis</w:t>
      </w:r>
      <w:proofErr w:type="spellEnd"/>
      <w:r w:rsidRPr="004D1822">
        <w:t xml:space="preserve"> </w:t>
      </w:r>
      <w:proofErr w:type="spellStart"/>
      <w:r w:rsidRPr="004D1822">
        <w:t>nama</w:t>
      </w:r>
      <w:proofErr w:type="spellEnd"/>
      <w:r w:rsidRPr="004D1822">
        <w:t xml:space="preserve"> </w:t>
      </w:r>
      <w:proofErr w:type="spellStart"/>
      <w:r w:rsidRPr="004D1822">
        <w:t>pengarang</w:t>
      </w:r>
      <w:proofErr w:type="spellEnd"/>
      <w:r w:rsidRPr="004D1822">
        <w:t>/</w:t>
      </w:r>
      <w:proofErr w:type="spellStart"/>
      <w:r w:rsidRPr="004D1822">
        <w:t>penulis</w:t>
      </w:r>
      <w:proofErr w:type="spellEnd"/>
      <w:r w:rsidRPr="004D1822">
        <w:t xml:space="preserve">, </w:t>
      </w:r>
      <w:proofErr w:type="spellStart"/>
      <w:r w:rsidRPr="004D1822">
        <w:t>instansi</w:t>
      </w:r>
      <w:proofErr w:type="spellEnd"/>
      <w:r w:rsidRPr="004D1822">
        <w:t xml:space="preserve">, </w:t>
      </w:r>
      <w:proofErr w:type="spellStart"/>
      <w:r w:rsidRPr="004D1822">
        <w:t>atau</w:t>
      </w:r>
      <w:proofErr w:type="spellEnd"/>
      <w:r w:rsidRPr="004D1822">
        <w:t xml:space="preserve"> </w:t>
      </w:r>
      <w:proofErr w:type="spellStart"/>
      <w:r w:rsidRPr="004D1822">
        <w:t>sumber</w:t>
      </w:r>
      <w:proofErr w:type="spellEnd"/>
      <w:r w:rsidRPr="004D1822">
        <w:t xml:space="preserve"> </w:t>
      </w:r>
      <w:proofErr w:type="spellStart"/>
      <w:r w:rsidRPr="004D1822">
        <w:t>lainnya</w:t>
      </w:r>
      <w:proofErr w:type="spellEnd"/>
      <w:r w:rsidRPr="004D1822">
        <w:t>.</w:t>
      </w:r>
    </w:p>
    <w:p w14:paraId="34EC3D2C" w14:textId="77777777" w:rsidR="000819EF" w:rsidRPr="004D1822" w:rsidRDefault="000819EF" w:rsidP="00C13F41">
      <w:pPr>
        <w:pStyle w:val="paragraf"/>
      </w:pPr>
    </w:p>
    <w:p w14:paraId="49711166" w14:textId="77777777" w:rsidR="00873094" w:rsidRPr="004D1822" w:rsidRDefault="00873094" w:rsidP="003872E4">
      <w:pPr>
        <w:pStyle w:val="img"/>
      </w:pPr>
      <w:r w:rsidRPr="004D1822">
        <w:rPr>
          <w:noProof/>
        </w:rPr>
        <w:drawing>
          <wp:inline distT="0" distB="0" distL="0" distR="0" wp14:anchorId="17830B42" wp14:editId="19539AA7">
            <wp:extent cx="3309620" cy="3190240"/>
            <wp:effectExtent l="19050" t="19050" r="24130" b="10160"/>
            <wp:docPr id="23" name="Picture 63" descr="pic%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3" descr="pic%20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-6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3190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55358" w14:textId="77777777" w:rsidR="00873094" w:rsidRPr="004D1822" w:rsidRDefault="00873094" w:rsidP="00C13F41">
      <w:pPr>
        <w:pStyle w:val="paragraf"/>
      </w:pPr>
    </w:p>
    <w:p w14:paraId="744B0FE9" w14:textId="73CF3363" w:rsidR="00873094" w:rsidRPr="00C814DD" w:rsidRDefault="00F00496" w:rsidP="00BB635B">
      <w:pPr>
        <w:pStyle w:val="gambar-judulpanjang"/>
      </w:pPr>
      <w:bookmarkStart w:id="114" w:name="_Toc480878703"/>
      <w:bookmarkStart w:id="115" w:name="_Toc17724600"/>
      <w:bookmarkStart w:id="116" w:name="_Toc17930354"/>
      <w:bookmarkStart w:id="117" w:name="_Toc17954311"/>
      <w:r w:rsidRPr="00C814DD">
        <w:t xml:space="preserve">Gambar </w:t>
      </w:r>
      <w:fldSimple w:instr=" STYLEREF 1 \s ">
        <w:r w:rsidR="004C06CF" w:rsidRPr="00C814DD">
          <w:t>IV</w:t>
        </w:r>
      </w:fldSimple>
      <w:r w:rsidR="004C06CF" w:rsidRPr="00C814DD">
        <w:noBreakHyphen/>
      </w:r>
      <w:fldSimple w:instr=" SEQ Gambar \* ARABIC \s 1 ">
        <w:r w:rsidR="004C06CF" w:rsidRPr="00C814DD">
          <w:t>2</w:t>
        </w:r>
      </w:fldSimple>
      <w:r w:rsidR="00C02CC4" w:rsidRPr="00C814DD">
        <w:tab/>
      </w:r>
      <w:proofErr w:type="spellStart"/>
      <w:r w:rsidR="00873094" w:rsidRPr="00C814DD">
        <w:t>Hubungan</w:t>
      </w:r>
      <w:proofErr w:type="spellEnd"/>
      <w:r w:rsidR="00873094" w:rsidRPr="00C814DD">
        <w:t xml:space="preserve"> </w:t>
      </w:r>
      <w:proofErr w:type="spellStart"/>
      <w:r w:rsidR="00873094" w:rsidRPr="00C814DD">
        <w:t>antara</w:t>
      </w:r>
      <w:proofErr w:type="spellEnd"/>
      <w:r w:rsidR="00873094" w:rsidRPr="00C814DD">
        <w:t xml:space="preserve"> </w:t>
      </w:r>
      <w:proofErr w:type="spellStart"/>
      <w:r w:rsidR="00873094" w:rsidRPr="00C814DD">
        <w:t>bobot</w:t>
      </w:r>
      <w:proofErr w:type="spellEnd"/>
      <w:r w:rsidR="00873094" w:rsidRPr="00C814DD">
        <w:t xml:space="preserve"> </w:t>
      </w:r>
      <w:proofErr w:type="spellStart"/>
      <w:r w:rsidR="00873094" w:rsidRPr="00C814DD">
        <w:t>kering</w:t>
      </w:r>
      <w:proofErr w:type="spellEnd"/>
      <w:r w:rsidR="00873094" w:rsidRPr="00C814DD">
        <w:t xml:space="preserve"> </w:t>
      </w:r>
      <w:proofErr w:type="spellStart"/>
      <w:r w:rsidR="00873094" w:rsidRPr="00C814DD">
        <w:t>jerami</w:t>
      </w:r>
      <w:proofErr w:type="spellEnd"/>
      <w:r w:rsidR="00873094" w:rsidRPr="00C814DD">
        <w:t xml:space="preserve"> dan Cu </w:t>
      </w:r>
      <w:proofErr w:type="spellStart"/>
      <w:r w:rsidR="00873094" w:rsidRPr="00C814DD">
        <w:t>jerami</w:t>
      </w:r>
      <w:proofErr w:type="spellEnd"/>
      <w:r w:rsidR="00873094" w:rsidRPr="00C814DD">
        <w:t xml:space="preserve"> </w:t>
      </w:r>
      <w:proofErr w:type="spellStart"/>
      <w:r w:rsidR="00873094" w:rsidRPr="00C814DD">
        <w:t>tanaman</w:t>
      </w:r>
      <w:proofErr w:type="spellEnd"/>
      <w:r w:rsidR="00873094" w:rsidRPr="00C814DD">
        <w:t xml:space="preserve"> </w:t>
      </w:r>
      <w:proofErr w:type="spellStart"/>
      <w:r w:rsidR="00873094" w:rsidRPr="00C814DD">
        <w:t>gandum</w:t>
      </w:r>
      <w:proofErr w:type="spellEnd"/>
      <w:r w:rsidR="00873094" w:rsidRPr="00C814DD">
        <w:t xml:space="preserve"> yang </w:t>
      </w:r>
      <w:proofErr w:type="spellStart"/>
      <w:r w:rsidR="00873094" w:rsidRPr="00C814DD">
        <w:t>ditanam</w:t>
      </w:r>
      <w:proofErr w:type="spellEnd"/>
      <w:r w:rsidR="00873094" w:rsidRPr="00C814DD">
        <w:t xml:space="preserve"> pada </w:t>
      </w:r>
      <w:proofErr w:type="spellStart"/>
      <w:r w:rsidR="00873094" w:rsidRPr="00C814DD">
        <w:t>dua</w:t>
      </w:r>
      <w:proofErr w:type="spellEnd"/>
      <w:r w:rsidR="00873094" w:rsidRPr="00C814DD">
        <w:t xml:space="preserve"> </w:t>
      </w:r>
      <w:proofErr w:type="spellStart"/>
      <w:r w:rsidR="00873094" w:rsidRPr="00C814DD">
        <w:t>suhu</w:t>
      </w:r>
      <w:proofErr w:type="spellEnd"/>
      <w:r w:rsidR="00873094" w:rsidRPr="00C814DD">
        <w:t xml:space="preserve"> </w:t>
      </w:r>
      <w:proofErr w:type="spellStart"/>
      <w:r w:rsidR="00873094" w:rsidRPr="00C814DD">
        <w:t>percobaan</w:t>
      </w:r>
      <w:proofErr w:type="spellEnd"/>
      <w:r w:rsidR="00873094" w:rsidRPr="00C814DD">
        <w:t xml:space="preserve"> </w:t>
      </w:r>
      <w:proofErr w:type="spellStart"/>
      <w:r w:rsidR="00873094" w:rsidRPr="00C814DD">
        <w:t>selama</w:t>
      </w:r>
      <w:proofErr w:type="spellEnd"/>
      <w:r w:rsidR="00873094" w:rsidRPr="00C814DD">
        <w:t xml:space="preserve"> </w:t>
      </w:r>
      <w:r w:rsidR="000819EF" w:rsidRPr="00C814DD">
        <w:t xml:space="preserve">6 </w:t>
      </w:r>
      <w:proofErr w:type="spellStart"/>
      <w:r w:rsidR="000819EF" w:rsidRPr="00C814DD">
        <w:t>minggu</w:t>
      </w:r>
      <w:bookmarkEnd w:id="114"/>
      <w:proofErr w:type="spellEnd"/>
      <w:r w:rsidR="00550506" w:rsidRPr="00C814DD">
        <w:t>.</w:t>
      </w:r>
      <w:bookmarkEnd w:id="115"/>
      <w:bookmarkEnd w:id="116"/>
      <w:bookmarkEnd w:id="117"/>
    </w:p>
    <w:p w14:paraId="7EAE5FA4" w14:textId="77777777" w:rsidR="00575F98" w:rsidRPr="004D1822" w:rsidRDefault="00575F98" w:rsidP="00C13F41">
      <w:pPr>
        <w:pStyle w:val="paragraf"/>
      </w:pPr>
    </w:p>
    <w:p w14:paraId="02981C7B" w14:textId="77777777" w:rsidR="00575F98" w:rsidRPr="004D1822" w:rsidRDefault="00575F98" w:rsidP="00C13F41">
      <w:pPr>
        <w:pStyle w:val="paragraf"/>
      </w:pPr>
    </w:p>
    <w:p w14:paraId="20893E94" w14:textId="77777777" w:rsidR="00575F98" w:rsidRPr="004D1822" w:rsidRDefault="00873094" w:rsidP="003872E4">
      <w:pPr>
        <w:pStyle w:val="img"/>
      </w:pPr>
      <w:r w:rsidRPr="004D1822">
        <w:rPr>
          <w:noProof/>
        </w:rPr>
        <w:lastRenderedPageBreak/>
        <w:drawing>
          <wp:inline distT="0" distB="0" distL="0" distR="0" wp14:anchorId="3760AA92" wp14:editId="127C7BD5">
            <wp:extent cx="3617595" cy="4410710"/>
            <wp:effectExtent l="19050" t="19050" r="20955" b="27940"/>
            <wp:docPr id="1" name="Picture 1" descr="pic%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ic%2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6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" t="5589" r="8260" b="4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4410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26778" w14:textId="77777777" w:rsidR="00BF41F1" w:rsidRPr="004D1822" w:rsidRDefault="00BF41F1" w:rsidP="00C13F41">
      <w:pPr>
        <w:pStyle w:val="paragraf"/>
      </w:pPr>
    </w:p>
    <w:p w14:paraId="4869AD22" w14:textId="73A03A7A" w:rsidR="004C06CF" w:rsidRDefault="004C06CF" w:rsidP="00BB635B">
      <w:pPr>
        <w:pStyle w:val="gambar-judulpanjang"/>
      </w:pPr>
      <w:bookmarkStart w:id="118" w:name="_Toc480878704"/>
      <w:bookmarkStart w:id="119" w:name="_Toc17724601"/>
      <w:bookmarkStart w:id="120" w:name="_Toc17930355"/>
      <w:bookmarkStart w:id="121" w:name="_Toc17954312"/>
      <w:r>
        <w:t xml:space="preserve">Gambar </w:t>
      </w:r>
      <w:fldSimple w:instr=" STYLEREF 1 \s ">
        <w:r>
          <w:rPr>
            <w:noProof/>
          </w:rPr>
          <w:t>IV</w:t>
        </w:r>
      </w:fldSimple>
      <w:r>
        <w:noBreakHyphen/>
      </w:r>
      <w:fldSimple w:instr=" SEQ Gambar \* ARABIC \s 1 ">
        <w:r>
          <w:rPr>
            <w:noProof/>
          </w:rPr>
          <w:t>3</w:t>
        </w:r>
      </w:fldSimple>
      <w:r>
        <w:tab/>
      </w:r>
      <w:proofErr w:type="spellStart"/>
      <w:r w:rsidRPr="004D1822">
        <w:t>Pemisahan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dimensi</w:t>
      </w:r>
      <w:proofErr w:type="spellEnd"/>
      <w:r w:rsidRPr="004D1822">
        <w:t xml:space="preserve"> sari </w:t>
      </w:r>
      <w:proofErr w:type="spellStart"/>
      <w:r w:rsidRPr="004D1822">
        <w:t>fosfolipid</w:t>
      </w:r>
      <w:proofErr w:type="spellEnd"/>
      <w:r w:rsidRPr="004D1822">
        <w:t xml:space="preserve">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eritrosit</w:t>
      </w:r>
      <w:proofErr w:type="spellEnd"/>
      <w:r w:rsidRPr="004D1822">
        <w:t xml:space="preserve"> </w:t>
      </w:r>
      <w:proofErr w:type="spellStart"/>
      <w:r w:rsidRPr="004D1822">
        <w:t>manusia</w:t>
      </w:r>
      <w:proofErr w:type="spellEnd"/>
      <w:r w:rsidRPr="004D1822">
        <w:t xml:space="preserve">. </w:t>
      </w:r>
      <w:proofErr w:type="spellStart"/>
      <w:r w:rsidRPr="004D1822">
        <w:t>Pelarut</w:t>
      </w:r>
      <w:proofErr w:type="spellEnd"/>
      <w:r w:rsidRPr="004D1822">
        <w:t xml:space="preserve">: </w:t>
      </w:r>
      <w:proofErr w:type="spellStart"/>
      <w:r w:rsidRPr="004D1822">
        <w:t>kloroform</w:t>
      </w:r>
      <w:proofErr w:type="spellEnd"/>
      <w:r w:rsidRPr="004D1822">
        <w:t xml:space="preserve"> – </w:t>
      </w:r>
      <w:proofErr w:type="spellStart"/>
      <w:r w:rsidRPr="004D1822">
        <w:t>metanol</w:t>
      </w:r>
      <w:proofErr w:type="spellEnd"/>
      <w:r w:rsidRPr="004D1822">
        <w:t xml:space="preserve"> – </w:t>
      </w:r>
      <w:proofErr w:type="spellStart"/>
      <w:r w:rsidRPr="004D1822">
        <w:t>minyak</w:t>
      </w:r>
      <w:proofErr w:type="spellEnd"/>
      <w:r w:rsidRPr="004D1822">
        <w:t xml:space="preserve"> </w:t>
      </w:r>
      <w:proofErr w:type="spellStart"/>
      <w:r w:rsidRPr="004D1822">
        <w:t>tanah</w:t>
      </w:r>
      <w:proofErr w:type="spellEnd"/>
      <w:r w:rsidRPr="004D1822">
        <w:t xml:space="preserve"> </w:t>
      </w:r>
      <w:proofErr w:type="spellStart"/>
      <w:r w:rsidRPr="004D1822">
        <w:t>ringan</w:t>
      </w:r>
      <w:proofErr w:type="spellEnd"/>
      <w:r w:rsidRPr="004D1822">
        <w:t xml:space="preserve"> – air (8:8:6:1) pada </w:t>
      </w:r>
      <w:proofErr w:type="spellStart"/>
      <w:r w:rsidRPr="004D1822">
        <w:t>dimensi</w:t>
      </w:r>
      <w:proofErr w:type="spellEnd"/>
      <w:r w:rsidRPr="004D1822">
        <w:t xml:space="preserve"> </w:t>
      </w:r>
      <w:proofErr w:type="spellStart"/>
      <w:r w:rsidRPr="004D1822">
        <w:t>pertama</w:t>
      </w:r>
      <w:proofErr w:type="spellEnd"/>
      <w:r w:rsidRPr="004D1822">
        <w:t xml:space="preserve"> dan </w:t>
      </w:r>
      <w:proofErr w:type="spellStart"/>
      <w:r w:rsidRPr="004D1822">
        <w:t>aseton</w:t>
      </w:r>
      <w:proofErr w:type="spellEnd"/>
      <w:r w:rsidRPr="004D1822">
        <w:t xml:space="preserve"> – </w:t>
      </w:r>
      <w:proofErr w:type="spellStart"/>
      <w:r w:rsidRPr="004D1822">
        <w:t>kloroform</w:t>
      </w:r>
      <w:proofErr w:type="spellEnd"/>
      <w:r w:rsidRPr="004D1822">
        <w:t xml:space="preserve"> – </w:t>
      </w:r>
      <w:proofErr w:type="spellStart"/>
      <w:r w:rsidRPr="004D1822">
        <w:t>metanol</w:t>
      </w:r>
      <w:proofErr w:type="spellEnd"/>
      <w:r w:rsidRPr="004D1822">
        <w:t xml:space="preserve"> – air (</w:t>
      </w:r>
      <w:proofErr w:type="gramStart"/>
      <w:r w:rsidRPr="004D1822">
        <w:t>8:6:2:2:1</w:t>
      </w:r>
      <w:proofErr w:type="gramEnd"/>
      <w:r w:rsidRPr="004D1822">
        <w:t xml:space="preserve">) pada </w:t>
      </w:r>
      <w:proofErr w:type="spellStart"/>
      <w:r w:rsidRPr="004D1822">
        <w:t>dimensi</w:t>
      </w:r>
      <w:proofErr w:type="spellEnd"/>
      <w:r w:rsidRPr="004D1822">
        <w:t xml:space="preserve"> </w:t>
      </w:r>
      <w:proofErr w:type="spellStart"/>
      <w:r w:rsidRPr="004D1822">
        <w:t>kedua</w:t>
      </w:r>
      <w:proofErr w:type="spellEnd"/>
      <w:r w:rsidRPr="004D1822">
        <w:t xml:space="preserve"> (Nama </w:t>
      </w:r>
      <w:proofErr w:type="spellStart"/>
      <w:r w:rsidRPr="004D1822">
        <w:t>belakang</w:t>
      </w:r>
      <w:proofErr w:type="spellEnd"/>
      <w:r w:rsidRPr="004D1822">
        <w:t xml:space="preserve"> </w:t>
      </w:r>
      <w:proofErr w:type="spellStart"/>
      <w:r w:rsidRPr="004D1822">
        <w:t>penulis</w:t>
      </w:r>
      <w:proofErr w:type="spellEnd"/>
      <w:r w:rsidRPr="004D1822">
        <w:t xml:space="preserve">, </w:t>
      </w:r>
      <w:proofErr w:type="spellStart"/>
      <w:r w:rsidRPr="004D1822">
        <w:t>Tahun</w:t>
      </w:r>
      <w:proofErr w:type="spellEnd"/>
      <w:r w:rsidRPr="004D1822">
        <w:t>).</w:t>
      </w:r>
      <w:bookmarkEnd w:id="118"/>
      <w:bookmarkEnd w:id="119"/>
      <w:bookmarkEnd w:id="120"/>
      <w:bookmarkEnd w:id="121"/>
    </w:p>
    <w:p w14:paraId="64F05B58" w14:textId="77777777" w:rsidR="00C814DD" w:rsidRPr="00C814DD" w:rsidRDefault="00C814DD" w:rsidP="00C814DD">
      <w:pPr>
        <w:pStyle w:val="paragraf"/>
      </w:pPr>
    </w:p>
    <w:p w14:paraId="7C419CDA" w14:textId="658C111F" w:rsidR="00873094" w:rsidRPr="004D1822" w:rsidRDefault="005861E3" w:rsidP="00C13F41">
      <w:pPr>
        <w:pStyle w:val="paragraf"/>
      </w:pPr>
      <w:proofErr w:type="spellStart"/>
      <w:r w:rsidRPr="004D1822">
        <w:t>Contoh</w:t>
      </w:r>
      <w:proofErr w:type="spellEnd"/>
      <w:r w:rsidRPr="004D1822">
        <w:t xml:space="preserve"> </w:t>
      </w:r>
      <w:proofErr w:type="spellStart"/>
      <w:r w:rsidRPr="004D1822">
        <w:t>penulisan</w:t>
      </w:r>
      <w:proofErr w:type="spellEnd"/>
      <w:r w:rsidRPr="004D1822">
        <w:t xml:space="preserve"> </w:t>
      </w:r>
      <w:proofErr w:type="spellStart"/>
      <w:r w:rsidRPr="004D1822">
        <w:t>singkatan</w:t>
      </w:r>
      <w:proofErr w:type="spellEnd"/>
      <w:r w:rsidRPr="004D1822">
        <w:t xml:space="preserve"> pada </w:t>
      </w:r>
      <w:proofErr w:type="spellStart"/>
      <w:r w:rsidRPr="004D1822">
        <w:t>naskah</w:t>
      </w:r>
      <w:proofErr w:type="spellEnd"/>
      <w:r w:rsidRPr="004D1822">
        <w:t xml:space="preserve"> </w:t>
      </w:r>
      <w:proofErr w:type="spellStart"/>
      <w:r w:rsidR="00DE5710" w:rsidRPr="004D1822">
        <w:t>tesis</w:t>
      </w:r>
      <w:proofErr w:type="spellEnd"/>
      <w:r w:rsidRPr="004D1822">
        <w:t xml:space="preserve">.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singkatan</w:t>
      </w:r>
      <w:proofErr w:type="spellEnd"/>
      <w:r w:rsidRPr="004D1822">
        <w:t xml:space="preserve"> yang </w:t>
      </w:r>
      <w:proofErr w:type="spellStart"/>
      <w:r w:rsidRPr="004D1822">
        <w:t>tercantum</w:t>
      </w:r>
      <w:proofErr w:type="spellEnd"/>
      <w:r w:rsidRPr="004D1822">
        <w:t xml:space="preserve"> pada daftar </w:t>
      </w:r>
      <w:proofErr w:type="spellStart"/>
      <w:r w:rsidRPr="004D1822">
        <w:t>singkatan</w:t>
      </w:r>
      <w:proofErr w:type="spellEnd"/>
      <w:r w:rsidRPr="004D1822">
        <w:t xml:space="preserve"> dan </w:t>
      </w:r>
      <w:proofErr w:type="spellStart"/>
      <w:r w:rsidRPr="004D1822">
        <w:t>lambang</w:t>
      </w:r>
      <w:proofErr w:type="spellEnd"/>
      <w:r w:rsidRPr="004D1822">
        <w:t xml:space="preserve"> </w:t>
      </w:r>
      <w:proofErr w:type="spellStart"/>
      <w:r w:rsidRPr="004D1822">
        <w:t>adalah</w:t>
      </w:r>
      <w:proofErr w:type="spellEnd"/>
      <w:r w:rsidRPr="004D1822">
        <w:t xml:space="preserve"> High Performance Liquid Chromatography (HPLC), Nuclear Magnetic Resonance (NMR), dan Polymerase Chain Reaction (PCR).</w:t>
      </w:r>
    </w:p>
    <w:p w14:paraId="3C47ADC5" w14:textId="229FDE70" w:rsidR="00221F2D" w:rsidRPr="004D1822" w:rsidRDefault="005C5F28" w:rsidP="00C13F41">
      <w:pPr>
        <w:pStyle w:val="paragraf"/>
      </w:pPr>
      <w:r w:rsidRPr="004D1822">
        <w:br w:type="page"/>
      </w:r>
      <w:r w:rsidR="00221F2D" w:rsidRPr="004D1822">
        <w:lastRenderedPageBreak/>
        <w:br w:type="page"/>
      </w:r>
    </w:p>
    <w:p w14:paraId="24E227D9" w14:textId="5DEEB3B4" w:rsidR="00BF411F" w:rsidRPr="004D1822" w:rsidRDefault="008F7600" w:rsidP="00EB5BAD">
      <w:pPr>
        <w:pStyle w:val="Heading1"/>
      </w:pPr>
      <w:bookmarkStart w:id="122" w:name="_Toc17721389"/>
      <w:bookmarkStart w:id="123" w:name="_Toc17724358"/>
      <w:bookmarkStart w:id="124" w:name="_Toc17724413"/>
      <w:bookmarkStart w:id="125" w:name="_Toc17930025"/>
      <w:bookmarkStart w:id="126" w:name="_Toc17954140"/>
      <w:r w:rsidRPr="004D1822">
        <w:lastRenderedPageBreak/>
        <w:t>Kesimpulan</w:t>
      </w:r>
      <w:bookmarkEnd w:id="122"/>
      <w:bookmarkEnd w:id="123"/>
      <w:bookmarkEnd w:id="124"/>
      <w:bookmarkEnd w:id="125"/>
      <w:bookmarkEnd w:id="126"/>
    </w:p>
    <w:p w14:paraId="131F7C0A" w14:textId="77777777" w:rsidR="00425B37" w:rsidRPr="004D1822" w:rsidRDefault="00425B37" w:rsidP="00C13F41">
      <w:pPr>
        <w:pStyle w:val="paragraf"/>
      </w:pPr>
    </w:p>
    <w:p w14:paraId="4F8058D2" w14:textId="0C16A9AA" w:rsidR="00C67DBB" w:rsidRPr="004D1822" w:rsidRDefault="005861E3" w:rsidP="00C13F41">
      <w:pPr>
        <w:pStyle w:val="paragraf"/>
      </w:pPr>
      <w:r w:rsidRPr="004D1822">
        <w:t xml:space="preserve">Bab </w:t>
      </w:r>
      <w:proofErr w:type="spellStart"/>
      <w:r w:rsidRPr="004D1822">
        <w:t>ini</w:t>
      </w:r>
      <w:proofErr w:type="spellEnd"/>
      <w:r w:rsidRPr="004D1822">
        <w:t xml:space="preserve"> </w:t>
      </w:r>
      <w:proofErr w:type="spellStart"/>
      <w:r w:rsidRPr="004D1822">
        <w:t>memuat</w:t>
      </w:r>
      <w:proofErr w:type="spellEnd"/>
      <w:r w:rsidRPr="004D1822">
        <w:t xml:space="preserve"> </w:t>
      </w:r>
      <w:proofErr w:type="spellStart"/>
      <w:r w:rsidRPr="004D1822">
        <w:t>elaborasi</w:t>
      </w:r>
      <w:proofErr w:type="spellEnd"/>
      <w:r w:rsidRPr="004D1822">
        <w:t xml:space="preserve"> dan </w:t>
      </w:r>
      <w:proofErr w:type="spellStart"/>
      <w:r w:rsidRPr="004D1822">
        <w:t>rincian</w:t>
      </w:r>
      <w:proofErr w:type="spellEnd"/>
      <w:r w:rsidRPr="004D1822">
        <w:t xml:space="preserve"> </w:t>
      </w:r>
      <w:proofErr w:type="spellStart"/>
      <w:r w:rsidRPr="004D1822">
        <w:t>kesimpulan</w:t>
      </w:r>
      <w:proofErr w:type="spellEnd"/>
      <w:r w:rsidRPr="004D1822">
        <w:t xml:space="preserve"> yang </w:t>
      </w:r>
      <w:proofErr w:type="spellStart"/>
      <w:r w:rsidRPr="004D1822">
        <w:t>dituliskan</w:t>
      </w:r>
      <w:proofErr w:type="spellEnd"/>
      <w:r w:rsidRPr="004D1822">
        <w:t xml:space="preserve"> pada </w:t>
      </w:r>
      <w:proofErr w:type="spellStart"/>
      <w:r w:rsidRPr="004D1822">
        <w:t>abstrak</w:t>
      </w:r>
      <w:proofErr w:type="spellEnd"/>
      <w:r w:rsidRPr="004D1822">
        <w:t xml:space="preserve">. Saran </w:t>
      </w:r>
      <w:proofErr w:type="spellStart"/>
      <w:r w:rsidRPr="004D1822">
        <w:t>untuk</w:t>
      </w:r>
      <w:proofErr w:type="spellEnd"/>
      <w:r w:rsidRPr="004D1822">
        <w:t xml:space="preserve"> </w:t>
      </w:r>
      <w:proofErr w:type="spellStart"/>
      <w:r w:rsidRPr="004D1822">
        <w:t>kajian</w:t>
      </w:r>
      <w:proofErr w:type="spellEnd"/>
      <w:r w:rsidRPr="004D1822">
        <w:t xml:space="preserve"> </w:t>
      </w:r>
      <w:proofErr w:type="spellStart"/>
      <w:r w:rsidRPr="004D1822">
        <w:t>lanjutan</w:t>
      </w:r>
      <w:proofErr w:type="spellEnd"/>
      <w:r w:rsidRPr="004D1822">
        <w:t xml:space="preserve"> </w:t>
      </w:r>
      <w:proofErr w:type="spellStart"/>
      <w:r w:rsidRPr="004D1822">
        <w:t>serta</w:t>
      </w:r>
      <w:proofErr w:type="spellEnd"/>
      <w:r w:rsidRPr="004D1822">
        <w:t xml:space="preserve"> practical implication </w:t>
      </w:r>
      <w:proofErr w:type="spellStart"/>
      <w:r w:rsidRPr="004D1822">
        <w:t>dari</w:t>
      </w:r>
      <w:proofErr w:type="spellEnd"/>
      <w:r w:rsidRPr="004D1822">
        <w:t xml:space="preserve"> </w:t>
      </w:r>
      <w:proofErr w:type="spellStart"/>
      <w:r w:rsidRPr="004D1822">
        <w:t>kerja</w:t>
      </w:r>
      <w:proofErr w:type="spellEnd"/>
      <w:r w:rsidRPr="004D1822">
        <w:t xml:space="preserve"> </w:t>
      </w:r>
      <w:proofErr w:type="spellStart"/>
      <w:r w:rsidRPr="004D1822">
        <w:t>mahasiswa</w:t>
      </w:r>
      <w:proofErr w:type="spellEnd"/>
      <w:r w:rsidRPr="004D1822">
        <w:t xml:space="preserve"> </w:t>
      </w:r>
      <w:r w:rsidR="00EE39D4" w:rsidRPr="004D1822">
        <w:t>S2</w:t>
      </w:r>
      <w:r w:rsidRPr="004D1822">
        <w:t xml:space="preserve"> </w:t>
      </w:r>
      <w:proofErr w:type="spellStart"/>
      <w:r w:rsidRPr="004D1822">
        <w:t>dapat</w:t>
      </w:r>
      <w:proofErr w:type="spellEnd"/>
      <w:r w:rsidRPr="004D1822">
        <w:t xml:space="preserve"> </w:t>
      </w:r>
      <w:proofErr w:type="spellStart"/>
      <w:r w:rsidRPr="004D1822">
        <w:t>dituliskan</w:t>
      </w:r>
      <w:proofErr w:type="spellEnd"/>
      <w:r w:rsidRPr="004D1822">
        <w:t xml:space="preserve"> pada </w:t>
      </w:r>
      <w:proofErr w:type="spellStart"/>
      <w:r w:rsidRPr="004D1822">
        <w:t>bab</w:t>
      </w:r>
      <w:proofErr w:type="spellEnd"/>
      <w:r w:rsidRPr="004D1822">
        <w:t xml:space="preserve"> </w:t>
      </w:r>
      <w:proofErr w:type="spellStart"/>
      <w:r w:rsidRPr="004D1822">
        <w:t>ini</w:t>
      </w:r>
      <w:proofErr w:type="spellEnd"/>
      <w:r w:rsidRPr="004D1822">
        <w:t>.</w:t>
      </w:r>
    </w:p>
    <w:p w14:paraId="09DC470F" w14:textId="77777777" w:rsidR="005C5F28" w:rsidRPr="004D1822" w:rsidRDefault="005C5F28" w:rsidP="00C13F41">
      <w:pPr>
        <w:pStyle w:val="paragraf"/>
      </w:pPr>
      <w:r w:rsidRPr="004D1822">
        <w:br w:type="page"/>
      </w:r>
    </w:p>
    <w:p w14:paraId="629ECAF6" w14:textId="77777777" w:rsidR="00F23E0B" w:rsidRPr="004D1822" w:rsidRDefault="00F23E0B" w:rsidP="004D1822">
      <w:r w:rsidRPr="004D1822">
        <w:lastRenderedPageBreak/>
        <w:br w:type="page"/>
      </w:r>
    </w:p>
    <w:p w14:paraId="00DD2845" w14:textId="1145DE11" w:rsidR="00BF411F" w:rsidRPr="004D1822" w:rsidRDefault="00F23E0B" w:rsidP="003872E4">
      <w:pPr>
        <w:pStyle w:val="toc-Judul15"/>
      </w:pPr>
      <w:bookmarkStart w:id="127" w:name="_Toc17721390"/>
      <w:bookmarkStart w:id="128" w:name="_Toc17724359"/>
      <w:bookmarkStart w:id="129" w:name="_Toc17724414"/>
      <w:bookmarkStart w:id="130" w:name="_Toc17930026"/>
      <w:bookmarkStart w:id="131" w:name="_Toc17954141"/>
      <w:r w:rsidRPr="004D1822">
        <w:lastRenderedPageBreak/>
        <w:t>DAFTAR PUSTAKA</w:t>
      </w:r>
      <w:bookmarkEnd w:id="127"/>
      <w:bookmarkEnd w:id="128"/>
      <w:bookmarkEnd w:id="129"/>
      <w:bookmarkEnd w:id="130"/>
      <w:bookmarkEnd w:id="131"/>
    </w:p>
    <w:p w14:paraId="3F5E9DEE" w14:textId="77777777" w:rsidR="00F23E0B" w:rsidRPr="004D1822" w:rsidRDefault="00F23E0B" w:rsidP="004D1822"/>
    <w:p w14:paraId="2BDD9C83" w14:textId="77777777" w:rsidR="005411E0" w:rsidRPr="004D1822" w:rsidRDefault="005411E0" w:rsidP="003872E4">
      <w:pPr>
        <w:pStyle w:val="paragrafhanging"/>
      </w:pPr>
      <w:r w:rsidRPr="004D1822">
        <w:t xml:space="preserve">Baker, A. A., </w:t>
      </w:r>
      <w:proofErr w:type="spellStart"/>
      <w:r w:rsidRPr="004D1822">
        <w:t>Sosro</w:t>
      </w:r>
      <w:proofErr w:type="spellEnd"/>
      <w:r w:rsidRPr="004D1822">
        <w:t xml:space="preserve">, K., dan </w:t>
      </w:r>
      <w:proofErr w:type="spellStart"/>
      <w:r w:rsidRPr="004D1822">
        <w:t>Suditomo</w:t>
      </w:r>
      <w:proofErr w:type="spellEnd"/>
      <w:r w:rsidRPr="004D1822">
        <w:t xml:space="preserve">, B. (1998): </w:t>
      </w:r>
      <w:proofErr w:type="spellStart"/>
      <w:r w:rsidRPr="004D1822">
        <w:t>Pembakaran</w:t>
      </w:r>
      <w:proofErr w:type="spellEnd"/>
      <w:r w:rsidRPr="004D1822">
        <w:t xml:space="preserve"> </w:t>
      </w:r>
      <w:proofErr w:type="spellStart"/>
      <w:r w:rsidRPr="004D1822">
        <w:t>hutan</w:t>
      </w:r>
      <w:proofErr w:type="spellEnd"/>
      <w:r w:rsidRPr="004D1822">
        <w:t xml:space="preserve"> di Kalimantan, </w:t>
      </w:r>
      <w:proofErr w:type="spellStart"/>
      <w:r w:rsidRPr="004D1822">
        <w:t>Majalah</w:t>
      </w:r>
      <w:proofErr w:type="spellEnd"/>
      <w:r w:rsidRPr="004D1822">
        <w:t xml:space="preserve"> </w:t>
      </w:r>
      <w:proofErr w:type="spellStart"/>
      <w:r w:rsidRPr="004D1822">
        <w:t>Kehutanan</w:t>
      </w:r>
      <w:proofErr w:type="spellEnd"/>
      <w:r w:rsidRPr="004D1822">
        <w:t>, 5, 23 – 25.</w:t>
      </w:r>
    </w:p>
    <w:p w14:paraId="6FCA25DA" w14:textId="77777777" w:rsidR="005411E0" w:rsidRPr="004D1822" w:rsidRDefault="005411E0" w:rsidP="003872E4">
      <w:pPr>
        <w:pStyle w:val="paragrafhanging"/>
      </w:pPr>
      <w:r w:rsidRPr="004D1822">
        <w:t>Cotton, F. A. (1998): Kinetics of gasification of brown coal, Journal of American Chemical Society, 54, 38 – 43.</w:t>
      </w:r>
    </w:p>
    <w:p w14:paraId="391B1B59" w14:textId="7B1EDC63" w:rsidR="00F23E0B" w:rsidRPr="004D1822" w:rsidRDefault="00F23E0B" w:rsidP="003872E4">
      <w:pPr>
        <w:pStyle w:val="paragrafhanging"/>
      </w:pPr>
      <w:r w:rsidRPr="004D1822">
        <w:t xml:space="preserve">Culver, J.P., </w:t>
      </w:r>
      <w:proofErr w:type="spellStart"/>
      <w:r w:rsidRPr="004D1822">
        <w:t>Durduran</w:t>
      </w:r>
      <w:proofErr w:type="spellEnd"/>
      <w:r w:rsidRPr="004D1822">
        <w:t xml:space="preserve">, T., </w:t>
      </w:r>
      <w:proofErr w:type="spellStart"/>
      <w:r w:rsidRPr="004D1822">
        <w:t>Furuya</w:t>
      </w:r>
      <w:proofErr w:type="spellEnd"/>
      <w:r w:rsidRPr="004D1822">
        <w:t>, D., Cheung, C., Greenber</w:t>
      </w:r>
      <w:r w:rsidR="00E90FE2" w:rsidRPr="004D1822">
        <w:t xml:space="preserve">g, J.H., dan </w:t>
      </w:r>
      <w:proofErr w:type="spellStart"/>
      <w:r w:rsidR="00E90FE2" w:rsidRPr="004D1822">
        <w:t>Yodh</w:t>
      </w:r>
      <w:proofErr w:type="spellEnd"/>
      <w:r w:rsidR="00E90FE2" w:rsidRPr="004D1822">
        <w:t>, A.G. (2003a)</w:t>
      </w:r>
      <w:r w:rsidRPr="004D1822">
        <w:t>: Diffuse optical tomography of cerebral blood flow, oxygenation, and metabolism in rat during focal ischemia, Journal of Cerebral Blood Flow &amp; Metabolism, 23, 911 – 924.</w:t>
      </w:r>
    </w:p>
    <w:p w14:paraId="5FF5089C" w14:textId="2ED6EF25" w:rsidR="00F23E0B" w:rsidRPr="004D1822" w:rsidRDefault="00F23E0B" w:rsidP="003872E4">
      <w:pPr>
        <w:pStyle w:val="paragrafhanging"/>
      </w:pPr>
      <w:r w:rsidRPr="004D1822">
        <w:t>Culver, J.P., Siegel, A.M., Stot</w:t>
      </w:r>
      <w:r w:rsidR="00E90FE2" w:rsidRPr="004D1822">
        <w:t>t, J.J., dan Boas, D.A. (2003b)</w:t>
      </w:r>
      <w:r w:rsidRPr="004D1822">
        <w:t>: Volumetric diffuse optical tomography of brain activity, Optics Letters, 28, 2061 – 2063.</w:t>
      </w:r>
    </w:p>
    <w:p w14:paraId="56583C5C" w14:textId="06A11F7C" w:rsidR="00F23E0B" w:rsidRPr="004D1822" w:rsidRDefault="00F23E0B" w:rsidP="003872E4">
      <w:pPr>
        <w:pStyle w:val="paragrafhanging"/>
      </w:pPr>
      <w:r w:rsidRPr="004D1822">
        <w:t>Gao, H. dan Zhao, H. (2009): A fast forward solver of radiative transfer equation, Transport Theory and Statistical Physics, 38, 149 – 192.</w:t>
      </w:r>
    </w:p>
    <w:p w14:paraId="121080A6" w14:textId="61A3FB98" w:rsidR="00F23E0B" w:rsidRPr="004D1822" w:rsidRDefault="00F23E0B" w:rsidP="003872E4">
      <w:pPr>
        <w:pStyle w:val="paragrafhanging"/>
      </w:pPr>
      <w:proofErr w:type="spellStart"/>
      <w:r w:rsidRPr="004D1822">
        <w:t>Guven</w:t>
      </w:r>
      <w:proofErr w:type="spellEnd"/>
      <w:r w:rsidRPr="004D1822">
        <w:t xml:space="preserve">, M., </w:t>
      </w:r>
      <w:proofErr w:type="spellStart"/>
      <w:r w:rsidRPr="004D1822">
        <w:t>Yazici</w:t>
      </w:r>
      <w:proofErr w:type="spellEnd"/>
      <w:r w:rsidRPr="004D1822">
        <w:t xml:space="preserve">, B., </w:t>
      </w:r>
      <w:proofErr w:type="spellStart"/>
      <w:r w:rsidRPr="004D1822">
        <w:t>G</w:t>
      </w:r>
      <w:r w:rsidR="00E90FE2" w:rsidRPr="004D1822">
        <w:t>iladi</w:t>
      </w:r>
      <w:proofErr w:type="spellEnd"/>
      <w:r w:rsidR="00E90FE2" w:rsidRPr="004D1822">
        <w:t xml:space="preserve">, E., dan </w:t>
      </w:r>
      <w:proofErr w:type="spellStart"/>
      <w:r w:rsidR="00E90FE2" w:rsidRPr="004D1822">
        <w:t>Intes</w:t>
      </w:r>
      <w:proofErr w:type="spellEnd"/>
      <w:r w:rsidR="00E90FE2" w:rsidRPr="004D1822">
        <w:t>, X. (2007)</w:t>
      </w:r>
      <w:r w:rsidRPr="004D1822">
        <w:t>: Adaptive mesh generation for diffuse optical tomography, 4th IEEE International Symposium on Biomedical Imaging: From Nano to Macro, 1380 - 1383.</w:t>
      </w:r>
    </w:p>
    <w:p w14:paraId="1E241103" w14:textId="77777777" w:rsidR="005411E0" w:rsidRPr="004D1822" w:rsidRDefault="005411E0" w:rsidP="003872E4">
      <w:pPr>
        <w:pStyle w:val="paragrafhanging"/>
      </w:pPr>
      <w:r w:rsidRPr="004D1822">
        <w:t xml:space="preserve">Hill, R. (1997): The mathematical theory of plasticity, Oxford Press, Oxford, 545 – 547. </w:t>
      </w:r>
    </w:p>
    <w:p w14:paraId="68AD561C" w14:textId="77777777" w:rsidR="0002313D" w:rsidRPr="004D1822" w:rsidRDefault="0002313D" w:rsidP="003872E4">
      <w:pPr>
        <w:pStyle w:val="paragrafhanging"/>
      </w:pPr>
      <w:r w:rsidRPr="004D1822">
        <w:t xml:space="preserve">Kramer, A., </w:t>
      </w:r>
      <w:proofErr w:type="spellStart"/>
      <w:r w:rsidRPr="004D1822">
        <w:t>Djubiantono</w:t>
      </w:r>
      <w:proofErr w:type="spellEnd"/>
      <w:r w:rsidRPr="004D1822">
        <w:t xml:space="preserve">, T., Aziz, F., </w:t>
      </w:r>
      <w:proofErr w:type="spellStart"/>
      <w:r w:rsidRPr="004D1822">
        <w:t>Bogard</w:t>
      </w:r>
      <w:proofErr w:type="spellEnd"/>
      <w:r w:rsidRPr="004D1822">
        <w:t xml:space="preserve">, J. S., Weeks, R. A., </w:t>
      </w:r>
      <w:proofErr w:type="spellStart"/>
      <w:r w:rsidRPr="004D1822">
        <w:t>Weinand</w:t>
      </w:r>
      <w:proofErr w:type="spellEnd"/>
      <w:r w:rsidRPr="004D1822">
        <w:t xml:space="preserve">, D. C., Hames, W. E., Elam, J. M., </w:t>
      </w:r>
      <w:proofErr w:type="spellStart"/>
      <w:r w:rsidRPr="004D1822">
        <w:t>Durband</w:t>
      </w:r>
      <w:proofErr w:type="spellEnd"/>
      <w:r w:rsidRPr="004D1822">
        <w:t xml:space="preserve">, A. C., dan </w:t>
      </w:r>
      <w:proofErr w:type="spellStart"/>
      <w:r w:rsidRPr="004D1822">
        <w:t>Agus</w:t>
      </w:r>
      <w:proofErr w:type="spellEnd"/>
      <w:r w:rsidRPr="004D1822">
        <w:t xml:space="preserve"> (2005): The first hominid fossil recovered from West Java, Indonesia, Journal of Human Evolution, 48, 661 – 667.</w:t>
      </w:r>
    </w:p>
    <w:p w14:paraId="5CCD6EF3" w14:textId="41A6B10D" w:rsidR="0002313D" w:rsidRPr="004D1822" w:rsidRDefault="0002313D" w:rsidP="003872E4">
      <w:pPr>
        <w:pStyle w:val="paragrafhanging"/>
      </w:pPr>
      <w:r w:rsidRPr="004D1822">
        <w:t xml:space="preserve">Kumai, H., </w:t>
      </w:r>
      <w:proofErr w:type="spellStart"/>
      <w:r w:rsidRPr="004D1822">
        <w:t>Itihara</w:t>
      </w:r>
      <w:proofErr w:type="spellEnd"/>
      <w:r w:rsidRPr="004D1822">
        <w:t xml:space="preserve">, M., </w:t>
      </w:r>
      <w:proofErr w:type="spellStart"/>
      <w:r w:rsidRPr="004D1822">
        <w:t>Sudijono</w:t>
      </w:r>
      <w:proofErr w:type="spellEnd"/>
      <w:r w:rsidRPr="004D1822">
        <w:t xml:space="preserve">, </w:t>
      </w:r>
      <w:proofErr w:type="spellStart"/>
      <w:r w:rsidRPr="004D1822">
        <w:t>Shibasaki</w:t>
      </w:r>
      <w:proofErr w:type="spellEnd"/>
      <w:r w:rsidRPr="004D1822">
        <w:t xml:space="preserve">, T., Aziz, F., Yoshikawa, S., </w:t>
      </w:r>
      <w:proofErr w:type="spellStart"/>
      <w:r w:rsidRPr="004D1822">
        <w:t>Akahane</w:t>
      </w:r>
      <w:proofErr w:type="spellEnd"/>
      <w:r w:rsidRPr="004D1822">
        <w:t xml:space="preserve">, S., </w:t>
      </w:r>
      <w:proofErr w:type="spellStart"/>
      <w:r w:rsidRPr="004D1822">
        <w:t>Soeradi</w:t>
      </w:r>
      <w:proofErr w:type="spellEnd"/>
      <w:r w:rsidRPr="004D1822">
        <w:t xml:space="preserve">, T., Hayashi, T., dan </w:t>
      </w:r>
      <w:proofErr w:type="spellStart"/>
      <w:r w:rsidRPr="004D1822">
        <w:t>Furuyama</w:t>
      </w:r>
      <w:proofErr w:type="spellEnd"/>
      <w:r w:rsidRPr="004D1822">
        <w:t xml:space="preserve">, K. (1985): Geology and stratigraphy of the Mojokerto Area, 55 – 61 </w:t>
      </w:r>
      <w:proofErr w:type="spellStart"/>
      <w:r w:rsidRPr="004D1822">
        <w:t>dalam</w:t>
      </w:r>
      <w:proofErr w:type="spellEnd"/>
      <w:r w:rsidRPr="004D1822">
        <w:t xml:space="preserve"> </w:t>
      </w:r>
      <w:r w:rsidR="00AE3F05" w:rsidRPr="004D1822">
        <w:t>N. Watanabe dan D. Kadar,</w:t>
      </w:r>
      <w:r w:rsidRPr="004D1822">
        <w:t xml:space="preserve"> ed., Quaternary geology of the hominid fossil bearing formations in Java, 378 </w:t>
      </w:r>
      <w:proofErr w:type="spellStart"/>
      <w:r w:rsidRPr="004D1822">
        <w:t>hal</w:t>
      </w:r>
      <w:proofErr w:type="spellEnd"/>
      <w:r w:rsidRPr="004D1822">
        <w:t>., Geological Research and Development Centre, Bandung-Indonesia.</w:t>
      </w:r>
    </w:p>
    <w:p w14:paraId="50264701" w14:textId="77777777" w:rsidR="0002313D" w:rsidRPr="004D1822" w:rsidRDefault="0002313D" w:rsidP="003872E4">
      <w:pPr>
        <w:pStyle w:val="paragrafhanging"/>
      </w:pPr>
      <w:r w:rsidRPr="004D1822">
        <w:t>Stark, H. (1998): The dynamics of surface adsorption, Proceedings of the International Congress on Current Aspects of Quantum Chemistry, London, U.K., Carbo R., ed., Prentice Hall, 24 – 36.</w:t>
      </w:r>
    </w:p>
    <w:p w14:paraId="008D45AD" w14:textId="1288C33A" w:rsidR="00DF6300" w:rsidRPr="004D1822" w:rsidRDefault="0002313D" w:rsidP="003872E4">
      <w:pPr>
        <w:pStyle w:val="paragrafhanging"/>
      </w:pPr>
      <w:r w:rsidRPr="004D1822">
        <w:t xml:space="preserve">Wijaya, R. (1996): Diagnosis </w:t>
      </w:r>
      <w:proofErr w:type="spellStart"/>
      <w:r w:rsidRPr="004D1822">
        <w:t>penyakit</w:t>
      </w:r>
      <w:proofErr w:type="spellEnd"/>
      <w:r w:rsidRPr="004D1822">
        <w:t xml:space="preserve"> </w:t>
      </w:r>
      <w:proofErr w:type="spellStart"/>
      <w:r w:rsidRPr="004D1822">
        <w:t>tipus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metode</w:t>
      </w:r>
      <w:proofErr w:type="spellEnd"/>
      <w:r w:rsidRPr="004D1822">
        <w:t xml:space="preserve"> PCR, </w:t>
      </w:r>
      <w:proofErr w:type="spellStart"/>
      <w:r w:rsidRPr="004D1822">
        <w:t>Disertasi</w:t>
      </w:r>
      <w:proofErr w:type="spellEnd"/>
      <w:r w:rsidRPr="004D1822">
        <w:t xml:space="preserve"> Program </w:t>
      </w:r>
      <w:proofErr w:type="spellStart"/>
      <w:r w:rsidRPr="004D1822">
        <w:t>Doktor</w:t>
      </w:r>
      <w:proofErr w:type="spellEnd"/>
      <w:r w:rsidRPr="004D1822">
        <w:t xml:space="preserve">, </w:t>
      </w:r>
      <w:proofErr w:type="spellStart"/>
      <w:r w:rsidRPr="004D1822">
        <w:t>Institut</w:t>
      </w:r>
      <w:proofErr w:type="spellEnd"/>
      <w:r w:rsidRPr="004D1822">
        <w:t xml:space="preserve"> </w:t>
      </w:r>
      <w:proofErr w:type="spellStart"/>
      <w:r w:rsidRPr="004D1822">
        <w:t>Teknologi</w:t>
      </w:r>
      <w:proofErr w:type="spellEnd"/>
      <w:r w:rsidRPr="004D1822">
        <w:t xml:space="preserve"> Bandung, 25 – </w:t>
      </w:r>
      <w:proofErr w:type="gramStart"/>
      <w:r w:rsidRPr="004D1822">
        <w:t>29.</w:t>
      </w:r>
      <w:r w:rsidR="00490BAD" w:rsidRPr="004D1822">
        <w:t>.</w:t>
      </w:r>
      <w:proofErr w:type="gramEnd"/>
      <w:r w:rsidR="00E161B8" w:rsidRPr="004D1822">
        <w:br w:type="page"/>
      </w:r>
    </w:p>
    <w:tbl>
      <w:tblPr>
        <w:tblpPr w:leftFromText="181" w:rightFromText="181" w:vertAnchor="page" w:horzAnchor="page" w:tblpXSpec="center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7923"/>
      </w:tblGrid>
      <w:tr w:rsidR="00C03F2A" w:rsidRPr="004D1822" w14:paraId="72F1D486" w14:textId="77777777" w:rsidTr="00C03F2A">
        <w:tc>
          <w:tcPr>
            <w:tcW w:w="7923" w:type="dxa"/>
          </w:tcPr>
          <w:p w14:paraId="1FC8BC70" w14:textId="09CC773B" w:rsidR="00C03F2A" w:rsidRPr="004D1822" w:rsidRDefault="00C03F2A" w:rsidP="003872E4">
            <w:pPr>
              <w:pStyle w:val="toc-Judul"/>
            </w:pPr>
            <w:bookmarkStart w:id="132" w:name="_Toc17724360"/>
            <w:bookmarkStart w:id="133" w:name="_Toc17724415"/>
            <w:bookmarkStart w:id="134" w:name="_Toc17930027"/>
            <w:bookmarkStart w:id="135" w:name="_Toc17954142"/>
            <w:r w:rsidRPr="004D1822">
              <w:lastRenderedPageBreak/>
              <w:t>LAMPIRAN</w:t>
            </w:r>
            <w:bookmarkEnd w:id="132"/>
            <w:bookmarkEnd w:id="133"/>
            <w:bookmarkEnd w:id="134"/>
            <w:bookmarkEnd w:id="135"/>
          </w:p>
        </w:tc>
      </w:tr>
    </w:tbl>
    <w:p w14:paraId="46B6A20A" w14:textId="77777777" w:rsidR="005C5F28" w:rsidRPr="004D1822" w:rsidRDefault="005C5F28" w:rsidP="004D1822">
      <w:r w:rsidRPr="004D1822">
        <w:br w:type="page"/>
      </w:r>
    </w:p>
    <w:p w14:paraId="67732935" w14:textId="77777777" w:rsidR="00DF6300" w:rsidRPr="004D1822" w:rsidRDefault="00DF6300" w:rsidP="004D1822">
      <w:r w:rsidRPr="004D1822">
        <w:lastRenderedPageBreak/>
        <w:br w:type="page"/>
      </w:r>
    </w:p>
    <w:p w14:paraId="4800B7CF" w14:textId="3986DC3D" w:rsidR="00DB25B8" w:rsidRPr="004D1822" w:rsidRDefault="00DB25B8" w:rsidP="00EB5BAD">
      <w:pPr>
        <w:pStyle w:val="toc-lampiran"/>
      </w:pPr>
      <w:bookmarkStart w:id="136" w:name="_Toc494691967"/>
      <w:bookmarkStart w:id="137" w:name="_Toc17724416"/>
      <w:bookmarkStart w:id="138" w:name="_Toc17724568"/>
      <w:bookmarkStart w:id="139" w:name="_Toc17954143"/>
      <w:bookmarkStart w:id="140" w:name="_Toc17954234"/>
      <w:proofErr w:type="spellStart"/>
      <w:r w:rsidRPr="004D1822">
        <w:lastRenderedPageBreak/>
        <w:t>Contoh</w:t>
      </w:r>
      <w:proofErr w:type="spellEnd"/>
      <w:r w:rsidRPr="004D1822">
        <w:t xml:space="preserve"> </w:t>
      </w:r>
      <w:proofErr w:type="spellStart"/>
      <w:r w:rsidRPr="004D1822">
        <w:t>Halaman</w:t>
      </w:r>
      <w:proofErr w:type="spellEnd"/>
      <w:r w:rsidRPr="004D1822">
        <w:t xml:space="preserve"> </w:t>
      </w:r>
      <w:proofErr w:type="spellStart"/>
      <w:r w:rsidRPr="004D1822">
        <w:t>Pengesahan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Dua</w:t>
      </w:r>
      <w:proofErr w:type="spellEnd"/>
      <w:r w:rsidRPr="004D1822">
        <w:t xml:space="preserve"> </w:t>
      </w:r>
      <w:proofErr w:type="spellStart"/>
      <w:r w:rsidRPr="004D1822">
        <w:t>Pembimbing</w:t>
      </w:r>
      <w:bookmarkEnd w:id="136"/>
      <w:bookmarkEnd w:id="137"/>
      <w:bookmarkEnd w:id="138"/>
      <w:bookmarkEnd w:id="139"/>
      <w:bookmarkEnd w:id="140"/>
      <w:proofErr w:type="spellEnd"/>
    </w:p>
    <w:p w14:paraId="595D6C9A" w14:textId="77777777" w:rsidR="00C03F2A" w:rsidRPr="004D1822" w:rsidRDefault="00C03F2A" w:rsidP="00471311">
      <w:pPr>
        <w:pStyle w:val="paragraf"/>
      </w:pPr>
      <w:bookmarkStart w:id="141" w:name="_Toc494691970"/>
      <w:r w:rsidRPr="004D1822">
        <w:br w:type="page"/>
      </w:r>
    </w:p>
    <w:p w14:paraId="168E82E2" w14:textId="090CC910" w:rsidR="006114C6" w:rsidRPr="004D1822" w:rsidRDefault="003E655C" w:rsidP="00EB5BAD">
      <w:pPr>
        <w:pStyle w:val="toc-lampiran"/>
      </w:pPr>
      <w:bookmarkStart w:id="142" w:name="_Toc17724417"/>
      <w:bookmarkStart w:id="143" w:name="_Toc17724569"/>
      <w:bookmarkStart w:id="144" w:name="_Toc17954144"/>
      <w:bookmarkStart w:id="145" w:name="_Toc17954235"/>
      <w:proofErr w:type="spellStart"/>
      <w:r w:rsidRPr="004D1822">
        <w:lastRenderedPageBreak/>
        <w:t>Silakan</w:t>
      </w:r>
      <w:proofErr w:type="spellEnd"/>
      <w:r w:rsidRPr="004D1822">
        <w:t xml:space="preserve"> </w:t>
      </w:r>
      <w:proofErr w:type="spellStart"/>
      <w:r w:rsidRPr="004D1822">
        <w:t>Tulis</w:t>
      </w:r>
      <w:r w:rsidR="00717B83" w:rsidRPr="004D1822">
        <w:t>kan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Lampiran</w:t>
      </w:r>
      <w:bookmarkEnd w:id="141"/>
      <w:bookmarkEnd w:id="142"/>
      <w:bookmarkEnd w:id="143"/>
      <w:bookmarkEnd w:id="144"/>
      <w:bookmarkEnd w:id="145"/>
    </w:p>
    <w:p w14:paraId="743FDE88" w14:textId="77777777" w:rsidR="00A200BD" w:rsidRPr="004D1822" w:rsidRDefault="00A200BD" w:rsidP="0083706E">
      <w:pPr>
        <w:pStyle w:val="paragraf"/>
      </w:pPr>
    </w:p>
    <w:p w14:paraId="5148FDB8" w14:textId="58D6B63E" w:rsidR="00A200BD" w:rsidRPr="004D1822" w:rsidRDefault="003E655C" w:rsidP="00EB5BAD">
      <w:pPr>
        <w:pStyle w:val="toc-lampiran-sub"/>
      </w:pPr>
      <w:bookmarkStart w:id="146" w:name="_Toc494691971"/>
      <w:bookmarkStart w:id="147" w:name="_Toc17724418"/>
      <w:bookmarkStart w:id="148" w:name="_Toc17724570"/>
      <w:bookmarkStart w:id="149" w:name="_Toc17954145"/>
      <w:bookmarkStart w:id="150" w:name="_Toc17954236"/>
      <w:proofErr w:type="spellStart"/>
      <w:r w:rsidRPr="004D1822">
        <w:t>Silahkan</w:t>
      </w:r>
      <w:proofErr w:type="spellEnd"/>
      <w:r w:rsidRPr="004D1822">
        <w:t xml:space="preserve"> </w:t>
      </w:r>
      <w:proofErr w:type="spellStart"/>
      <w:r w:rsidRPr="0083706E">
        <w:t>Tulis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EB5BAD">
        <w:t>Anak</w:t>
      </w:r>
      <w:proofErr w:type="spellEnd"/>
      <w:r w:rsidRPr="004D1822">
        <w:t xml:space="preserve"> </w:t>
      </w:r>
      <w:r w:rsidR="009816C4" w:rsidRPr="004D1822">
        <w:t>Lampiran</w:t>
      </w:r>
      <w:bookmarkEnd w:id="146"/>
      <w:bookmarkEnd w:id="147"/>
      <w:bookmarkEnd w:id="148"/>
      <w:bookmarkEnd w:id="149"/>
      <w:bookmarkEnd w:id="150"/>
    </w:p>
    <w:p w14:paraId="783A4E7D" w14:textId="5BFADB42" w:rsidR="00A200BD" w:rsidRPr="004D1822" w:rsidRDefault="006801E7" w:rsidP="0083706E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p w14:paraId="6FE1F8A9" w14:textId="77777777" w:rsidR="00FC7C50" w:rsidRPr="004D1822" w:rsidRDefault="00FC7C50" w:rsidP="0083706E">
      <w:pPr>
        <w:pStyle w:val="paragraf"/>
      </w:pPr>
    </w:p>
    <w:p w14:paraId="4B0D50EC" w14:textId="0279E745" w:rsidR="00A200BD" w:rsidRPr="004D1822" w:rsidRDefault="003E655C" w:rsidP="00EB5BAD">
      <w:pPr>
        <w:pStyle w:val="toc-lampiran-sub"/>
      </w:pPr>
      <w:bookmarkStart w:id="151" w:name="_Toc494691972"/>
      <w:bookmarkStart w:id="152" w:name="_Toc17724419"/>
      <w:bookmarkStart w:id="153" w:name="_Toc17724571"/>
      <w:bookmarkStart w:id="154" w:name="_Toc17954146"/>
      <w:bookmarkStart w:id="155" w:name="_Toc17954237"/>
      <w:proofErr w:type="spellStart"/>
      <w:r w:rsidRPr="004D1822">
        <w:t>Silakan</w:t>
      </w:r>
      <w:proofErr w:type="spellEnd"/>
      <w:r w:rsidRPr="004D1822">
        <w:t xml:space="preserve"> </w:t>
      </w:r>
      <w:proofErr w:type="spellStart"/>
      <w:r w:rsidRPr="004D1822">
        <w:t>Tulis</w:t>
      </w:r>
      <w:proofErr w:type="spellEnd"/>
      <w:r w:rsidRPr="004D1822">
        <w:t xml:space="preserve"> </w:t>
      </w:r>
      <w:proofErr w:type="spellStart"/>
      <w:r w:rsidRPr="004D1822">
        <w:t>Judul</w:t>
      </w:r>
      <w:proofErr w:type="spellEnd"/>
      <w:r w:rsidRPr="004D1822">
        <w:t xml:space="preserve"> </w:t>
      </w:r>
      <w:proofErr w:type="spellStart"/>
      <w:r w:rsidRPr="004D1822">
        <w:t>Anak</w:t>
      </w:r>
      <w:proofErr w:type="spellEnd"/>
      <w:r w:rsidRPr="004D1822">
        <w:t xml:space="preserve"> </w:t>
      </w:r>
      <w:r w:rsidR="009816C4" w:rsidRPr="004D1822">
        <w:t>Lampiran</w:t>
      </w:r>
      <w:bookmarkEnd w:id="151"/>
      <w:bookmarkEnd w:id="152"/>
      <w:bookmarkEnd w:id="153"/>
      <w:bookmarkEnd w:id="154"/>
      <w:bookmarkEnd w:id="155"/>
    </w:p>
    <w:p w14:paraId="2FD48673" w14:textId="75C857D0" w:rsidR="000D6019" w:rsidRPr="004D1822" w:rsidRDefault="006801E7" w:rsidP="0083706E">
      <w:pPr>
        <w:pStyle w:val="paragraf"/>
      </w:pPr>
      <w:proofErr w:type="spellStart"/>
      <w:r w:rsidRPr="004D1822">
        <w:t>Tulislah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disini</w:t>
      </w:r>
      <w:proofErr w:type="spellEnd"/>
      <w:r w:rsidRPr="004D1822">
        <w:t xml:space="preserve"> </w:t>
      </w:r>
      <w:proofErr w:type="spellStart"/>
      <w:r w:rsidRPr="004D1822">
        <w:t>dengan</w:t>
      </w:r>
      <w:proofErr w:type="spellEnd"/>
      <w:r w:rsidRPr="004D1822">
        <w:t xml:space="preserve"> </w:t>
      </w:r>
      <w:proofErr w:type="spellStart"/>
      <w:r w:rsidRPr="004D1822">
        <w:t>terlebih</w:t>
      </w:r>
      <w:proofErr w:type="spellEnd"/>
      <w:r w:rsidRPr="004D1822">
        <w:t xml:space="preserve"> </w:t>
      </w:r>
      <w:proofErr w:type="spellStart"/>
      <w:r w:rsidRPr="004D1822">
        <w:t>dahulu</w:t>
      </w:r>
      <w:proofErr w:type="spellEnd"/>
      <w:r w:rsidRPr="004D1822">
        <w:t xml:space="preserve"> </w:t>
      </w:r>
      <w:proofErr w:type="spellStart"/>
      <w:r w:rsidRPr="004D1822">
        <w:t>memberi</w:t>
      </w:r>
      <w:proofErr w:type="spellEnd"/>
      <w:r w:rsidRPr="004D1822">
        <w:t xml:space="preserve"> 1 </w:t>
      </w:r>
      <w:proofErr w:type="spellStart"/>
      <w:r w:rsidRPr="004D1822">
        <w:t>spasi</w:t>
      </w:r>
      <w:proofErr w:type="spellEnd"/>
      <w:r w:rsidRPr="004D1822">
        <w:t xml:space="preserve">. </w:t>
      </w:r>
      <w:proofErr w:type="spellStart"/>
      <w:r w:rsidRPr="004D1822">
        <w:t>Setiap</w:t>
      </w:r>
      <w:proofErr w:type="spellEnd"/>
      <w:r w:rsidRPr="004D1822">
        <w:t xml:space="preserve"> </w:t>
      </w:r>
      <w:proofErr w:type="spellStart"/>
      <w:r w:rsidRPr="004D1822">
        <w:t>paragraf</w:t>
      </w:r>
      <w:proofErr w:type="spellEnd"/>
      <w:r w:rsidRPr="004D1822">
        <w:t xml:space="preserve"> </w:t>
      </w:r>
      <w:proofErr w:type="spellStart"/>
      <w:r w:rsidRPr="004D1822">
        <w:t>baru</w:t>
      </w:r>
      <w:proofErr w:type="spellEnd"/>
      <w:r w:rsidRPr="004D1822">
        <w:t xml:space="preserve"> </w:t>
      </w:r>
      <w:proofErr w:type="spellStart"/>
      <w:r w:rsidRPr="004D1822">
        <w:t>sebaiknya</w:t>
      </w:r>
      <w:proofErr w:type="spellEnd"/>
      <w:r w:rsidRPr="004D1822">
        <w:t xml:space="preserve"> </w:t>
      </w:r>
      <w:proofErr w:type="spellStart"/>
      <w:r w:rsidRPr="004D1822">
        <w:t>terdiri</w:t>
      </w:r>
      <w:proofErr w:type="spellEnd"/>
      <w:r w:rsidRPr="004D1822">
        <w:t xml:space="preserve"> </w:t>
      </w:r>
      <w:proofErr w:type="spellStart"/>
      <w:r w:rsidRPr="004D1822">
        <w:t>atas</w:t>
      </w:r>
      <w:proofErr w:type="spellEnd"/>
      <w:r w:rsidRPr="004D1822">
        <w:t xml:space="preserve"> </w:t>
      </w:r>
      <w:proofErr w:type="spellStart"/>
      <w:r w:rsidRPr="004D1822">
        <w:t>beberapa</w:t>
      </w:r>
      <w:proofErr w:type="spellEnd"/>
      <w:r w:rsidRPr="004D1822">
        <w:t xml:space="preserve"> </w:t>
      </w:r>
      <w:proofErr w:type="spellStart"/>
      <w:r w:rsidRPr="004D1822">
        <w:t>kalimat</w:t>
      </w:r>
      <w:proofErr w:type="spellEnd"/>
      <w:r w:rsidRPr="004D1822">
        <w:t>.</w:t>
      </w:r>
    </w:p>
    <w:sectPr w:rsidR="000D6019" w:rsidRPr="004D1822" w:rsidSect="00844E1C">
      <w:footerReference w:type="default" r:id="rId18"/>
      <w:pgSz w:w="11907" w:h="16839" w:code="9"/>
      <w:pgMar w:top="1699" w:right="1699" w:bottom="1699" w:left="2275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A2AF8" w14:textId="77777777" w:rsidR="004E5CC7" w:rsidRDefault="004E5CC7" w:rsidP="00DA4F78">
      <w:r>
        <w:separator/>
      </w:r>
    </w:p>
    <w:p w14:paraId="08DF21E5" w14:textId="77777777" w:rsidR="004E5CC7" w:rsidRDefault="004E5CC7"/>
  </w:endnote>
  <w:endnote w:type="continuationSeparator" w:id="0">
    <w:p w14:paraId="49C7F31E" w14:textId="77777777" w:rsidR="004E5CC7" w:rsidRDefault="004E5CC7" w:rsidP="00DA4F78">
      <w:r>
        <w:continuationSeparator/>
      </w:r>
    </w:p>
    <w:p w14:paraId="16C69FBE" w14:textId="77777777" w:rsidR="004E5CC7" w:rsidRDefault="004E5C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4A60B" w14:textId="77777777" w:rsidR="006D29F9" w:rsidRPr="002E59CD" w:rsidRDefault="006D29F9">
    <w:pPr>
      <w:jc w:val="center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293828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4A19B1A6" w14:textId="1FD58A54" w:rsidR="006D29F9" w:rsidRPr="00602824" w:rsidRDefault="006D29F9">
        <w:pPr>
          <w:jc w:val="center"/>
          <w:rPr>
            <w:rFonts w:cs="Times New Roman"/>
          </w:rPr>
        </w:pPr>
        <w:r w:rsidRPr="00602824">
          <w:rPr>
            <w:rFonts w:cs="Times New Roman"/>
          </w:rPr>
          <w:fldChar w:fldCharType="begin"/>
        </w:r>
        <w:r w:rsidRPr="00602824">
          <w:rPr>
            <w:rFonts w:cs="Times New Roman"/>
          </w:rPr>
          <w:instrText xml:space="preserve"> PAGE   \* MERGEFORMAT </w:instrText>
        </w:r>
        <w:r w:rsidRPr="00602824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</w:t>
        </w:r>
        <w:r w:rsidRPr="00602824">
          <w:rPr>
            <w:rFonts w:cs="Times New Roman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17133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F4F34C" w14:textId="47C1C210" w:rsidR="006D29F9" w:rsidRPr="002E59CD" w:rsidRDefault="006D29F9">
        <w:pPr>
          <w:jc w:val="center"/>
          <w:rPr>
            <w:rFonts w:cs="Times New Roman"/>
          </w:rPr>
        </w:pPr>
        <w:r w:rsidRPr="002E59CD">
          <w:rPr>
            <w:rFonts w:cs="Times New Roman"/>
          </w:rPr>
          <w:fldChar w:fldCharType="begin"/>
        </w:r>
        <w:r w:rsidRPr="002E59CD">
          <w:rPr>
            <w:rFonts w:cs="Times New Roman"/>
          </w:rPr>
          <w:instrText xml:space="preserve"> PAGE   \* MERGEFORMAT </w:instrText>
        </w:r>
        <w:r w:rsidRPr="002E59CD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xxii</w:t>
        </w:r>
        <w:r w:rsidRPr="002E59CD">
          <w:rPr>
            <w:rFonts w:cs="Times New Roman"/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2023437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82DAF" w14:textId="4019E0B0" w:rsidR="006D29F9" w:rsidRPr="002E59CD" w:rsidRDefault="006D29F9">
        <w:pPr>
          <w:jc w:val="center"/>
          <w:rPr>
            <w:rFonts w:cs="Times New Roman"/>
          </w:rPr>
        </w:pPr>
        <w:r w:rsidRPr="002E59CD">
          <w:rPr>
            <w:rFonts w:cs="Times New Roman"/>
          </w:rPr>
          <w:fldChar w:fldCharType="begin"/>
        </w:r>
        <w:r w:rsidRPr="002E59CD">
          <w:rPr>
            <w:rFonts w:cs="Times New Roman"/>
          </w:rPr>
          <w:instrText xml:space="preserve"> PAGE   \* MERGEFORMAT </w:instrText>
        </w:r>
        <w:r w:rsidRPr="002E59CD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3</w:t>
        </w:r>
        <w:r w:rsidRPr="002E59CD">
          <w:rPr>
            <w:rFonts w:cs="Times New Roman"/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12711595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80D92" w14:textId="6C98B292" w:rsidR="006D29F9" w:rsidRPr="002E59CD" w:rsidRDefault="006D29F9">
        <w:pPr>
          <w:jc w:val="center"/>
          <w:rPr>
            <w:rFonts w:cs="Times New Roman"/>
          </w:rPr>
        </w:pPr>
        <w:r w:rsidRPr="002E59CD">
          <w:rPr>
            <w:rFonts w:cs="Times New Roman"/>
          </w:rPr>
          <w:fldChar w:fldCharType="begin"/>
        </w:r>
        <w:r w:rsidRPr="002E59CD">
          <w:rPr>
            <w:rFonts w:cs="Times New Roman"/>
          </w:rPr>
          <w:instrText xml:space="preserve"> PAGE   \* MERGEFORMAT </w:instrText>
        </w:r>
        <w:r w:rsidRPr="002E59CD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19</w:t>
        </w:r>
        <w:r w:rsidRPr="002E59CD">
          <w:rPr>
            <w:rFonts w:cs="Times New Roman"/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BA797" w14:textId="08F0A9EC" w:rsidR="006D29F9" w:rsidRPr="002E59CD" w:rsidRDefault="006D29F9" w:rsidP="00041637">
    <w:pPr>
      <w:tabs>
        <w:tab w:val="center" w:pos="6720"/>
        <w:tab w:val="left" w:pos="9928"/>
      </w:tabs>
      <w:jc w:val="center"/>
      <w:rPr>
        <w:rFonts w:cs="Times New Roman"/>
      </w:rPr>
    </w:pPr>
    <w:sdt>
      <w:sdtPr>
        <w:rPr>
          <w:rFonts w:cs="Times New Roman"/>
        </w:rPr>
        <w:id w:val="-164055944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E59CD">
          <w:rPr>
            <w:rFonts w:cs="Times New Roman"/>
          </w:rPr>
          <w:fldChar w:fldCharType="begin"/>
        </w:r>
        <w:r w:rsidRPr="002E59CD">
          <w:rPr>
            <w:rFonts w:cs="Times New Roman"/>
          </w:rPr>
          <w:instrText xml:space="preserve"> PAGE   \* MERGEFORMAT </w:instrText>
        </w:r>
        <w:r w:rsidRPr="002E59CD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23</w:t>
        </w:r>
        <w:r w:rsidRPr="002E59CD">
          <w:rPr>
            <w:rFonts w:cs="Times New Roman"/>
            <w:noProof/>
          </w:rPr>
          <w:fldChar w:fldCharType="end"/>
        </w:r>
      </w:sdtContent>
    </w:sdt>
  </w:p>
  <w:p w14:paraId="2A588217" w14:textId="77777777" w:rsidR="006D29F9" w:rsidRDefault="006D29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5681A" w14:textId="77777777" w:rsidR="004E5CC7" w:rsidRDefault="004E5CC7" w:rsidP="00DA4F78">
      <w:r>
        <w:separator/>
      </w:r>
    </w:p>
    <w:p w14:paraId="24775F33" w14:textId="77777777" w:rsidR="004E5CC7" w:rsidRDefault="004E5CC7"/>
  </w:footnote>
  <w:footnote w:type="continuationSeparator" w:id="0">
    <w:p w14:paraId="1DDE75B1" w14:textId="77777777" w:rsidR="004E5CC7" w:rsidRDefault="004E5CC7" w:rsidP="00DA4F78">
      <w:r>
        <w:continuationSeparator/>
      </w:r>
    </w:p>
    <w:p w14:paraId="7A55C3D7" w14:textId="77777777" w:rsidR="004E5CC7" w:rsidRDefault="004E5C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2A9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641F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6449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A2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C874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246E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5A47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1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661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1A8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D7601"/>
    <w:multiLevelType w:val="hybridMultilevel"/>
    <w:tmpl w:val="9B0A4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500CC5"/>
    <w:multiLevelType w:val="multilevel"/>
    <w:tmpl w:val="242C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7FA629F"/>
    <w:multiLevelType w:val="hybridMultilevel"/>
    <w:tmpl w:val="06B0F9C4"/>
    <w:lvl w:ilvl="0" w:tplc="88602F8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77AD1"/>
    <w:multiLevelType w:val="multilevel"/>
    <w:tmpl w:val="0C6CC96E"/>
    <w:lvl w:ilvl="0">
      <w:start w:val="1"/>
      <w:numFmt w:val="upperRoman"/>
      <w:lvlText w:val="Bab %1"/>
      <w:lvlJc w:val="center"/>
      <w:pPr>
        <w:tabs>
          <w:tab w:val="num" w:pos="7449"/>
        </w:tabs>
        <w:ind w:left="6803" w:hanging="143"/>
      </w:pPr>
      <w:rPr>
        <w:rFonts w:hint="default"/>
        <w:color w:val="auto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3818"/>
        </w:tabs>
        <w:ind w:left="3818" w:hanging="578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1611CB8"/>
    <w:multiLevelType w:val="hybridMultilevel"/>
    <w:tmpl w:val="CF742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20536"/>
    <w:multiLevelType w:val="multilevel"/>
    <w:tmpl w:val="74902E5C"/>
    <w:lvl w:ilvl="0">
      <w:start w:val="1"/>
      <w:numFmt w:val="decimal"/>
      <w:pStyle w:val="paragraf-list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306261A"/>
    <w:multiLevelType w:val="hybridMultilevel"/>
    <w:tmpl w:val="5BB6D84C"/>
    <w:lvl w:ilvl="0" w:tplc="6CCE8BEA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43C91"/>
    <w:multiLevelType w:val="hybridMultilevel"/>
    <w:tmpl w:val="83C0C1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836589"/>
    <w:multiLevelType w:val="multilevel"/>
    <w:tmpl w:val="0B3A32D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EDD4D15"/>
    <w:multiLevelType w:val="hybridMultilevel"/>
    <w:tmpl w:val="077466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lvlText w:val="[%1]"/>
      <w:lvlJc w:val="left"/>
      <w:pPr>
        <w:tabs>
          <w:tab w:val="num" w:pos="4770"/>
        </w:tabs>
        <w:ind w:left="477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9B6A0D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56B94E08"/>
    <w:multiLevelType w:val="hybridMultilevel"/>
    <w:tmpl w:val="63E22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811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6970BD"/>
    <w:multiLevelType w:val="hybridMultilevel"/>
    <w:tmpl w:val="64D6C828"/>
    <w:lvl w:ilvl="0" w:tplc="6CCE8BEA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A694F"/>
    <w:multiLevelType w:val="multilevel"/>
    <w:tmpl w:val="0FA2FEF0"/>
    <w:lvl w:ilvl="0">
      <w:start w:val="1"/>
      <w:numFmt w:val="upperRoman"/>
      <w:pStyle w:val="Heading1"/>
      <w:lvlText w:val="BAB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9D849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F2C41FE"/>
    <w:multiLevelType w:val="multilevel"/>
    <w:tmpl w:val="2D8CAADA"/>
    <w:lvl w:ilvl="0">
      <w:start w:val="1"/>
      <w:numFmt w:val="upperRoman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81466EF"/>
    <w:multiLevelType w:val="multilevel"/>
    <w:tmpl w:val="2FB48A1C"/>
    <w:lvl w:ilvl="0">
      <w:start w:val="1"/>
      <w:numFmt w:val="decimal"/>
      <w:lvlText w:val="Lampiran %1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8D265AD"/>
    <w:multiLevelType w:val="multilevel"/>
    <w:tmpl w:val="8214BE34"/>
    <w:lvl w:ilvl="0">
      <w:start w:val="1"/>
      <w:numFmt w:val="upperLetter"/>
      <w:pStyle w:val="toc-lampiran"/>
      <w:lvlText w:val="LAMPIRAN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oc-lampiran-sub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BDF5EC2"/>
    <w:multiLevelType w:val="hybridMultilevel"/>
    <w:tmpl w:val="341A21F8"/>
    <w:lvl w:ilvl="0" w:tplc="ACFE14C4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F0E2AC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02D3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F62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EFC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3C45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DC80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C0B4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7AAE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4"/>
  </w:num>
  <w:num w:numId="6">
    <w:abstractNumId w:val="22"/>
  </w:num>
  <w:num w:numId="7">
    <w:abstractNumId w:val="20"/>
  </w:num>
  <w:num w:numId="8">
    <w:abstractNumId w:val="28"/>
  </w:num>
  <w:num w:numId="9">
    <w:abstractNumId w:val="30"/>
  </w:num>
  <w:num w:numId="10">
    <w:abstractNumId w:val="17"/>
  </w:num>
  <w:num w:numId="11">
    <w:abstractNumId w:val="19"/>
  </w:num>
  <w:num w:numId="12">
    <w:abstractNumId w:val="16"/>
  </w:num>
  <w:num w:numId="13">
    <w:abstractNumId w:val="24"/>
  </w:num>
  <w:num w:numId="14">
    <w:abstractNumId w:val="21"/>
  </w:num>
  <w:num w:numId="15">
    <w:abstractNumId w:val="18"/>
  </w:num>
  <w:num w:numId="16">
    <w:abstractNumId w:val="27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3"/>
  </w:num>
  <w:num w:numId="28">
    <w:abstractNumId w:val="26"/>
  </w:num>
  <w:num w:numId="29">
    <w:abstractNumId w:val="15"/>
  </w:num>
  <w:num w:numId="30">
    <w:abstractNumId w:val="12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D55"/>
    <w:rsid w:val="00000232"/>
    <w:rsid w:val="00000E90"/>
    <w:rsid w:val="0000252E"/>
    <w:rsid w:val="00007CAD"/>
    <w:rsid w:val="0002313D"/>
    <w:rsid w:val="000237D6"/>
    <w:rsid w:val="00041523"/>
    <w:rsid w:val="00041637"/>
    <w:rsid w:val="0004347A"/>
    <w:rsid w:val="00051DBD"/>
    <w:rsid w:val="00072B6F"/>
    <w:rsid w:val="0007706D"/>
    <w:rsid w:val="000819EF"/>
    <w:rsid w:val="0008383C"/>
    <w:rsid w:val="000969D4"/>
    <w:rsid w:val="000A5A9A"/>
    <w:rsid w:val="000A6766"/>
    <w:rsid w:val="000A6AFF"/>
    <w:rsid w:val="000A7939"/>
    <w:rsid w:val="000B0639"/>
    <w:rsid w:val="000B4DAD"/>
    <w:rsid w:val="000B5779"/>
    <w:rsid w:val="000C5656"/>
    <w:rsid w:val="000D3282"/>
    <w:rsid w:val="000D6019"/>
    <w:rsid w:val="000D6D5F"/>
    <w:rsid w:val="000E4750"/>
    <w:rsid w:val="000F2E9F"/>
    <w:rsid w:val="000F3425"/>
    <w:rsid w:val="0010619E"/>
    <w:rsid w:val="0011013B"/>
    <w:rsid w:val="001156E9"/>
    <w:rsid w:val="001319BB"/>
    <w:rsid w:val="00137234"/>
    <w:rsid w:val="00137842"/>
    <w:rsid w:val="001436CD"/>
    <w:rsid w:val="001447A7"/>
    <w:rsid w:val="00154EE0"/>
    <w:rsid w:val="001567AC"/>
    <w:rsid w:val="001636CE"/>
    <w:rsid w:val="00165373"/>
    <w:rsid w:val="001658B2"/>
    <w:rsid w:val="00170D55"/>
    <w:rsid w:val="00186588"/>
    <w:rsid w:val="00186711"/>
    <w:rsid w:val="001924F2"/>
    <w:rsid w:val="00192CAC"/>
    <w:rsid w:val="001A3E34"/>
    <w:rsid w:val="001B2166"/>
    <w:rsid w:val="001B532D"/>
    <w:rsid w:val="001D22B0"/>
    <w:rsid w:val="001D3F16"/>
    <w:rsid w:val="001E42E4"/>
    <w:rsid w:val="001E6556"/>
    <w:rsid w:val="002030F1"/>
    <w:rsid w:val="00221F2D"/>
    <w:rsid w:val="00227277"/>
    <w:rsid w:val="002272C7"/>
    <w:rsid w:val="0023480A"/>
    <w:rsid w:val="00236A6C"/>
    <w:rsid w:val="00237C39"/>
    <w:rsid w:val="00246163"/>
    <w:rsid w:val="00246C1D"/>
    <w:rsid w:val="0025026A"/>
    <w:rsid w:val="002557F4"/>
    <w:rsid w:val="00266EA7"/>
    <w:rsid w:val="00270BD1"/>
    <w:rsid w:val="00276B88"/>
    <w:rsid w:val="00284C95"/>
    <w:rsid w:val="00292679"/>
    <w:rsid w:val="002954D7"/>
    <w:rsid w:val="002A0D23"/>
    <w:rsid w:val="002A305D"/>
    <w:rsid w:val="002C04AD"/>
    <w:rsid w:val="002C1ECB"/>
    <w:rsid w:val="002C34FC"/>
    <w:rsid w:val="002C5C8D"/>
    <w:rsid w:val="002D5319"/>
    <w:rsid w:val="002D562E"/>
    <w:rsid w:val="002E0FE3"/>
    <w:rsid w:val="002E59CD"/>
    <w:rsid w:val="002F4F68"/>
    <w:rsid w:val="00301399"/>
    <w:rsid w:val="003019F6"/>
    <w:rsid w:val="003026BF"/>
    <w:rsid w:val="00311A9F"/>
    <w:rsid w:val="00314316"/>
    <w:rsid w:val="003163B5"/>
    <w:rsid w:val="00325A3A"/>
    <w:rsid w:val="0033201D"/>
    <w:rsid w:val="00335ADA"/>
    <w:rsid w:val="0034493F"/>
    <w:rsid w:val="00345553"/>
    <w:rsid w:val="00353E0D"/>
    <w:rsid w:val="00356436"/>
    <w:rsid w:val="00366427"/>
    <w:rsid w:val="003762D6"/>
    <w:rsid w:val="00386ECF"/>
    <w:rsid w:val="003872E4"/>
    <w:rsid w:val="003921AB"/>
    <w:rsid w:val="003A145E"/>
    <w:rsid w:val="003A6509"/>
    <w:rsid w:val="003A67CA"/>
    <w:rsid w:val="003B5510"/>
    <w:rsid w:val="003B67B8"/>
    <w:rsid w:val="003B78EA"/>
    <w:rsid w:val="003B7C6E"/>
    <w:rsid w:val="003D4744"/>
    <w:rsid w:val="003D7610"/>
    <w:rsid w:val="003E0A77"/>
    <w:rsid w:val="003E655C"/>
    <w:rsid w:val="003E6659"/>
    <w:rsid w:val="003E76F6"/>
    <w:rsid w:val="003F2C64"/>
    <w:rsid w:val="003F7560"/>
    <w:rsid w:val="004052E1"/>
    <w:rsid w:val="00411DBF"/>
    <w:rsid w:val="004130EF"/>
    <w:rsid w:val="004153CF"/>
    <w:rsid w:val="004231FE"/>
    <w:rsid w:val="00425B37"/>
    <w:rsid w:val="00432417"/>
    <w:rsid w:val="00442C33"/>
    <w:rsid w:val="00457190"/>
    <w:rsid w:val="004577BB"/>
    <w:rsid w:val="00471311"/>
    <w:rsid w:val="0047684B"/>
    <w:rsid w:val="00476BDC"/>
    <w:rsid w:val="004814F4"/>
    <w:rsid w:val="00481BE6"/>
    <w:rsid w:val="00482A63"/>
    <w:rsid w:val="00485AAC"/>
    <w:rsid w:val="00487977"/>
    <w:rsid w:val="004909E0"/>
    <w:rsid w:val="00490BAD"/>
    <w:rsid w:val="00496796"/>
    <w:rsid w:val="004C06CF"/>
    <w:rsid w:val="004C0AD9"/>
    <w:rsid w:val="004C4CD9"/>
    <w:rsid w:val="004C61FF"/>
    <w:rsid w:val="004D1822"/>
    <w:rsid w:val="004D22A1"/>
    <w:rsid w:val="004D53CF"/>
    <w:rsid w:val="004E028C"/>
    <w:rsid w:val="004E163D"/>
    <w:rsid w:val="004E5CC7"/>
    <w:rsid w:val="004F0AFF"/>
    <w:rsid w:val="004F56E4"/>
    <w:rsid w:val="004F71FC"/>
    <w:rsid w:val="0050170E"/>
    <w:rsid w:val="00501B29"/>
    <w:rsid w:val="00505627"/>
    <w:rsid w:val="00505E28"/>
    <w:rsid w:val="00507313"/>
    <w:rsid w:val="00515DD1"/>
    <w:rsid w:val="0051695A"/>
    <w:rsid w:val="00522EA1"/>
    <w:rsid w:val="00522FBF"/>
    <w:rsid w:val="00526C2F"/>
    <w:rsid w:val="00535264"/>
    <w:rsid w:val="005408A8"/>
    <w:rsid w:val="005411E0"/>
    <w:rsid w:val="00550506"/>
    <w:rsid w:val="00554264"/>
    <w:rsid w:val="005632D4"/>
    <w:rsid w:val="005666C1"/>
    <w:rsid w:val="00572ACE"/>
    <w:rsid w:val="00573A4B"/>
    <w:rsid w:val="00575F98"/>
    <w:rsid w:val="00584219"/>
    <w:rsid w:val="005861E3"/>
    <w:rsid w:val="0059127D"/>
    <w:rsid w:val="00592FF8"/>
    <w:rsid w:val="00593B66"/>
    <w:rsid w:val="00597325"/>
    <w:rsid w:val="005A1CEB"/>
    <w:rsid w:val="005A367B"/>
    <w:rsid w:val="005A4F5E"/>
    <w:rsid w:val="005B4F59"/>
    <w:rsid w:val="005C048C"/>
    <w:rsid w:val="005C4425"/>
    <w:rsid w:val="005C5F28"/>
    <w:rsid w:val="005C77E7"/>
    <w:rsid w:val="005D0C8A"/>
    <w:rsid w:val="005D2E60"/>
    <w:rsid w:val="005D4BB8"/>
    <w:rsid w:val="005D68CC"/>
    <w:rsid w:val="005D7FCD"/>
    <w:rsid w:val="005F1A61"/>
    <w:rsid w:val="005F3EE1"/>
    <w:rsid w:val="005F6620"/>
    <w:rsid w:val="0060266E"/>
    <w:rsid w:val="00602824"/>
    <w:rsid w:val="00605D33"/>
    <w:rsid w:val="00606003"/>
    <w:rsid w:val="006114C6"/>
    <w:rsid w:val="00615F32"/>
    <w:rsid w:val="00620209"/>
    <w:rsid w:val="00651920"/>
    <w:rsid w:val="00657373"/>
    <w:rsid w:val="00657A39"/>
    <w:rsid w:val="006608DF"/>
    <w:rsid w:val="0067228D"/>
    <w:rsid w:val="00673D72"/>
    <w:rsid w:val="006765B7"/>
    <w:rsid w:val="00676E1D"/>
    <w:rsid w:val="0067725C"/>
    <w:rsid w:val="006801E7"/>
    <w:rsid w:val="00681CC6"/>
    <w:rsid w:val="00684FA7"/>
    <w:rsid w:val="006855B9"/>
    <w:rsid w:val="006905AB"/>
    <w:rsid w:val="00696AD0"/>
    <w:rsid w:val="006A3464"/>
    <w:rsid w:val="006A6757"/>
    <w:rsid w:val="006B297A"/>
    <w:rsid w:val="006B580C"/>
    <w:rsid w:val="006B5B33"/>
    <w:rsid w:val="006C2752"/>
    <w:rsid w:val="006C4F26"/>
    <w:rsid w:val="006D0636"/>
    <w:rsid w:val="006D29F9"/>
    <w:rsid w:val="006E5871"/>
    <w:rsid w:val="006E78C0"/>
    <w:rsid w:val="006F3A08"/>
    <w:rsid w:val="006F4BE3"/>
    <w:rsid w:val="007015B3"/>
    <w:rsid w:val="00716D4C"/>
    <w:rsid w:val="00717B83"/>
    <w:rsid w:val="00720B9F"/>
    <w:rsid w:val="00731204"/>
    <w:rsid w:val="00747F55"/>
    <w:rsid w:val="007521F1"/>
    <w:rsid w:val="007540BA"/>
    <w:rsid w:val="007641BC"/>
    <w:rsid w:val="0076482C"/>
    <w:rsid w:val="00767ACD"/>
    <w:rsid w:val="007718DB"/>
    <w:rsid w:val="007733F8"/>
    <w:rsid w:val="00776BC2"/>
    <w:rsid w:val="00777BF8"/>
    <w:rsid w:val="007838A7"/>
    <w:rsid w:val="00785736"/>
    <w:rsid w:val="00787586"/>
    <w:rsid w:val="007A3E1F"/>
    <w:rsid w:val="007A5F93"/>
    <w:rsid w:val="007B39BC"/>
    <w:rsid w:val="007C7D66"/>
    <w:rsid w:val="007D3616"/>
    <w:rsid w:val="007D4DA7"/>
    <w:rsid w:val="007D598D"/>
    <w:rsid w:val="007E2AE5"/>
    <w:rsid w:val="007E710D"/>
    <w:rsid w:val="008003EF"/>
    <w:rsid w:val="008036EF"/>
    <w:rsid w:val="00807477"/>
    <w:rsid w:val="00813B4E"/>
    <w:rsid w:val="008316E5"/>
    <w:rsid w:val="008323D7"/>
    <w:rsid w:val="008359A2"/>
    <w:rsid w:val="0083706E"/>
    <w:rsid w:val="008405A0"/>
    <w:rsid w:val="00842353"/>
    <w:rsid w:val="00842489"/>
    <w:rsid w:val="00844E1C"/>
    <w:rsid w:val="00862DC8"/>
    <w:rsid w:val="00873094"/>
    <w:rsid w:val="00877BBC"/>
    <w:rsid w:val="00881F37"/>
    <w:rsid w:val="008831B7"/>
    <w:rsid w:val="008978E6"/>
    <w:rsid w:val="008B0ABF"/>
    <w:rsid w:val="008B7364"/>
    <w:rsid w:val="008C31BC"/>
    <w:rsid w:val="008D0BE4"/>
    <w:rsid w:val="008D2E7B"/>
    <w:rsid w:val="008D4049"/>
    <w:rsid w:val="008D4E5F"/>
    <w:rsid w:val="008E0088"/>
    <w:rsid w:val="008E056A"/>
    <w:rsid w:val="008E1985"/>
    <w:rsid w:val="008E5579"/>
    <w:rsid w:val="008F59CB"/>
    <w:rsid w:val="008F7270"/>
    <w:rsid w:val="008F7600"/>
    <w:rsid w:val="00902CB4"/>
    <w:rsid w:val="00910FA9"/>
    <w:rsid w:val="00916CDD"/>
    <w:rsid w:val="009177CF"/>
    <w:rsid w:val="009203EF"/>
    <w:rsid w:val="00925972"/>
    <w:rsid w:val="00926FF5"/>
    <w:rsid w:val="009330F4"/>
    <w:rsid w:val="009411D4"/>
    <w:rsid w:val="0094684B"/>
    <w:rsid w:val="009472DB"/>
    <w:rsid w:val="009816C4"/>
    <w:rsid w:val="00981D21"/>
    <w:rsid w:val="00982150"/>
    <w:rsid w:val="009A25A7"/>
    <w:rsid w:val="009A26AE"/>
    <w:rsid w:val="009A2EB7"/>
    <w:rsid w:val="009A63EC"/>
    <w:rsid w:val="009A6F2C"/>
    <w:rsid w:val="009A776A"/>
    <w:rsid w:val="009B57AF"/>
    <w:rsid w:val="009C0343"/>
    <w:rsid w:val="009C5A65"/>
    <w:rsid w:val="009D0DA9"/>
    <w:rsid w:val="009D5707"/>
    <w:rsid w:val="009D7074"/>
    <w:rsid w:val="009E0019"/>
    <w:rsid w:val="009E0D6F"/>
    <w:rsid w:val="009E6DF0"/>
    <w:rsid w:val="009F2036"/>
    <w:rsid w:val="009F65EB"/>
    <w:rsid w:val="00A01DFD"/>
    <w:rsid w:val="00A02124"/>
    <w:rsid w:val="00A1132D"/>
    <w:rsid w:val="00A14252"/>
    <w:rsid w:val="00A200BD"/>
    <w:rsid w:val="00A22F03"/>
    <w:rsid w:val="00A260BD"/>
    <w:rsid w:val="00A31C6E"/>
    <w:rsid w:val="00A334DE"/>
    <w:rsid w:val="00A41474"/>
    <w:rsid w:val="00A51E3C"/>
    <w:rsid w:val="00A56B13"/>
    <w:rsid w:val="00A60238"/>
    <w:rsid w:val="00A6099A"/>
    <w:rsid w:val="00A6304B"/>
    <w:rsid w:val="00A645AD"/>
    <w:rsid w:val="00A73C8E"/>
    <w:rsid w:val="00A76DE2"/>
    <w:rsid w:val="00A84B22"/>
    <w:rsid w:val="00AA11E3"/>
    <w:rsid w:val="00AA126F"/>
    <w:rsid w:val="00AA2B8C"/>
    <w:rsid w:val="00AA3CAC"/>
    <w:rsid w:val="00AA58DD"/>
    <w:rsid w:val="00AD0658"/>
    <w:rsid w:val="00AD2262"/>
    <w:rsid w:val="00AD4FE8"/>
    <w:rsid w:val="00AD642E"/>
    <w:rsid w:val="00AD7450"/>
    <w:rsid w:val="00AE3F05"/>
    <w:rsid w:val="00AE44DE"/>
    <w:rsid w:val="00AF3C1E"/>
    <w:rsid w:val="00AF5DEF"/>
    <w:rsid w:val="00B024EA"/>
    <w:rsid w:val="00B11B1F"/>
    <w:rsid w:val="00B1305C"/>
    <w:rsid w:val="00B22FF0"/>
    <w:rsid w:val="00B31347"/>
    <w:rsid w:val="00B31901"/>
    <w:rsid w:val="00B45097"/>
    <w:rsid w:val="00B47C48"/>
    <w:rsid w:val="00B50E1B"/>
    <w:rsid w:val="00B56C56"/>
    <w:rsid w:val="00B712ED"/>
    <w:rsid w:val="00B73A8F"/>
    <w:rsid w:val="00B76C70"/>
    <w:rsid w:val="00B77FC1"/>
    <w:rsid w:val="00B807A0"/>
    <w:rsid w:val="00B80C1E"/>
    <w:rsid w:val="00B847C8"/>
    <w:rsid w:val="00B85811"/>
    <w:rsid w:val="00B861E6"/>
    <w:rsid w:val="00BA4EF8"/>
    <w:rsid w:val="00BB635B"/>
    <w:rsid w:val="00BB6934"/>
    <w:rsid w:val="00BB7B4C"/>
    <w:rsid w:val="00BC01EE"/>
    <w:rsid w:val="00BC684A"/>
    <w:rsid w:val="00BC7E98"/>
    <w:rsid w:val="00BE02A4"/>
    <w:rsid w:val="00BE4491"/>
    <w:rsid w:val="00BF11C0"/>
    <w:rsid w:val="00BF411F"/>
    <w:rsid w:val="00BF41F1"/>
    <w:rsid w:val="00BF5293"/>
    <w:rsid w:val="00BF6326"/>
    <w:rsid w:val="00C02824"/>
    <w:rsid w:val="00C02CC4"/>
    <w:rsid w:val="00C02DD3"/>
    <w:rsid w:val="00C03F2A"/>
    <w:rsid w:val="00C058EF"/>
    <w:rsid w:val="00C058F8"/>
    <w:rsid w:val="00C066AA"/>
    <w:rsid w:val="00C06E46"/>
    <w:rsid w:val="00C13F41"/>
    <w:rsid w:val="00C2670D"/>
    <w:rsid w:val="00C3322A"/>
    <w:rsid w:val="00C36AE8"/>
    <w:rsid w:val="00C378BD"/>
    <w:rsid w:val="00C44E6A"/>
    <w:rsid w:val="00C535F0"/>
    <w:rsid w:val="00C5489C"/>
    <w:rsid w:val="00C60F4E"/>
    <w:rsid w:val="00C611E1"/>
    <w:rsid w:val="00C65E5F"/>
    <w:rsid w:val="00C67CCE"/>
    <w:rsid w:val="00C67DBB"/>
    <w:rsid w:val="00C73848"/>
    <w:rsid w:val="00C80CDD"/>
    <w:rsid w:val="00C814DD"/>
    <w:rsid w:val="00C8677C"/>
    <w:rsid w:val="00C93D56"/>
    <w:rsid w:val="00CA4250"/>
    <w:rsid w:val="00CA579C"/>
    <w:rsid w:val="00CB4369"/>
    <w:rsid w:val="00CB7785"/>
    <w:rsid w:val="00CC6B06"/>
    <w:rsid w:val="00CD00AA"/>
    <w:rsid w:val="00CD4FEE"/>
    <w:rsid w:val="00CE010C"/>
    <w:rsid w:val="00CE46F7"/>
    <w:rsid w:val="00CE50A7"/>
    <w:rsid w:val="00CE581F"/>
    <w:rsid w:val="00CF23FD"/>
    <w:rsid w:val="00CF6853"/>
    <w:rsid w:val="00CF7D71"/>
    <w:rsid w:val="00D04694"/>
    <w:rsid w:val="00D22C9A"/>
    <w:rsid w:val="00D2428E"/>
    <w:rsid w:val="00D31165"/>
    <w:rsid w:val="00D461BF"/>
    <w:rsid w:val="00D6654C"/>
    <w:rsid w:val="00D66FAD"/>
    <w:rsid w:val="00D75BDC"/>
    <w:rsid w:val="00D8660B"/>
    <w:rsid w:val="00D87A6C"/>
    <w:rsid w:val="00D90494"/>
    <w:rsid w:val="00D93697"/>
    <w:rsid w:val="00D95DFB"/>
    <w:rsid w:val="00D97AF4"/>
    <w:rsid w:val="00DA02DA"/>
    <w:rsid w:val="00DA14A2"/>
    <w:rsid w:val="00DA4F78"/>
    <w:rsid w:val="00DB25B8"/>
    <w:rsid w:val="00DB441C"/>
    <w:rsid w:val="00DC1CD1"/>
    <w:rsid w:val="00DC2716"/>
    <w:rsid w:val="00DD0076"/>
    <w:rsid w:val="00DD0F3F"/>
    <w:rsid w:val="00DD70C3"/>
    <w:rsid w:val="00DE2FDA"/>
    <w:rsid w:val="00DE5710"/>
    <w:rsid w:val="00DE68F8"/>
    <w:rsid w:val="00DF1AEA"/>
    <w:rsid w:val="00DF3926"/>
    <w:rsid w:val="00DF4E69"/>
    <w:rsid w:val="00DF6300"/>
    <w:rsid w:val="00DF643A"/>
    <w:rsid w:val="00E01EA3"/>
    <w:rsid w:val="00E0322F"/>
    <w:rsid w:val="00E11B1D"/>
    <w:rsid w:val="00E136C8"/>
    <w:rsid w:val="00E161B8"/>
    <w:rsid w:val="00E21606"/>
    <w:rsid w:val="00E2511A"/>
    <w:rsid w:val="00E339EA"/>
    <w:rsid w:val="00E37895"/>
    <w:rsid w:val="00E40D18"/>
    <w:rsid w:val="00E44432"/>
    <w:rsid w:val="00E45560"/>
    <w:rsid w:val="00E535D2"/>
    <w:rsid w:val="00E65E8A"/>
    <w:rsid w:val="00E71898"/>
    <w:rsid w:val="00E71C1C"/>
    <w:rsid w:val="00E73EB8"/>
    <w:rsid w:val="00E77FBB"/>
    <w:rsid w:val="00E800EB"/>
    <w:rsid w:val="00E847D2"/>
    <w:rsid w:val="00E849B3"/>
    <w:rsid w:val="00E875EA"/>
    <w:rsid w:val="00E90452"/>
    <w:rsid w:val="00E90FE2"/>
    <w:rsid w:val="00EA3439"/>
    <w:rsid w:val="00EA7433"/>
    <w:rsid w:val="00EB1C61"/>
    <w:rsid w:val="00EB2D0B"/>
    <w:rsid w:val="00EB5BAD"/>
    <w:rsid w:val="00EB680E"/>
    <w:rsid w:val="00EC337B"/>
    <w:rsid w:val="00EC3ABA"/>
    <w:rsid w:val="00EC66F2"/>
    <w:rsid w:val="00EC6E5F"/>
    <w:rsid w:val="00ED04AA"/>
    <w:rsid w:val="00EE103F"/>
    <w:rsid w:val="00EE39D4"/>
    <w:rsid w:val="00EF0C19"/>
    <w:rsid w:val="00EF1149"/>
    <w:rsid w:val="00EF421A"/>
    <w:rsid w:val="00EF4781"/>
    <w:rsid w:val="00EF64C0"/>
    <w:rsid w:val="00EF6AD7"/>
    <w:rsid w:val="00EF6CDA"/>
    <w:rsid w:val="00EF76BA"/>
    <w:rsid w:val="00F00496"/>
    <w:rsid w:val="00F00DDC"/>
    <w:rsid w:val="00F0206A"/>
    <w:rsid w:val="00F0242F"/>
    <w:rsid w:val="00F069B2"/>
    <w:rsid w:val="00F07F1A"/>
    <w:rsid w:val="00F10D89"/>
    <w:rsid w:val="00F23E0B"/>
    <w:rsid w:val="00F259DE"/>
    <w:rsid w:val="00F42B5E"/>
    <w:rsid w:val="00F43C31"/>
    <w:rsid w:val="00F510F0"/>
    <w:rsid w:val="00F53C61"/>
    <w:rsid w:val="00F57876"/>
    <w:rsid w:val="00F57A57"/>
    <w:rsid w:val="00F66768"/>
    <w:rsid w:val="00F7429A"/>
    <w:rsid w:val="00F76D14"/>
    <w:rsid w:val="00F87A2D"/>
    <w:rsid w:val="00FA2328"/>
    <w:rsid w:val="00FA607F"/>
    <w:rsid w:val="00FC0090"/>
    <w:rsid w:val="00FC5621"/>
    <w:rsid w:val="00FC7972"/>
    <w:rsid w:val="00FC7C50"/>
    <w:rsid w:val="00FD047D"/>
    <w:rsid w:val="00FD176A"/>
    <w:rsid w:val="00FD25AD"/>
    <w:rsid w:val="00FD3C53"/>
    <w:rsid w:val="00FD5BA3"/>
    <w:rsid w:val="00FE1290"/>
    <w:rsid w:val="00FE1BD9"/>
    <w:rsid w:val="00FE69C4"/>
    <w:rsid w:val="00FE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018C5"/>
  <w15:docId w15:val="{3831D710-8A70-464D-83FC-16DD16F4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47C48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2EB7"/>
    <w:pPr>
      <w:keepNext/>
      <w:pageBreakBefore/>
      <w:numPr>
        <w:numId w:val="32"/>
      </w:numPr>
      <w:spacing w:line="360" w:lineRule="auto"/>
      <w:jc w:val="center"/>
      <w:outlineLvl w:val="0"/>
    </w:pPr>
    <w:rPr>
      <w:rFonts w:eastAsia="Times New Roman" w:cs="Times New Roman"/>
      <w:b/>
      <w:bC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5BAD"/>
    <w:pPr>
      <w:keepNext/>
      <w:numPr>
        <w:ilvl w:val="1"/>
        <w:numId w:val="32"/>
      </w:numPr>
      <w:spacing w:line="360" w:lineRule="auto"/>
      <w:jc w:val="both"/>
      <w:outlineLvl w:val="1"/>
    </w:pPr>
    <w:rPr>
      <w:rFonts w:eastAsia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BAD"/>
    <w:pPr>
      <w:keepNext/>
      <w:numPr>
        <w:ilvl w:val="2"/>
        <w:numId w:val="32"/>
      </w:numPr>
      <w:spacing w:line="360" w:lineRule="auto"/>
      <w:outlineLvl w:val="2"/>
    </w:pPr>
    <w:rPr>
      <w:rFonts w:eastAsia="Times New Roman" w:cs="Times New Roman"/>
      <w:b/>
      <w:bCs/>
      <w:lang w:val="en-GB"/>
    </w:rPr>
  </w:style>
  <w:style w:type="paragraph" w:styleId="Heading4">
    <w:name w:val="heading 4"/>
    <w:basedOn w:val="Normal"/>
    <w:next w:val="Normal"/>
    <w:link w:val="Heading4Char"/>
    <w:uiPriority w:val="9"/>
    <w:rsid w:val="00A14252"/>
    <w:pPr>
      <w:keepNext/>
      <w:numPr>
        <w:ilvl w:val="3"/>
        <w:numId w:val="32"/>
      </w:numPr>
      <w:jc w:val="center"/>
      <w:outlineLvl w:val="3"/>
    </w:pPr>
    <w:rPr>
      <w:rFonts w:eastAsia="Times New Roman" w:cs="Times New Roman"/>
      <w:sz w:val="28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14252"/>
    <w:pPr>
      <w:keepNext/>
      <w:numPr>
        <w:ilvl w:val="4"/>
        <w:numId w:val="2"/>
      </w:numPr>
      <w:jc w:val="center"/>
      <w:outlineLvl w:val="4"/>
    </w:pPr>
    <w:rPr>
      <w:rFonts w:eastAsia="Times New Roman" w:cs="Times New Roman"/>
      <w:b/>
      <w:bCs/>
      <w:sz w:val="28"/>
      <w:lang w:val="en-GB"/>
    </w:rPr>
  </w:style>
  <w:style w:type="paragraph" w:styleId="Heading6">
    <w:name w:val="heading 6"/>
    <w:basedOn w:val="Normal"/>
    <w:next w:val="Normal"/>
    <w:link w:val="Heading6Char"/>
    <w:unhideWhenUsed/>
    <w:rsid w:val="00A14252"/>
    <w:pPr>
      <w:numPr>
        <w:ilvl w:val="5"/>
        <w:numId w:val="2"/>
      </w:numPr>
      <w:spacing w:before="240" w:after="60"/>
      <w:outlineLvl w:val="5"/>
    </w:pPr>
    <w:rPr>
      <w:rFonts w:eastAsia="Times New Roman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unhideWhenUsed/>
    <w:rsid w:val="00A14252"/>
    <w:pPr>
      <w:numPr>
        <w:ilvl w:val="6"/>
        <w:numId w:val="2"/>
      </w:numPr>
      <w:spacing w:before="240" w:after="60"/>
      <w:outlineLvl w:val="6"/>
    </w:pPr>
    <w:rPr>
      <w:rFonts w:eastAsia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unhideWhenUsed/>
    <w:rsid w:val="00A14252"/>
    <w:pPr>
      <w:numPr>
        <w:ilvl w:val="7"/>
        <w:numId w:val="2"/>
      </w:numPr>
      <w:spacing w:before="240" w:after="60"/>
      <w:outlineLvl w:val="7"/>
    </w:pPr>
    <w:rPr>
      <w:rFonts w:eastAsia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unhideWhenUsed/>
    <w:rsid w:val="00A14252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B7"/>
    <w:rPr>
      <w:rFonts w:eastAsia="Times New Roman" w:cs="Times New Roman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B5BAD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B5BAD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14252"/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D29F9"/>
    <w:rPr>
      <w:rFonts w:eastAsia="Times New Roman" w:cs="Times New Roman"/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6D29F9"/>
    <w:rPr>
      <w:rFonts w:eastAsia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6D29F9"/>
    <w:rPr>
      <w:rFonts w:eastAsia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rsid w:val="006D29F9"/>
    <w:rPr>
      <w:rFonts w:eastAsia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6D29F9"/>
    <w:rPr>
      <w:rFonts w:ascii="Arial" w:eastAsia="Times New Roman" w:hAnsi="Arial" w:cs="Arial"/>
      <w:lang w:val="en-GB"/>
    </w:rPr>
  </w:style>
  <w:style w:type="paragraph" w:customStyle="1" w:styleId="toc-Judul">
    <w:name w:val=".toc-Judul"/>
    <w:basedOn w:val="prep-Judul"/>
    <w:link w:val="toc-JudulChar"/>
    <w:uiPriority w:val="19"/>
    <w:rsid w:val="004D1822"/>
  </w:style>
  <w:style w:type="paragraph" w:customStyle="1" w:styleId="prep-Judul">
    <w:name w:val=".prep-Judul"/>
    <w:basedOn w:val="standard"/>
    <w:next w:val="standard"/>
    <w:link w:val="prep-JudulChar"/>
    <w:uiPriority w:val="19"/>
    <w:rsid w:val="00C3322A"/>
    <w:pPr>
      <w:jc w:val="center"/>
    </w:pPr>
    <w:rPr>
      <w:b/>
      <w:sz w:val="28"/>
    </w:rPr>
  </w:style>
  <w:style w:type="paragraph" w:customStyle="1" w:styleId="standard">
    <w:name w:val="._standard"/>
    <w:link w:val="standardChar"/>
    <w:uiPriority w:val="98"/>
    <w:rsid w:val="0007706D"/>
    <w:pPr>
      <w:widowControl w:val="0"/>
    </w:pPr>
  </w:style>
  <w:style w:type="character" w:customStyle="1" w:styleId="standardChar">
    <w:name w:val="._standard Char"/>
    <w:basedOn w:val="DefaultParagraphFont"/>
    <w:link w:val="standard"/>
    <w:uiPriority w:val="98"/>
    <w:rsid w:val="00B47C48"/>
  </w:style>
  <w:style w:type="character" w:customStyle="1" w:styleId="prep-JudulChar">
    <w:name w:val=".prep-Judul Char"/>
    <w:basedOn w:val="standardChar"/>
    <w:link w:val="prep-Judul"/>
    <w:uiPriority w:val="19"/>
    <w:rsid w:val="00B47C48"/>
    <w:rPr>
      <w:b/>
      <w:sz w:val="28"/>
    </w:rPr>
  </w:style>
  <w:style w:type="character" w:customStyle="1" w:styleId="toc-JudulChar">
    <w:name w:val=".toc-Judul Char"/>
    <w:basedOn w:val="prep-JudulChar"/>
    <w:link w:val="toc-Judul"/>
    <w:uiPriority w:val="19"/>
    <w:rsid w:val="00B47C48"/>
    <w:rPr>
      <w:b/>
      <w:sz w:val="28"/>
    </w:rPr>
  </w:style>
  <w:style w:type="paragraph" w:customStyle="1" w:styleId="prep-normalbold">
    <w:name w:val=".prep-normal.bold"/>
    <w:basedOn w:val="prep-normal"/>
    <w:uiPriority w:val="19"/>
    <w:rsid w:val="004D1822"/>
    <w:rPr>
      <w:b/>
    </w:rPr>
  </w:style>
  <w:style w:type="paragraph" w:customStyle="1" w:styleId="prep-normal">
    <w:name w:val=".prep-normal"/>
    <w:basedOn w:val="standard"/>
    <w:uiPriority w:val="19"/>
    <w:rsid w:val="008D0BE4"/>
    <w:pPr>
      <w:jc w:val="center"/>
    </w:pPr>
    <w:rPr>
      <w:bCs/>
      <w:iCs/>
    </w:rPr>
  </w:style>
  <w:style w:type="paragraph" w:customStyle="1" w:styleId="toc-Judulitalic">
    <w:name w:val=".toc-Judul.italic"/>
    <w:basedOn w:val="toc-Judul"/>
    <w:uiPriority w:val="19"/>
    <w:rsid w:val="00CF23FD"/>
    <w:rPr>
      <w:i/>
    </w:rPr>
  </w:style>
  <w:style w:type="paragraph" w:customStyle="1" w:styleId="prep-Judulitalic">
    <w:name w:val=".prep-Judul.italic"/>
    <w:basedOn w:val="prep-Judul"/>
    <w:uiPriority w:val="19"/>
    <w:rsid w:val="00CF23FD"/>
    <w:rPr>
      <w:i/>
    </w:rPr>
  </w:style>
  <w:style w:type="paragraph" w:customStyle="1" w:styleId="prep-normalbolditalic">
    <w:name w:val=".prep-normal.bold.italic"/>
    <w:basedOn w:val="prep-normalbold"/>
    <w:uiPriority w:val="19"/>
    <w:rsid w:val="00CF23FD"/>
    <w:rPr>
      <w:i/>
    </w:rPr>
  </w:style>
  <w:style w:type="paragraph" w:customStyle="1" w:styleId="paragrafitalic">
    <w:name w:val=".paragraf.italic"/>
    <w:basedOn w:val="paragraf"/>
    <w:uiPriority w:val="19"/>
    <w:rsid w:val="00CF23FD"/>
    <w:rPr>
      <w:i/>
    </w:rPr>
  </w:style>
  <w:style w:type="paragraph" w:customStyle="1" w:styleId="paragraf">
    <w:name w:val=".paragraf"/>
    <w:basedOn w:val="standard"/>
    <w:link w:val="paragrafChar"/>
    <w:uiPriority w:val="19"/>
    <w:rsid w:val="00C13F41"/>
    <w:pPr>
      <w:widowControl/>
      <w:spacing w:line="360" w:lineRule="auto"/>
      <w:jc w:val="both"/>
    </w:pPr>
  </w:style>
  <w:style w:type="character" w:customStyle="1" w:styleId="paragrafChar">
    <w:name w:val=".paragraf Char"/>
    <w:basedOn w:val="standardChar"/>
    <w:link w:val="paragraf"/>
    <w:uiPriority w:val="19"/>
    <w:rsid w:val="00B47C48"/>
  </w:style>
  <w:style w:type="paragraph" w:customStyle="1" w:styleId="toc-Judulhidden">
    <w:name w:val=".toc-Judul.hidden"/>
    <w:basedOn w:val="toc-Judul"/>
    <w:uiPriority w:val="19"/>
    <w:rsid w:val="00EB1C61"/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C03F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03F2A"/>
    <w:rPr>
      <w:rFonts w:ascii="Times New Roman" w:hAnsi="Times New Roman"/>
      <w:sz w:val="24"/>
    </w:rPr>
  </w:style>
  <w:style w:type="paragraph" w:customStyle="1" w:styleId="paragrafhanging">
    <w:name w:val=".paragraf.hanging"/>
    <w:basedOn w:val="paragraf"/>
    <w:uiPriority w:val="19"/>
    <w:rsid w:val="008F7270"/>
    <w:pPr>
      <w:spacing w:line="240" w:lineRule="auto"/>
      <w:ind w:left="709" w:hanging="709"/>
    </w:pPr>
  </w:style>
  <w:style w:type="paragraph" w:customStyle="1" w:styleId="toc-Judul15">
    <w:name w:val=".toc-Judul.1.5"/>
    <w:basedOn w:val="toc-Judul"/>
    <w:uiPriority w:val="19"/>
    <w:rsid w:val="00EB1C61"/>
    <w:pPr>
      <w:spacing w:line="360" w:lineRule="auto"/>
    </w:pPr>
  </w:style>
  <w:style w:type="paragraph" w:customStyle="1" w:styleId="prep-abstrak">
    <w:name w:val=".prep-abstrak"/>
    <w:basedOn w:val="standard"/>
    <w:uiPriority w:val="19"/>
    <w:rsid w:val="00EB1C61"/>
    <w:pPr>
      <w:jc w:val="both"/>
    </w:pPr>
  </w:style>
  <w:style w:type="paragraph" w:customStyle="1" w:styleId="prep-abstrakitalic">
    <w:name w:val=".prep-abstrak.italic"/>
    <w:basedOn w:val="prep-abstrak"/>
    <w:uiPriority w:val="19"/>
    <w:rsid w:val="00EB1C61"/>
    <w:rPr>
      <w:i/>
    </w:rPr>
  </w:style>
  <w:style w:type="paragraph" w:customStyle="1" w:styleId="centered-1">
    <w:name w:val=".centered-1"/>
    <w:basedOn w:val="standard"/>
    <w:uiPriority w:val="19"/>
    <w:rsid w:val="008F7270"/>
    <w:pPr>
      <w:jc w:val="center"/>
    </w:pPr>
  </w:style>
  <w:style w:type="paragraph" w:customStyle="1" w:styleId="paragraf-list">
    <w:name w:val=".paragraf-list"/>
    <w:basedOn w:val="paragraf"/>
    <w:uiPriority w:val="19"/>
    <w:rsid w:val="00C13F41"/>
    <w:pPr>
      <w:numPr>
        <w:numId w:val="29"/>
      </w:numPr>
      <w:ind w:left="709" w:hanging="425"/>
    </w:pPr>
  </w:style>
  <w:style w:type="paragraph" w:customStyle="1" w:styleId="gambar-judul">
    <w:name w:val=".gambar-judul"/>
    <w:basedOn w:val="paragraf"/>
    <w:uiPriority w:val="19"/>
    <w:qFormat/>
    <w:rsid w:val="003872E4"/>
    <w:pPr>
      <w:spacing w:line="240" w:lineRule="auto"/>
      <w:jc w:val="center"/>
    </w:pPr>
  </w:style>
  <w:style w:type="paragraph" w:customStyle="1" w:styleId="eq-nomor">
    <w:name w:val=".eq-nomor"/>
    <w:basedOn w:val="eq-isi"/>
    <w:uiPriority w:val="19"/>
    <w:rsid w:val="00C13F41"/>
    <w:pPr>
      <w:jc w:val="right"/>
    </w:pPr>
  </w:style>
  <w:style w:type="paragraph" w:customStyle="1" w:styleId="tabel-judul">
    <w:name w:val=".tabel-judul"/>
    <w:basedOn w:val="paragraf"/>
    <w:uiPriority w:val="19"/>
    <w:qFormat/>
    <w:rsid w:val="003872E4"/>
    <w:pPr>
      <w:spacing w:line="240" w:lineRule="auto"/>
      <w:jc w:val="center"/>
    </w:pPr>
  </w:style>
  <w:style w:type="paragraph" w:customStyle="1" w:styleId="tabel-isi">
    <w:name w:val=".tabel-isi"/>
    <w:basedOn w:val="paragraf"/>
    <w:uiPriority w:val="19"/>
    <w:rsid w:val="003872E4"/>
    <w:pPr>
      <w:spacing w:line="240" w:lineRule="auto"/>
    </w:pPr>
  </w:style>
  <w:style w:type="paragraph" w:customStyle="1" w:styleId="tabel-judulpanjang">
    <w:name w:val=".tabel-judul.panjang"/>
    <w:basedOn w:val="tabel-judul"/>
    <w:uiPriority w:val="19"/>
    <w:rsid w:val="003872E4"/>
    <w:pPr>
      <w:tabs>
        <w:tab w:val="left" w:pos="1559"/>
      </w:tabs>
      <w:ind w:left="1559" w:hanging="1559"/>
      <w:jc w:val="both"/>
    </w:pPr>
  </w:style>
  <w:style w:type="paragraph" w:customStyle="1" w:styleId="toc-lampiran">
    <w:name w:val=".toc-lampiran"/>
    <w:basedOn w:val="toc-Judul"/>
    <w:uiPriority w:val="19"/>
    <w:rsid w:val="00EB5BAD"/>
    <w:pPr>
      <w:numPr>
        <w:numId w:val="33"/>
      </w:numPr>
      <w:ind w:left="1843" w:hanging="1843"/>
      <w:jc w:val="both"/>
    </w:pPr>
    <w:rPr>
      <w:sz w:val="24"/>
    </w:rPr>
  </w:style>
  <w:style w:type="paragraph" w:customStyle="1" w:styleId="toc-lampiran-sub">
    <w:name w:val=".toc-lampiran-sub"/>
    <w:basedOn w:val="toc-lampiran"/>
    <w:uiPriority w:val="19"/>
    <w:rsid w:val="00EB5BAD"/>
    <w:pPr>
      <w:numPr>
        <w:ilvl w:val="1"/>
      </w:numPr>
      <w:tabs>
        <w:tab w:val="left" w:pos="567"/>
      </w:tabs>
      <w:spacing w:line="360" w:lineRule="auto"/>
      <w:ind w:left="567" w:hanging="567"/>
    </w:pPr>
  </w:style>
  <w:style w:type="paragraph" w:styleId="ListParagraph">
    <w:name w:val="List Paragraph"/>
    <w:basedOn w:val="Normal"/>
    <w:uiPriority w:val="34"/>
    <w:rsid w:val="00D90494"/>
    <w:pPr>
      <w:ind w:left="720"/>
      <w:contextualSpacing/>
    </w:pPr>
  </w:style>
  <w:style w:type="paragraph" w:styleId="Caption">
    <w:name w:val="caption"/>
    <w:basedOn w:val="Normal"/>
    <w:next w:val="paragraf"/>
    <w:link w:val="CaptionChar"/>
    <w:unhideWhenUsed/>
    <w:rsid w:val="00BB635B"/>
    <w:pPr>
      <w:widowControl/>
      <w:tabs>
        <w:tab w:val="left" w:pos="1560"/>
      </w:tabs>
      <w:spacing w:after="200"/>
      <w:ind w:left="1560" w:hanging="1560"/>
      <w:jc w:val="both"/>
    </w:pPr>
    <w:rPr>
      <w:iCs/>
      <w:color w:val="E7E6E6" w:themeColor="background2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36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6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6CD"/>
    <w:rPr>
      <w:vertAlign w:val="superscript"/>
    </w:rPr>
  </w:style>
  <w:style w:type="table" w:styleId="TableGrid">
    <w:name w:val="Table Grid"/>
    <w:basedOn w:val="TableNormal"/>
    <w:uiPriority w:val="39"/>
    <w:rsid w:val="00BC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-judulpanjang">
    <w:name w:val=".gambar-judul.panjang"/>
    <w:basedOn w:val="gambar-judul"/>
    <w:uiPriority w:val="19"/>
    <w:rsid w:val="00BB635B"/>
    <w:pPr>
      <w:tabs>
        <w:tab w:val="left" w:pos="1559"/>
      </w:tabs>
      <w:ind w:left="1559" w:hanging="1559"/>
      <w:jc w:val="both"/>
    </w:pPr>
  </w:style>
  <w:style w:type="paragraph" w:styleId="TOC1">
    <w:name w:val="toc 1"/>
    <w:basedOn w:val="Normal"/>
    <w:next w:val="Normal"/>
    <w:autoRedefine/>
    <w:uiPriority w:val="39"/>
    <w:unhideWhenUsed/>
    <w:rsid w:val="006D29F9"/>
    <w:pPr>
      <w:tabs>
        <w:tab w:val="right" w:leader="dot" w:pos="7920"/>
      </w:tabs>
      <w:ind w:left="993" w:hanging="993"/>
      <w:jc w:val="both"/>
    </w:pPr>
    <w:rPr>
      <w:rFonts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C5A65"/>
    <w:pPr>
      <w:tabs>
        <w:tab w:val="left" w:pos="1560"/>
        <w:tab w:val="right" w:leader="dot" w:pos="7923"/>
      </w:tabs>
      <w:ind w:left="1560" w:hanging="567"/>
      <w:jc w:val="both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C5A65"/>
    <w:pPr>
      <w:tabs>
        <w:tab w:val="right" w:leader="dot" w:pos="7923"/>
      </w:tabs>
      <w:ind w:left="2410" w:hanging="850"/>
      <w:jc w:val="both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6C4F26"/>
    <w:pPr>
      <w:tabs>
        <w:tab w:val="left" w:pos="1760"/>
        <w:tab w:val="right" w:leader="dot" w:pos="7923"/>
      </w:tabs>
      <w:ind w:left="2430"/>
      <w:jc w:val="both"/>
    </w:pPr>
  </w:style>
  <w:style w:type="character" w:styleId="Hyperlink">
    <w:name w:val="Hyperlink"/>
    <w:basedOn w:val="DefaultParagraphFont"/>
    <w:uiPriority w:val="99"/>
    <w:unhideWhenUsed/>
    <w:rsid w:val="00DF1A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0090"/>
    <w:pPr>
      <w:spacing w:before="100" w:beforeAutospacing="1" w:after="100" w:afterAutospacing="1"/>
    </w:pPr>
    <w:rPr>
      <w:rFonts w:eastAsiaTheme="minorEastAs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D4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7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7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96AD0"/>
  </w:style>
  <w:style w:type="paragraph" w:customStyle="1" w:styleId="blank-2">
    <w:name w:val="._blank-2"/>
    <w:basedOn w:val="standard-2"/>
    <w:uiPriority w:val="98"/>
    <w:rsid w:val="0007706D"/>
    <w:pPr>
      <w:jc w:val="center"/>
    </w:pPr>
  </w:style>
  <w:style w:type="paragraph" w:customStyle="1" w:styleId="standard-2">
    <w:name w:val="._standard-2"/>
    <w:basedOn w:val="standard"/>
    <w:uiPriority w:val="98"/>
    <w:rsid w:val="004577BB"/>
    <w:pPr>
      <w:spacing w:line="480" w:lineRule="auto"/>
    </w:pPr>
  </w:style>
  <w:style w:type="paragraph" w:customStyle="1" w:styleId="blank-1">
    <w:name w:val="._blank-1"/>
    <w:basedOn w:val="standard"/>
    <w:uiPriority w:val="98"/>
    <w:rsid w:val="0007706D"/>
    <w:pPr>
      <w:jc w:val="center"/>
    </w:pPr>
  </w:style>
  <w:style w:type="paragraph" w:customStyle="1" w:styleId="blank-15">
    <w:name w:val="._blank-1.5"/>
    <w:basedOn w:val="standard-15"/>
    <w:uiPriority w:val="98"/>
    <w:rsid w:val="00B47C48"/>
    <w:pPr>
      <w:jc w:val="center"/>
    </w:pPr>
  </w:style>
  <w:style w:type="paragraph" w:customStyle="1" w:styleId="standard-15">
    <w:name w:val="._standard-1.5"/>
    <w:basedOn w:val="standard"/>
    <w:uiPriority w:val="98"/>
    <w:rsid w:val="004577BB"/>
    <w:pPr>
      <w:spacing w:line="360" w:lineRule="auto"/>
    </w:pPr>
  </w:style>
  <w:style w:type="paragraph" w:customStyle="1" w:styleId="img">
    <w:name w:val=".img"/>
    <w:basedOn w:val="standard"/>
    <w:next w:val="standard"/>
    <w:uiPriority w:val="19"/>
    <w:rsid w:val="0007706D"/>
    <w:pPr>
      <w:jc w:val="center"/>
    </w:pPr>
  </w:style>
  <w:style w:type="character" w:customStyle="1" w:styleId="CaptionChar">
    <w:name w:val="Caption Char"/>
    <w:basedOn w:val="DefaultParagraphFont"/>
    <w:link w:val="Caption"/>
    <w:rsid w:val="00BB635B"/>
    <w:rPr>
      <w:rFonts w:ascii="Times New Roman" w:hAnsi="Times New Roman"/>
      <w:iCs/>
      <w:color w:val="E7E6E6" w:themeColor="background2"/>
      <w:sz w:val="24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814DD"/>
    <w:pPr>
      <w:spacing w:after="100"/>
      <w:ind w:left="960"/>
    </w:pPr>
  </w:style>
  <w:style w:type="paragraph" w:styleId="TOC8">
    <w:name w:val="toc 8"/>
    <w:basedOn w:val="Normal"/>
    <w:next w:val="Normal"/>
    <w:autoRedefine/>
    <w:uiPriority w:val="39"/>
    <w:unhideWhenUsed/>
    <w:rsid w:val="00C814DD"/>
    <w:pPr>
      <w:tabs>
        <w:tab w:val="right" w:leader="dot" w:pos="7923"/>
      </w:tabs>
      <w:ind w:left="1843" w:hanging="1843"/>
      <w:jc w:val="both"/>
    </w:pPr>
  </w:style>
  <w:style w:type="paragraph" w:styleId="TOC9">
    <w:name w:val="toc 9"/>
    <w:basedOn w:val="Normal"/>
    <w:next w:val="Normal"/>
    <w:autoRedefine/>
    <w:uiPriority w:val="39"/>
    <w:unhideWhenUsed/>
    <w:rsid w:val="00C814DD"/>
    <w:pPr>
      <w:tabs>
        <w:tab w:val="right" w:leader="dot" w:pos="7923"/>
      </w:tabs>
      <w:ind w:left="1418" w:hanging="709"/>
      <w:jc w:val="both"/>
    </w:pPr>
    <w:rPr>
      <w:noProof/>
    </w:rPr>
  </w:style>
  <w:style w:type="paragraph" w:customStyle="1" w:styleId="eq-isi">
    <w:name w:val=".eq-isi"/>
    <w:basedOn w:val="paragraf"/>
    <w:uiPriority w:val="19"/>
    <w:rsid w:val="00BB635B"/>
    <w:pPr>
      <w:keepLines/>
      <w:spacing w:after="120" w:line="240" w:lineRule="auto"/>
    </w:pPr>
    <w:rPr>
      <w:rFonts w:ascii="Cambria Math" w:hAnsi="Cambria Math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7\tim%20template\laporan\juknisfinal\Template%20penulisan%20diserta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2F2B8-D3DF-4367-8BC0-E21331F44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penulisan disertasi.dotx</Template>
  <TotalTime>238</TotalTime>
  <Pages>41</Pages>
  <Words>3817</Words>
  <Characters>21761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Taruma Megariansyah</cp:lastModifiedBy>
  <cp:revision>12</cp:revision>
  <cp:lastPrinted>2018-06-07T01:52:00Z</cp:lastPrinted>
  <dcterms:created xsi:type="dcterms:W3CDTF">2019-08-28T15:13:00Z</dcterms:created>
  <dcterms:modified xsi:type="dcterms:W3CDTF">2019-08-29T01:27:00Z</dcterms:modified>
</cp:coreProperties>
</file>